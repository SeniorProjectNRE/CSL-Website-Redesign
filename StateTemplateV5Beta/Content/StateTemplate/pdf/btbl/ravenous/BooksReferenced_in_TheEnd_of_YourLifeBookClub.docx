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A44694" w:rsidRDefault="00227362" w:rsidP="00A44694">
      <w:pPr>
        <w:framePr w:w="5520" w:h="1980" w:hRule="exact" w:hSpace="180" w:wrap="around" w:vAnchor="text" w:hAnchor="text" w:x="5040"/>
        <w:shd w:val="solid" w:color="FFFFFF" w:fill="FFFFFF"/>
        <w:jc w:val="center"/>
        <w:rPr>
          <w:rFonts w:cs="Arial"/>
          <w:b/>
          <w:color w:val="336699"/>
          <w:szCs w:val="28"/>
        </w:rPr>
      </w:pPr>
      <w:bookmarkStart w:id="0" w:name="_GoBack"/>
      <w:bookmarkEnd w:id="0"/>
      <w:r w:rsidRPr="00A44694">
        <w:rPr>
          <w:rFonts w:cs="Arial"/>
          <w:b/>
          <w:color w:val="336699"/>
          <w:szCs w:val="28"/>
        </w:rPr>
        <w:t>BRAILLE AND TALKING BOOK LIBRARY</w:t>
      </w:r>
    </w:p>
    <w:p w:rsidR="00227362" w:rsidRPr="00A44694" w:rsidRDefault="00227362" w:rsidP="00A44694">
      <w:pPr>
        <w:framePr w:w="5520" w:h="1980" w:hRule="exact" w:hSpace="180" w:wrap="around" w:vAnchor="text" w:hAnchor="text" w:x="5040"/>
        <w:shd w:val="solid" w:color="FFFFFF" w:fill="FFFFFF"/>
        <w:jc w:val="center"/>
        <w:rPr>
          <w:rFonts w:cs="Arial"/>
          <w:b/>
          <w:color w:val="336699"/>
          <w:szCs w:val="28"/>
        </w:rPr>
      </w:pPr>
      <w:r w:rsidRPr="00A44694">
        <w:rPr>
          <w:rFonts w:cs="Arial"/>
          <w:b/>
          <w:color w:val="336699"/>
          <w:szCs w:val="28"/>
        </w:rPr>
        <w:t>P.O. Box 942837</w:t>
      </w:r>
    </w:p>
    <w:p w:rsidR="00227362" w:rsidRPr="00A44694" w:rsidRDefault="00227362" w:rsidP="00A44694">
      <w:pPr>
        <w:framePr w:w="5520" w:h="1980" w:hRule="exact" w:hSpace="180" w:wrap="around" w:vAnchor="text" w:hAnchor="text" w:x="5040"/>
        <w:shd w:val="solid" w:color="FFFFFF" w:fill="FFFFFF"/>
        <w:jc w:val="center"/>
        <w:rPr>
          <w:rFonts w:cs="Arial"/>
          <w:b/>
          <w:color w:val="336699"/>
          <w:szCs w:val="28"/>
        </w:rPr>
      </w:pPr>
      <w:r w:rsidRPr="00A44694">
        <w:rPr>
          <w:rFonts w:cs="Arial"/>
          <w:b/>
          <w:color w:val="336699"/>
          <w:szCs w:val="28"/>
        </w:rPr>
        <w:t>Sacramento, CA  94237-0001</w:t>
      </w:r>
    </w:p>
    <w:p w:rsidR="00227362" w:rsidRPr="00A44694" w:rsidRDefault="00227362" w:rsidP="00A44694">
      <w:pPr>
        <w:framePr w:w="5520" w:h="1980" w:hRule="exact" w:hSpace="180" w:wrap="around" w:vAnchor="text" w:hAnchor="text" w:x="5040"/>
        <w:shd w:val="solid" w:color="FFFFFF" w:fill="FFFFFF"/>
        <w:jc w:val="center"/>
        <w:rPr>
          <w:rFonts w:cs="Arial"/>
          <w:b/>
          <w:color w:val="336699"/>
          <w:szCs w:val="28"/>
        </w:rPr>
      </w:pPr>
      <w:r w:rsidRPr="00A44694">
        <w:rPr>
          <w:rFonts w:cs="Arial"/>
          <w:b/>
          <w:color w:val="336699"/>
          <w:szCs w:val="28"/>
        </w:rPr>
        <w:t>(916) 654-0640</w:t>
      </w:r>
      <w:r w:rsidR="00491384" w:rsidRPr="00A44694">
        <w:rPr>
          <w:rFonts w:cs="Arial"/>
          <w:b/>
          <w:color w:val="336699"/>
          <w:szCs w:val="28"/>
        </w:rPr>
        <w:t xml:space="preserve">   </w:t>
      </w:r>
      <w:r w:rsidRPr="00A44694">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2D0FBC" w:rsidP="004E5F6F">
      <w:pPr>
        <w:pStyle w:val="Heading1"/>
      </w:pPr>
      <w:r>
        <w:rPr>
          <w:noProof/>
        </w:rPr>
        <w:drawing>
          <wp:inline distT="0" distB="0" distL="0" distR="0">
            <wp:extent cx="2743200" cy="1361822"/>
            <wp:effectExtent l="0" t="0" r="0" b="0"/>
            <wp:docPr id="2" name="Picture 2"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1440"/>
                    </a:xfrm>
                    <a:prstGeom prst="rect">
                      <a:avLst/>
                    </a:prstGeom>
                    <a:noFill/>
                    <a:ln>
                      <a:noFill/>
                    </a:ln>
                  </pic:spPr>
                </pic:pic>
              </a:graphicData>
            </a:graphic>
          </wp:inline>
        </w:drawing>
      </w:r>
    </w:p>
    <w:p w:rsidR="00D92C1D" w:rsidRDefault="00A83592" w:rsidP="00D92C1D">
      <w:pPr>
        <w:pStyle w:val="Heading1"/>
        <w:jc w:val="center"/>
        <w:rPr>
          <w:lang w:val="en"/>
        </w:rPr>
      </w:pPr>
      <w:bookmarkStart w:id="1" w:name="icb"/>
      <w:bookmarkEnd w:id="1"/>
      <w:r>
        <w:rPr>
          <w:lang w:val="en"/>
        </w:rPr>
        <w:t xml:space="preserve">Books Referenced in </w:t>
      </w:r>
      <w:r w:rsidRPr="001B13BF">
        <w:rPr>
          <w:i/>
          <w:lang w:val="en"/>
        </w:rPr>
        <w:t>The End of Your Life Book Club</w:t>
      </w:r>
      <w:r>
        <w:rPr>
          <w:lang w:val="en"/>
        </w:rPr>
        <w:t xml:space="preserve"> </w:t>
      </w:r>
    </w:p>
    <w:p w:rsidR="0011661F" w:rsidRDefault="0011661F" w:rsidP="0011661F">
      <w:pPr>
        <w:rPr>
          <w:lang w:val="en"/>
        </w:rPr>
      </w:pPr>
    </w:p>
    <w:p w:rsidR="008274C2" w:rsidRPr="0011661F" w:rsidRDefault="0011661F" w:rsidP="0011661F">
      <w:pPr>
        <w:rPr>
          <w:rFonts w:cs="Arial"/>
          <w:szCs w:val="28"/>
          <w:lang w:val="en"/>
        </w:rPr>
      </w:pPr>
      <w:r w:rsidRPr="000D52AC">
        <w:rPr>
          <w:rStyle w:val="lrg57"/>
          <w:rFonts w:cs="Arial"/>
          <w:bCs/>
          <w:i/>
          <w:sz w:val="28"/>
          <w:szCs w:val="28"/>
        </w:rPr>
        <w:t>The End of Your Life Book Club</w:t>
      </w:r>
      <w:r w:rsidRPr="000D52AC">
        <w:rPr>
          <w:rStyle w:val="lrg57"/>
          <w:rFonts w:cs="Arial"/>
          <w:bCs/>
          <w:sz w:val="28"/>
          <w:szCs w:val="28"/>
        </w:rPr>
        <w:t xml:space="preserve"> </w:t>
      </w:r>
      <w:r w:rsidRPr="000D52AC">
        <w:rPr>
          <w:rStyle w:val="med15"/>
          <w:rFonts w:cs="Arial"/>
          <w:bCs/>
          <w:sz w:val="28"/>
          <w:szCs w:val="28"/>
        </w:rPr>
        <w:t xml:space="preserve">by </w:t>
      </w:r>
      <w:hyperlink r:id="rId10" w:history="1">
        <w:r w:rsidRPr="0011661F">
          <w:rPr>
            <w:rStyle w:val="Hyperlink"/>
            <w:rFonts w:cs="Arial"/>
            <w:bCs/>
            <w:color w:val="auto"/>
            <w:szCs w:val="28"/>
            <w:u w:val="none"/>
          </w:rPr>
          <w:t>Will Schwalbe</w:t>
        </w:r>
      </w:hyperlink>
      <w:r w:rsidR="001B13BF">
        <w:rPr>
          <w:rStyle w:val="Hyperlink"/>
          <w:rFonts w:cs="Arial"/>
          <w:bCs/>
          <w:color w:val="auto"/>
          <w:szCs w:val="28"/>
          <w:u w:val="none"/>
        </w:rPr>
        <w:t xml:space="preserve"> (</w:t>
      </w:r>
      <w:r w:rsidR="00984393" w:rsidRPr="00984393">
        <w:rPr>
          <w:rStyle w:val="Hyperlink"/>
          <w:rFonts w:cs="Arial"/>
          <w:bCs/>
          <w:color w:val="auto"/>
          <w:szCs w:val="28"/>
          <w:u w:val="none"/>
        </w:rPr>
        <w:t>DB075762</w:t>
      </w:r>
      <w:r w:rsidR="001B13BF">
        <w:rPr>
          <w:rStyle w:val="Hyperlink"/>
          <w:rFonts w:cs="Arial"/>
          <w:bCs/>
          <w:color w:val="auto"/>
          <w:szCs w:val="28"/>
          <w:u w:val="none"/>
        </w:rPr>
        <w:t>)</w:t>
      </w:r>
      <w:r>
        <w:rPr>
          <w:rStyle w:val="med15"/>
          <w:rFonts w:cs="Arial"/>
          <w:bCs/>
          <w:sz w:val="28"/>
          <w:szCs w:val="28"/>
        </w:rPr>
        <w:t xml:space="preserve"> is a popular book about a mother and son discussing fascinating literature</w:t>
      </w:r>
      <w:r w:rsidR="00BF0808">
        <w:rPr>
          <w:rStyle w:val="med15"/>
          <w:rFonts w:cs="Arial"/>
          <w:bCs/>
          <w:sz w:val="28"/>
          <w:szCs w:val="28"/>
        </w:rPr>
        <w:t>, contemporary and classic,</w:t>
      </w:r>
      <w:r>
        <w:rPr>
          <w:rStyle w:val="med15"/>
          <w:rFonts w:cs="Arial"/>
          <w:bCs/>
          <w:sz w:val="28"/>
          <w:szCs w:val="28"/>
        </w:rPr>
        <w:t xml:space="preserve"> while the mother is being treated for cancer. </w:t>
      </w:r>
      <w:r w:rsidR="008274C2" w:rsidRPr="0011661F">
        <w:rPr>
          <w:rFonts w:cs="Arial"/>
          <w:lang w:val="en"/>
        </w:rPr>
        <w:t xml:space="preserve">To order any of these titles, contact the library by email, phone, mail, in person, or order through our </w:t>
      </w:r>
      <w:hyperlink r:id="rId11" w:history="1">
        <w:r w:rsidR="008274C2" w:rsidRPr="0011661F">
          <w:rPr>
            <w:rStyle w:val="Hyperlink"/>
            <w:rFonts w:cs="Arial"/>
            <w:lang w:val="en"/>
          </w:rPr>
          <w:t>online catalog</w:t>
        </w:r>
      </w:hyperlink>
      <w:r w:rsidR="008274C2" w:rsidRPr="0011661F">
        <w:rPr>
          <w:rFonts w:cs="Arial"/>
          <w:lang w:val="en"/>
        </w:rPr>
        <w:t xml:space="preserve">.  Select titles can be </w:t>
      </w:r>
      <w:hyperlink r:id="rId12" w:history="1">
        <w:r w:rsidR="008274C2" w:rsidRPr="0011661F">
          <w:rPr>
            <w:rStyle w:val="Hyperlink"/>
            <w:rFonts w:cs="Arial"/>
            <w:lang w:val="en"/>
          </w:rPr>
          <w:t>downloaded from BARD.</w:t>
        </w:r>
      </w:hyperlink>
    </w:p>
    <w:p w:rsidR="00412085" w:rsidRDefault="00412085" w:rsidP="009A6FFF">
      <w:pPr>
        <w:tabs>
          <w:tab w:val="left" w:pos="720"/>
          <w:tab w:val="left" w:pos="4320"/>
        </w:tabs>
      </w:pPr>
    </w:p>
    <w:p w:rsidR="00287CF6" w:rsidRDefault="00287CF6" w:rsidP="009A6FFF">
      <w:pPr>
        <w:tabs>
          <w:tab w:val="left" w:pos="720"/>
          <w:tab w:val="left" w:pos="4320"/>
        </w:tabs>
      </w:pPr>
    </w:p>
    <w:p w:rsidR="00930A16" w:rsidRDefault="00BA6B2B" w:rsidP="00930A16">
      <w:pPr>
        <w:tabs>
          <w:tab w:val="left" w:pos="720"/>
          <w:tab w:val="left" w:pos="4320"/>
        </w:tabs>
        <w:rPr>
          <w:rFonts w:cs="Arial"/>
        </w:rPr>
      </w:pPr>
      <w:r w:rsidRPr="00BA6B2B">
        <w:rPr>
          <w:rStyle w:val="Strong"/>
        </w:rPr>
        <w:t>Little Women</w:t>
      </w:r>
      <w:r>
        <w:rPr>
          <w:rFonts w:cs="Arial"/>
        </w:rPr>
        <w:t xml:space="preserve"> By Louisa May Alcott</w:t>
      </w:r>
    </w:p>
    <w:p w:rsidR="00BA6B2B" w:rsidRDefault="00BA6B2B" w:rsidP="00930A16">
      <w:pPr>
        <w:tabs>
          <w:tab w:val="left" w:pos="720"/>
          <w:tab w:val="left" w:pos="4320"/>
        </w:tabs>
        <w:rPr>
          <w:rFonts w:cs="Arial"/>
        </w:rPr>
      </w:pPr>
      <w:r>
        <w:rPr>
          <w:rFonts w:cs="Arial"/>
        </w:rPr>
        <w:t xml:space="preserve">Read by Patricia </w:t>
      </w:r>
      <w:r w:rsidRPr="00BA6B2B">
        <w:rPr>
          <w:rFonts w:cs="Arial"/>
        </w:rPr>
        <w:t>Beaudry</w:t>
      </w:r>
      <w:r>
        <w:rPr>
          <w:rFonts w:cs="Arial"/>
        </w:rPr>
        <w:tab/>
        <w:t>Reading time 18 hours, 40 minutes</w:t>
      </w:r>
    </w:p>
    <w:p w:rsidR="00BA6B2B" w:rsidRDefault="00BA6B2B" w:rsidP="00930A16">
      <w:pPr>
        <w:tabs>
          <w:tab w:val="left" w:pos="720"/>
          <w:tab w:val="left" w:pos="4320"/>
        </w:tabs>
        <w:rPr>
          <w:rFonts w:cs="Arial"/>
        </w:rPr>
      </w:pPr>
      <w:r w:rsidRPr="00BA6B2B">
        <w:rPr>
          <w:rFonts w:cs="Arial"/>
        </w:rPr>
        <w:t>The author's home life in New England is the basis of this book,</w:t>
      </w:r>
      <w:r>
        <w:rPr>
          <w:rFonts w:cs="Arial"/>
        </w:rPr>
        <w:t xml:space="preserve"> </w:t>
      </w:r>
      <w:r w:rsidRPr="00BA6B2B">
        <w:rPr>
          <w:rFonts w:cs="Arial"/>
        </w:rPr>
        <w:t>which has been popular for more than a century. The tale tells the story of the four March sisters-quick tempered Jo, who is restless for freedom; Beth, who loves her home and family; Meg, who longs for pretty clot</w:t>
      </w:r>
      <w:r w:rsidR="005C6147">
        <w:rPr>
          <w:rFonts w:cs="Arial"/>
        </w:rPr>
        <w:t xml:space="preserve">hes; and self-absorbed Amy. For </w:t>
      </w:r>
      <w:r w:rsidRPr="00BA6B2B">
        <w:rPr>
          <w:rFonts w:cs="Arial"/>
        </w:rPr>
        <w:t>grades 6-9 and older readers.</w:t>
      </w:r>
    </w:p>
    <w:p w:rsidR="00BA6B2B" w:rsidRDefault="00BA6B2B" w:rsidP="00BA6B2B">
      <w:pPr>
        <w:tabs>
          <w:tab w:val="left" w:pos="720"/>
          <w:tab w:val="left" w:pos="4320"/>
        </w:tabs>
      </w:pPr>
      <w:r>
        <w:rPr>
          <w:rFonts w:cs="Arial"/>
        </w:rPr>
        <w:tab/>
      </w:r>
      <w:hyperlink r:id="rId13" w:history="1">
        <w:r w:rsidRPr="007A380B">
          <w:rPr>
            <w:rStyle w:val="Hyperlink"/>
          </w:rPr>
          <w:t>Download from BARD: Little Women</w:t>
        </w:r>
      </w:hyperlink>
    </w:p>
    <w:p w:rsidR="00BA6B2B" w:rsidRDefault="00E74F78" w:rsidP="00BA6B2B">
      <w:pPr>
        <w:tabs>
          <w:tab w:val="left" w:pos="720"/>
          <w:tab w:val="left" w:pos="4320"/>
        </w:tabs>
      </w:pPr>
      <w:r>
        <w:tab/>
      </w:r>
      <w:r w:rsidR="00BA6B2B">
        <w:t>Also available on cassette</w:t>
      </w:r>
      <w:r>
        <w:t xml:space="preserve"> </w:t>
      </w:r>
      <w:r w:rsidRPr="00E74F78">
        <w:t>RC018128</w:t>
      </w:r>
      <w:r>
        <w:t xml:space="preserve"> </w:t>
      </w:r>
    </w:p>
    <w:p w:rsidR="00BA6B2B" w:rsidRDefault="00E74F78" w:rsidP="00BA6B2B">
      <w:pPr>
        <w:tabs>
          <w:tab w:val="left" w:pos="720"/>
          <w:tab w:val="left" w:pos="4320"/>
        </w:tabs>
      </w:pPr>
      <w:r>
        <w:tab/>
      </w:r>
      <w:hyperlink r:id="rId14" w:history="1">
        <w:r w:rsidR="00BA6B2B" w:rsidRPr="007A380B">
          <w:rPr>
            <w:rStyle w:val="Hyperlink"/>
          </w:rPr>
          <w:t>Download from BARD as Electronic Braille</w:t>
        </w:r>
        <w:r w:rsidR="007A380B" w:rsidRPr="007A380B">
          <w:rPr>
            <w:rStyle w:val="Hyperlink"/>
          </w:rPr>
          <w:t xml:space="preserve"> BR11778</w:t>
        </w:r>
      </w:hyperlink>
    </w:p>
    <w:p w:rsidR="00BA6B2B" w:rsidRDefault="00E74F78" w:rsidP="00BA6B2B">
      <w:pPr>
        <w:tabs>
          <w:tab w:val="left" w:pos="720"/>
          <w:tab w:val="left" w:pos="4320"/>
        </w:tabs>
      </w:pPr>
      <w:r>
        <w:tab/>
      </w:r>
      <w:r w:rsidR="00BA6B2B">
        <w:t>Also available in braille</w:t>
      </w:r>
      <w:r>
        <w:t xml:space="preserve"> </w:t>
      </w:r>
      <w:r w:rsidRPr="00E74F78">
        <w:t>BR001038</w:t>
      </w:r>
      <w:r>
        <w:t xml:space="preserve"> OR </w:t>
      </w:r>
      <w:r w:rsidRPr="00E74F78">
        <w:t>BR009758</w:t>
      </w:r>
      <w:r>
        <w:t xml:space="preserve"> OR </w:t>
      </w:r>
      <w:r w:rsidRPr="00E74F78">
        <w:t>BR011778</w:t>
      </w:r>
    </w:p>
    <w:p w:rsidR="00E74F78" w:rsidRDefault="00E74F78" w:rsidP="00930A16">
      <w:pPr>
        <w:tabs>
          <w:tab w:val="left" w:pos="720"/>
          <w:tab w:val="left" w:pos="4320"/>
        </w:tabs>
        <w:rPr>
          <w:rFonts w:cs="Arial"/>
        </w:rPr>
      </w:pPr>
    </w:p>
    <w:p w:rsidR="006316B9" w:rsidRDefault="006316B9" w:rsidP="00930A16">
      <w:pPr>
        <w:tabs>
          <w:tab w:val="left" w:pos="720"/>
          <w:tab w:val="left" w:pos="4320"/>
        </w:tabs>
        <w:rPr>
          <w:rFonts w:cs="Arial"/>
        </w:rPr>
      </w:pPr>
    </w:p>
    <w:p w:rsidR="00E74F78" w:rsidRDefault="00DE5CF3" w:rsidP="00930A16">
      <w:pPr>
        <w:tabs>
          <w:tab w:val="left" w:pos="720"/>
          <w:tab w:val="left" w:pos="4320"/>
        </w:tabs>
        <w:rPr>
          <w:rFonts w:cs="Arial"/>
        </w:rPr>
      </w:pPr>
      <w:r>
        <w:rPr>
          <w:rStyle w:val="Strong"/>
        </w:rPr>
        <w:t>The Divine C</w:t>
      </w:r>
      <w:r w:rsidRPr="00D004E4">
        <w:rPr>
          <w:rStyle w:val="Strong"/>
        </w:rPr>
        <w:t>omedy</w:t>
      </w:r>
      <w:r>
        <w:rPr>
          <w:rFonts w:cs="Arial"/>
        </w:rPr>
        <w:t xml:space="preserve"> </w:t>
      </w:r>
      <w:r w:rsidR="00D004E4">
        <w:rPr>
          <w:rFonts w:cs="Arial"/>
        </w:rPr>
        <w:t xml:space="preserve">By </w:t>
      </w:r>
      <w:r w:rsidR="00CA654D">
        <w:rPr>
          <w:rFonts w:cs="Arial"/>
        </w:rPr>
        <w:t>Dante Alighieri</w:t>
      </w:r>
    </w:p>
    <w:p w:rsidR="00D004E4" w:rsidRDefault="00D004E4" w:rsidP="00930A16">
      <w:pPr>
        <w:tabs>
          <w:tab w:val="left" w:pos="720"/>
          <w:tab w:val="left" w:pos="4320"/>
        </w:tabs>
        <w:rPr>
          <w:rFonts w:cs="Arial"/>
        </w:rPr>
      </w:pPr>
      <w:r>
        <w:rPr>
          <w:rFonts w:cs="Arial"/>
        </w:rPr>
        <w:t>Read by</w:t>
      </w:r>
      <w:r w:rsidR="006316B9">
        <w:rPr>
          <w:rFonts w:cs="Arial"/>
        </w:rPr>
        <w:t xml:space="preserve"> Gordon </w:t>
      </w:r>
      <w:r w:rsidR="006316B9" w:rsidRPr="006316B9">
        <w:rPr>
          <w:rFonts w:cs="Arial"/>
        </w:rPr>
        <w:t>Gould</w:t>
      </w:r>
      <w:r w:rsidR="006316B9">
        <w:rPr>
          <w:rFonts w:cs="Arial"/>
        </w:rPr>
        <w:tab/>
      </w:r>
      <w:r>
        <w:rPr>
          <w:rFonts w:cs="Arial"/>
        </w:rPr>
        <w:t>Reading time</w:t>
      </w:r>
      <w:r w:rsidR="006316B9">
        <w:rPr>
          <w:rFonts w:cs="Arial"/>
        </w:rPr>
        <w:t xml:space="preserve"> 16 hours, 32 minutes</w:t>
      </w:r>
    </w:p>
    <w:p w:rsidR="00D004E4" w:rsidRDefault="006316B9" w:rsidP="00930A16">
      <w:pPr>
        <w:tabs>
          <w:tab w:val="left" w:pos="720"/>
          <w:tab w:val="left" w:pos="4320"/>
        </w:tabs>
        <w:rPr>
          <w:rFonts w:cs="Arial"/>
        </w:rPr>
      </w:pPr>
      <w:r w:rsidRPr="006316B9">
        <w:rPr>
          <w:rFonts w:cs="Arial"/>
        </w:rPr>
        <w:t>John Ciardi's faithful translation of Dante's classic epic poem in its entirety. Dante describes being lost in a frightening forest, meeting the poet Virgil, and being conducted by Virgil through hell (The Inferno), purgatory (The Purgatorio), and paradise (The Paradiso). 1970.</w:t>
      </w:r>
    </w:p>
    <w:p w:rsidR="006316B9" w:rsidRDefault="006316B9" w:rsidP="00930A16">
      <w:pPr>
        <w:tabs>
          <w:tab w:val="left" w:pos="720"/>
          <w:tab w:val="left" w:pos="4320"/>
        </w:tabs>
        <w:rPr>
          <w:rFonts w:cs="Arial"/>
        </w:rPr>
      </w:pPr>
      <w:r>
        <w:rPr>
          <w:rFonts w:cs="Arial"/>
        </w:rPr>
        <w:tab/>
      </w:r>
      <w:hyperlink r:id="rId15" w:history="1">
        <w:r w:rsidRPr="0028231B">
          <w:rPr>
            <w:rStyle w:val="Hyperlink"/>
            <w:rFonts w:cs="Arial"/>
          </w:rPr>
          <w:t>Download from BARD: The Divine Comedy</w:t>
        </w:r>
      </w:hyperlink>
    </w:p>
    <w:p w:rsidR="00DE5CF3" w:rsidRPr="00DE5CF3" w:rsidRDefault="006316B9" w:rsidP="00930A16">
      <w:pPr>
        <w:tabs>
          <w:tab w:val="left" w:pos="720"/>
          <w:tab w:val="left" w:pos="4320"/>
        </w:tabs>
        <w:rPr>
          <w:rFonts w:cs="Arial"/>
          <w:b/>
        </w:rPr>
      </w:pPr>
      <w:r>
        <w:rPr>
          <w:rFonts w:cs="Arial"/>
        </w:rPr>
        <w:tab/>
      </w:r>
      <w:r w:rsidR="00DE5CF3">
        <w:rPr>
          <w:rFonts w:cs="Arial"/>
        </w:rPr>
        <w:t xml:space="preserve">Also available on digital cartridge </w:t>
      </w:r>
      <w:r w:rsidR="00DE5CF3" w:rsidRPr="00DE5CF3">
        <w:rPr>
          <w:rFonts w:cs="Arial"/>
        </w:rPr>
        <w:t>DB030589</w:t>
      </w:r>
    </w:p>
    <w:p w:rsidR="00532702" w:rsidRDefault="00DE5CF3" w:rsidP="00930A16">
      <w:pPr>
        <w:tabs>
          <w:tab w:val="left" w:pos="720"/>
          <w:tab w:val="left" w:pos="4320"/>
        </w:tabs>
        <w:rPr>
          <w:rFonts w:cs="Arial"/>
        </w:rPr>
      </w:pPr>
      <w:r>
        <w:rPr>
          <w:rFonts w:cs="Arial"/>
        </w:rPr>
        <w:tab/>
      </w:r>
      <w:r w:rsidR="006316B9">
        <w:rPr>
          <w:rFonts w:cs="Arial"/>
        </w:rPr>
        <w:t xml:space="preserve">Also available on cassette </w:t>
      </w:r>
      <w:r w:rsidR="006316B9" w:rsidRPr="006316B9">
        <w:rPr>
          <w:rFonts w:cs="Arial"/>
        </w:rPr>
        <w:t>RC030589</w:t>
      </w:r>
    </w:p>
    <w:p w:rsidR="00FA4879" w:rsidRDefault="00FA4879" w:rsidP="00930A16">
      <w:pPr>
        <w:tabs>
          <w:tab w:val="left" w:pos="720"/>
          <w:tab w:val="left" w:pos="4320"/>
        </w:tabs>
        <w:rPr>
          <w:rFonts w:cs="Arial"/>
        </w:rPr>
      </w:pPr>
      <w:r>
        <w:rPr>
          <w:rFonts w:cs="Arial"/>
        </w:rPr>
        <w:tab/>
      </w:r>
      <w:hyperlink r:id="rId16" w:history="1">
        <w:r w:rsidRPr="00FA4879">
          <w:rPr>
            <w:rStyle w:val="Hyperlink"/>
            <w:rFonts w:cs="Arial"/>
          </w:rPr>
          <w:t>Download from BARD as Electronic Braille BR12134</w:t>
        </w:r>
      </w:hyperlink>
    </w:p>
    <w:p w:rsidR="0080538A" w:rsidRDefault="0080538A" w:rsidP="00930A16">
      <w:pPr>
        <w:tabs>
          <w:tab w:val="left" w:pos="720"/>
          <w:tab w:val="left" w:pos="4320"/>
        </w:tabs>
        <w:rPr>
          <w:rFonts w:cs="Arial"/>
        </w:rPr>
      </w:pPr>
      <w:r>
        <w:rPr>
          <w:rFonts w:cs="Arial"/>
        </w:rPr>
        <w:tab/>
        <w:t xml:space="preserve">Also available in braille </w:t>
      </w:r>
      <w:r w:rsidRPr="0080538A">
        <w:rPr>
          <w:rFonts w:cs="Arial"/>
        </w:rPr>
        <w:t>BR012134</w:t>
      </w:r>
    </w:p>
    <w:p w:rsidR="00532702" w:rsidRDefault="00532702">
      <w:pPr>
        <w:rPr>
          <w:rFonts w:cs="Arial"/>
        </w:rPr>
      </w:pPr>
      <w:r>
        <w:rPr>
          <w:rFonts w:cs="Arial"/>
        </w:rPr>
        <w:br w:type="page"/>
      </w:r>
    </w:p>
    <w:p w:rsidR="006316B9" w:rsidRDefault="006316B9" w:rsidP="00930A16">
      <w:pPr>
        <w:tabs>
          <w:tab w:val="left" w:pos="720"/>
          <w:tab w:val="left" w:pos="4320"/>
        </w:tabs>
        <w:rPr>
          <w:rFonts w:cs="Arial"/>
        </w:rPr>
      </w:pPr>
    </w:p>
    <w:p w:rsidR="00930A16" w:rsidRDefault="00E74F78" w:rsidP="00930A16">
      <w:pPr>
        <w:tabs>
          <w:tab w:val="left" w:pos="720"/>
          <w:tab w:val="left" w:pos="4320"/>
        </w:tabs>
        <w:rPr>
          <w:rFonts w:cs="Arial"/>
        </w:rPr>
      </w:pPr>
      <w:r w:rsidRPr="00E74F78">
        <w:rPr>
          <w:rStyle w:val="Strong"/>
        </w:rPr>
        <w:t>Continental Drift</w:t>
      </w:r>
      <w:r>
        <w:rPr>
          <w:rFonts w:cs="Arial"/>
        </w:rPr>
        <w:t xml:space="preserve"> By Russe</w:t>
      </w:r>
      <w:r w:rsidR="00FC760E">
        <w:rPr>
          <w:rFonts w:cs="Arial"/>
        </w:rPr>
        <w:t>l</w:t>
      </w:r>
      <w:r>
        <w:rPr>
          <w:rFonts w:cs="Arial"/>
        </w:rPr>
        <w:t>l Banks</w:t>
      </w:r>
    </w:p>
    <w:p w:rsidR="00E74F78" w:rsidRDefault="00E74F78" w:rsidP="00930A16">
      <w:pPr>
        <w:tabs>
          <w:tab w:val="left" w:pos="720"/>
          <w:tab w:val="left" w:pos="4320"/>
        </w:tabs>
        <w:rPr>
          <w:rFonts w:cs="Arial"/>
        </w:rPr>
      </w:pPr>
      <w:r>
        <w:rPr>
          <w:rFonts w:cs="Arial"/>
        </w:rPr>
        <w:t>Read by</w:t>
      </w:r>
      <w:r w:rsidR="00FC760E">
        <w:rPr>
          <w:rFonts w:cs="Arial"/>
        </w:rPr>
        <w:t xml:space="preserve"> Robert </w:t>
      </w:r>
      <w:r w:rsidR="00FC760E" w:rsidRPr="00FC760E">
        <w:rPr>
          <w:rFonts w:cs="Arial"/>
        </w:rPr>
        <w:t>O'Keefe</w:t>
      </w:r>
      <w:r>
        <w:rPr>
          <w:rFonts w:cs="Arial"/>
        </w:rPr>
        <w:tab/>
        <w:t>Reading time</w:t>
      </w:r>
      <w:r w:rsidR="00FC760E">
        <w:rPr>
          <w:rFonts w:cs="Arial"/>
        </w:rPr>
        <w:t xml:space="preserve"> 14 hours, 49 minutes</w:t>
      </w:r>
    </w:p>
    <w:p w:rsidR="00E74F78" w:rsidRDefault="00E74F78" w:rsidP="00930A16">
      <w:pPr>
        <w:tabs>
          <w:tab w:val="left" w:pos="720"/>
          <w:tab w:val="left" w:pos="4320"/>
        </w:tabs>
        <w:rPr>
          <w:rFonts w:cs="Arial"/>
        </w:rPr>
      </w:pPr>
      <w:r w:rsidRPr="00E74F78">
        <w:rPr>
          <w:rFonts w:cs="Arial"/>
        </w:rPr>
        <w:t>A decent thirty-year-old, burnt-out oil repairman uproots his family from a bleak life in a New Hampshire mill town and moves to Florida. Lured there by the shallow promises of a shady brother, Bob tries to do what is wanted of him, but messes up at every turn. And then he falls in love with Vanise, a young Haitian woman. Some strong language and explicit descriptions of sex.</w:t>
      </w:r>
    </w:p>
    <w:p w:rsidR="00FC760E" w:rsidRDefault="00FC760E" w:rsidP="00FC760E">
      <w:pPr>
        <w:tabs>
          <w:tab w:val="left" w:pos="720"/>
          <w:tab w:val="left" w:pos="4320"/>
        </w:tabs>
      </w:pPr>
      <w:r>
        <w:rPr>
          <w:rFonts w:cs="Arial"/>
        </w:rPr>
        <w:tab/>
      </w:r>
      <w:hyperlink r:id="rId17" w:history="1">
        <w:r w:rsidRPr="00295792">
          <w:rPr>
            <w:rStyle w:val="Hyperlink"/>
          </w:rPr>
          <w:t>Download from BARD: Continental Drift</w:t>
        </w:r>
      </w:hyperlink>
    </w:p>
    <w:p w:rsidR="00DE0E50" w:rsidRDefault="00FC760E" w:rsidP="00FC760E">
      <w:pPr>
        <w:tabs>
          <w:tab w:val="left" w:pos="720"/>
          <w:tab w:val="left" w:pos="4320"/>
        </w:tabs>
      </w:pPr>
      <w:r>
        <w:tab/>
        <w:t xml:space="preserve">Also available on cassette </w:t>
      </w:r>
      <w:r w:rsidRPr="00FC760E">
        <w:t>RC023867</w:t>
      </w:r>
    </w:p>
    <w:p w:rsidR="002A6195" w:rsidRDefault="002A6195" w:rsidP="00930A16">
      <w:pPr>
        <w:tabs>
          <w:tab w:val="left" w:pos="720"/>
          <w:tab w:val="left" w:pos="4320"/>
        </w:tabs>
      </w:pPr>
    </w:p>
    <w:p w:rsidR="00532702" w:rsidRDefault="00532702" w:rsidP="00930A16">
      <w:pPr>
        <w:tabs>
          <w:tab w:val="left" w:pos="720"/>
          <w:tab w:val="left" w:pos="4320"/>
        </w:tabs>
        <w:rPr>
          <w:rFonts w:cs="Arial"/>
        </w:rPr>
      </w:pPr>
    </w:p>
    <w:p w:rsidR="002A6195" w:rsidRDefault="002A6195" w:rsidP="00930A16">
      <w:pPr>
        <w:tabs>
          <w:tab w:val="left" w:pos="720"/>
          <w:tab w:val="left" w:pos="4320"/>
        </w:tabs>
        <w:rPr>
          <w:rFonts w:cs="Arial"/>
        </w:rPr>
      </w:pPr>
      <w:r w:rsidRPr="002A6195">
        <w:rPr>
          <w:rStyle w:val="Strong"/>
        </w:rPr>
        <w:t>The Elegance of the Hedgehog</w:t>
      </w:r>
      <w:r>
        <w:rPr>
          <w:rFonts w:cs="Arial"/>
        </w:rPr>
        <w:t xml:space="preserve"> By Muriel Barbery</w:t>
      </w:r>
    </w:p>
    <w:p w:rsidR="002A6195" w:rsidRDefault="002A6195" w:rsidP="00930A16">
      <w:pPr>
        <w:tabs>
          <w:tab w:val="left" w:pos="720"/>
          <w:tab w:val="left" w:pos="4320"/>
        </w:tabs>
        <w:rPr>
          <w:rFonts w:cs="Arial"/>
        </w:rPr>
      </w:pPr>
      <w:r>
        <w:rPr>
          <w:rFonts w:cs="Arial"/>
        </w:rPr>
        <w:t xml:space="preserve">Read by Gabriella </w:t>
      </w:r>
      <w:r w:rsidRPr="002A6195">
        <w:rPr>
          <w:rFonts w:cs="Arial"/>
        </w:rPr>
        <w:t>Cavallero</w:t>
      </w:r>
      <w:r>
        <w:rPr>
          <w:rFonts w:cs="Arial"/>
        </w:rPr>
        <w:tab/>
        <w:t>Reading time 8 hours, 50 minutes</w:t>
      </w:r>
    </w:p>
    <w:p w:rsidR="002A6195" w:rsidRDefault="002A6195" w:rsidP="00930A16">
      <w:pPr>
        <w:tabs>
          <w:tab w:val="left" w:pos="720"/>
          <w:tab w:val="left" w:pos="4320"/>
        </w:tabs>
        <w:rPr>
          <w:rFonts w:cs="Arial"/>
        </w:rPr>
      </w:pPr>
      <w:r w:rsidRPr="002A6195">
        <w:rPr>
          <w:rFonts w:cs="Arial"/>
        </w:rPr>
        <w:t>Middle-aged widow Renee Michel, a closet intellectual, works as a concierge for a small luxury apartment building in Paris. Twelve-year-old tenant Paloma realizes the absurdity of life and plans on suicide. But when Kakuro Ozu moves in, he befriends and transforms them both. Translated from the French. Bestseller.  2008.</w:t>
      </w:r>
    </w:p>
    <w:p w:rsidR="002A6195" w:rsidRDefault="002A6195" w:rsidP="002A6195">
      <w:pPr>
        <w:tabs>
          <w:tab w:val="left" w:pos="720"/>
          <w:tab w:val="left" w:pos="4320"/>
        </w:tabs>
      </w:pPr>
      <w:r>
        <w:rPr>
          <w:rFonts w:cs="Arial"/>
        </w:rPr>
        <w:tab/>
      </w:r>
      <w:hyperlink r:id="rId18" w:history="1">
        <w:r w:rsidRPr="00295792">
          <w:rPr>
            <w:rStyle w:val="Hyperlink"/>
          </w:rPr>
          <w:t>Download from BARD</w:t>
        </w:r>
        <w:r w:rsidR="008D6B96" w:rsidRPr="00295792">
          <w:rPr>
            <w:rStyle w:val="Hyperlink"/>
          </w:rPr>
          <w:t>: The E</w:t>
        </w:r>
        <w:r w:rsidR="007267A2" w:rsidRPr="00295792">
          <w:rPr>
            <w:rStyle w:val="Hyperlink"/>
          </w:rPr>
          <w:t>legance of the Hedgehog</w:t>
        </w:r>
      </w:hyperlink>
    </w:p>
    <w:p w:rsidR="002A6195" w:rsidRDefault="007267A2" w:rsidP="002A6195">
      <w:pPr>
        <w:tabs>
          <w:tab w:val="left" w:pos="720"/>
          <w:tab w:val="left" w:pos="4320"/>
        </w:tabs>
      </w:pPr>
      <w:r>
        <w:tab/>
      </w:r>
      <w:r w:rsidR="002A6195">
        <w:t>Also available on digital cartridge</w:t>
      </w:r>
      <w:r>
        <w:t xml:space="preserve"> </w:t>
      </w:r>
      <w:r w:rsidRPr="007267A2">
        <w:t>DB068224</w:t>
      </w:r>
    </w:p>
    <w:p w:rsidR="00E74F78" w:rsidRDefault="00E74F78" w:rsidP="00930A16">
      <w:pPr>
        <w:tabs>
          <w:tab w:val="left" w:pos="720"/>
          <w:tab w:val="left" w:pos="4320"/>
        </w:tabs>
        <w:rPr>
          <w:rFonts w:cs="Arial"/>
        </w:rPr>
      </w:pPr>
    </w:p>
    <w:p w:rsidR="00557353" w:rsidRDefault="00557353" w:rsidP="00930A16">
      <w:pPr>
        <w:tabs>
          <w:tab w:val="left" w:pos="720"/>
          <w:tab w:val="left" w:pos="4320"/>
        </w:tabs>
        <w:rPr>
          <w:rFonts w:cs="Arial"/>
        </w:rPr>
      </w:pPr>
    </w:p>
    <w:p w:rsidR="00557353" w:rsidRDefault="00557353" w:rsidP="00930A16">
      <w:pPr>
        <w:tabs>
          <w:tab w:val="left" w:pos="720"/>
          <w:tab w:val="left" w:pos="4320"/>
        </w:tabs>
        <w:rPr>
          <w:rFonts w:cs="Arial"/>
        </w:rPr>
      </w:pPr>
      <w:r w:rsidRPr="00557353">
        <w:rPr>
          <w:rStyle w:val="Strong"/>
        </w:rPr>
        <w:t>A Long Way Gone: Me</w:t>
      </w:r>
      <w:r w:rsidR="00AD70B8">
        <w:rPr>
          <w:rStyle w:val="Strong"/>
        </w:rPr>
        <w:t>m</w:t>
      </w:r>
      <w:r w:rsidRPr="00557353">
        <w:rPr>
          <w:rStyle w:val="Strong"/>
        </w:rPr>
        <w:t>o</w:t>
      </w:r>
      <w:r w:rsidR="00AD70B8">
        <w:rPr>
          <w:rStyle w:val="Strong"/>
        </w:rPr>
        <w:t>i</w:t>
      </w:r>
      <w:r w:rsidRPr="00557353">
        <w:rPr>
          <w:rStyle w:val="Strong"/>
        </w:rPr>
        <w:t>rs of a Boy Soldier</w:t>
      </w:r>
      <w:r>
        <w:rPr>
          <w:rFonts w:cs="Arial"/>
        </w:rPr>
        <w:t xml:space="preserve"> By Ishmael Beah</w:t>
      </w:r>
    </w:p>
    <w:p w:rsidR="00557353" w:rsidRDefault="00557353" w:rsidP="00930A16">
      <w:pPr>
        <w:tabs>
          <w:tab w:val="left" w:pos="720"/>
          <w:tab w:val="left" w:pos="4320"/>
        </w:tabs>
        <w:rPr>
          <w:rFonts w:cs="Arial"/>
        </w:rPr>
      </w:pPr>
      <w:r>
        <w:rPr>
          <w:rFonts w:cs="Arial"/>
        </w:rPr>
        <w:t>Read by</w:t>
      </w:r>
      <w:r w:rsidR="002A1D6A">
        <w:rPr>
          <w:rFonts w:cs="Arial"/>
        </w:rPr>
        <w:t xml:space="preserve"> Dominic </w:t>
      </w:r>
      <w:r w:rsidR="002A1D6A" w:rsidRPr="002A1D6A">
        <w:rPr>
          <w:rFonts w:cs="Arial"/>
        </w:rPr>
        <w:t>Hoffman</w:t>
      </w:r>
      <w:r>
        <w:rPr>
          <w:rFonts w:cs="Arial"/>
        </w:rPr>
        <w:tab/>
        <w:t>Reading time</w:t>
      </w:r>
      <w:r w:rsidR="002A1D6A">
        <w:rPr>
          <w:rFonts w:cs="Arial"/>
        </w:rPr>
        <w:t xml:space="preserve"> 7 hours, 58 minutes</w:t>
      </w:r>
    </w:p>
    <w:p w:rsidR="00557353" w:rsidRDefault="00557353" w:rsidP="00930A16">
      <w:pPr>
        <w:tabs>
          <w:tab w:val="left" w:pos="720"/>
          <w:tab w:val="left" w:pos="4320"/>
        </w:tabs>
        <w:rPr>
          <w:rFonts w:cs="Arial"/>
        </w:rPr>
      </w:pPr>
      <w:r w:rsidRPr="00557353">
        <w:rPr>
          <w:rFonts w:cs="Arial"/>
        </w:rPr>
        <w:t>The author recalls experiences as a war refuge and as a thirteen-year-old soldier forced to join the Sierra Leone army. Beah describes participation in mass slaughters, his rehabilitation, immigration to America, and involvement with UNICEF. Commercial audiobook. Violence, strong language, and some descriptions of sex. 2007.</w:t>
      </w:r>
    </w:p>
    <w:p w:rsidR="00557353" w:rsidRDefault="00557353" w:rsidP="00557353">
      <w:pPr>
        <w:tabs>
          <w:tab w:val="left" w:pos="720"/>
          <w:tab w:val="left" w:pos="4320"/>
        </w:tabs>
      </w:pPr>
      <w:r>
        <w:rPr>
          <w:rFonts w:cs="Arial"/>
        </w:rPr>
        <w:tab/>
      </w:r>
      <w:hyperlink r:id="rId19" w:history="1">
        <w:r w:rsidRPr="00295792">
          <w:rPr>
            <w:rStyle w:val="Hyperlink"/>
          </w:rPr>
          <w:t>Download from BARD</w:t>
        </w:r>
        <w:r w:rsidR="00AD70B8" w:rsidRPr="00295792">
          <w:rPr>
            <w:rStyle w:val="Hyperlink"/>
          </w:rPr>
          <w:t>: A Long Way Gone: Memoirs of a Boy Solider</w:t>
        </w:r>
      </w:hyperlink>
    </w:p>
    <w:p w:rsidR="00557353" w:rsidRDefault="00AD70B8" w:rsidP="00557353">
      <w:pPr>
        <w:tabs>
          <w:tab w:val="left" w:pos="720"/>
          <w:tab w:val="left" w:pos="4320"/>
        </w:tabs>
      </w:pPr>
      <w:r>
        <w:tab/>
      </w:r>
      <w:r w:rsidR="00557353">
        <w:t>Also available on cassette</w:t>
      </w:r>
      <w:r>
        <w:t xml:space="preserve"> </w:t>
      </w:r>
      <w:r w:rsidRPr="00AD70B8">
        <w:t>RC063512</w:t>
      </w:r>
    </w:p>
    <w:p w:rsidR="00557353" w:rsidRDefault="00AD70B8" w:rsidP="00557353">
      <w:pPr>
        <w:tabs>
          <w:tab w:val="left" w:pos="720"/>
          <w:tab w:val="left" w:pos="4320"/>
        </w:tabs>
      </w:pPr>
      <w:r>
        <w:tab/>
      </w:r>
      <w:hyperlink r:id="rId20" w:history="1">
        <w:r w:rsidR="00557353" w:rsidRPr="00295792">
          <w:rPr>
            <w:rStyle w:val="Hyperlink"/>
          </w:rPr>
          <w:t>Download from BARD as Electronic Braille</w:t>
        </w:r>
        <w:r w:rsidR="00295792" w:rsidRPr="00295792">
          <w:rPr>
            <w:rStyle w:val="Hyperlink"/>
          </w:rPr>
          <w:t xml:space="preserve"> BR17077</w:t>
        </w:r>
      </w:hyperlink>
    </w:p>
    <w:p w:rsidR="004B6AFF" w:rsidRDefault="00AD70B8" w:rsidP="00557353">
      <w:pPr>
        <w:tabs>
          <w:tab w:val="left" w:pos="720"/>
          <w:tab w:val="left" w:pos="4320"/>
        </w:tabs>
      </w:pPr>
      <w:r>
        <w:tab/>
      </w:r>
      <w:r w:rsidR="00557353">
        <w:t>Also available in braille</w:t>
      </w:r>
      <w:r>
        <w:t xml:space="preserve"> </w:t>
      </w:r>
      <w:r w:rsidRPr="00AD70B8">
        <w:t>BR017077</w:t>
      </w:r>
    </w:p>
    <w:p w:rsidR="004B6AFF" w:rsidRDefault="004B6AFF">
      <w:r>
        <w:br w:type="page"/>
      </w:r>
    </w:p>
    <w:p w:rsidR="00557353" w:rsidRDefault="00557353" w:rsidP="00557353">
      <w:pPr>
        <w:tabs>
          <w:tab w:val="left" w:pos="720"/>
          <w:tab w:val="left" w:pos="4320"/>
        </w:tabs>
      </w:pPr>
    </w:p>
    <w:p w:rsidR="004B6AFF" w:rsidRDefault="004B6AFF" w:rsidP="00930A16">
      <w:pPr>
        <w:tabs>
          <w:tab w:val="left" w:pos="720"/>
          <w:tab w:val="left" w:pos="4320"/>
        </w:tabs>
      </w:pPr>
      <w:r w:rsidRPr="004B6AFF">
        <w:rPr>
          <w:rStyle w:val="Strong"/>
        </w:rPr>
        <w:t>The Uncommon Reader</w:t>
      </w:r>
      <w:r>
        <w:t xml:space="preserve"> By Alan Bennett</w:t>
      </w:r>
    </w:p>
    <w:p w:rsidR="004B6AFF" w:rsidRDefault="004B6AFF" w:rsidP="00930A16">
      <w:pPr>
        <w:tabs>
          <w:tab w:val="left" w:pos="720"/>
          <w:tab w:val="left" w:pos="4320"/>
        </w:tabs>
        <w:rPr>
          <w:rFonts w:cs="Arial"/>
        </w:rPr>
      </w:pPr>
      <w:r>
        <w:t xml:space="preserve">Read by Jill </w:t>
      </w:r>
      <w:r w:rsidRPr="004B6AFF">
        <w:t>Fox</w:t>
      </w:r>
      <w:r>
        <w:tab/>
        <w:t>Reading time 2 hours, 30 minutes</w:t>
      </w:r>
    </w:p>
    <w:p w:rsidR="004B6AFF" w:rsidRDefault="004B6AFF" w:rsidP="00930A16">
      <w:pPr>
        <w:tabs>
          <w:tab w:val="left" w:pos="720"/>
          <w:tab w:val="left" w:pos="4320"/>
        </w:tabs>
        <w:rPr>
          <w:rFonts w:cs="Arial"/>
        </w:rPr>
      </w:pPr>
      <w:r w:rsidRPr="004B6AFF">
        <w:rPr>
          <w:rFonts w:cs="Arial"/>
        </w:rPr>
        <w:t>England. When the royal dogs stray into a mobile library parked near the palace, the Queen feels obligated to borrow a book. She soon develops an obsession with reading that changes her worldviews, distracts her from official duties, and prompts her to write her own masterpiece--with surprising consequences. Bestseller. 2007.</w:t>
      </w:r>
    </w:p>
    <w:p w:rsidR="004B6AFF" w:rsidRDefault="004B6AFF" w:rsidP="00930A16">
      <w:pPr>
        <w:tabs>
          <w:tab w:val="left" w:pos="720"/>
          <w:tab w:val="left" w:pos="4320"/>
        </w:tabs>
        <w:rPr>
          <w:rFonts w:cs="Arial"/>
        </w:rPr>
      </w:pPr>
      <w:r>
        <w:rPr>
          <w:rFonts w:cs="Arial"/>
        </w:rPr>
        <w:tab/>
      </w:r>
      <w:hyperlink r:id="rId21" w:history="1">
        <w:r w:rsidRPr="004B6AFF">
          <w:rPr>
            <w:rStyle w:val="Hyperlink"/>
            <w:rFonts w:cs="Arial"/>
          </w:rPr>
          <w:t>Download from BARD: The Uncommon Reader</w:t>
        </w:r>
      </w:hyperlink>
    </w:p>
    <w:p w:rsidR="004B6AFF" w:rsidRDefault="004B6AFF" w:rsidP="00930A16">
      <w:pPr>
        <w:tabs>
          <w:tab w:val="left" w:pos="720"/>
          <w:tab w:val="left" w:pos="4320"/>
        </w:tabs>
        <w:rPr>
          <w:rFonts w:cs="Arial"/>
        </w:rPr>
      </w:pPr>
      <w:r>
        <w:rPr>
          <w:rFonts w:cs="Arial"/>
        </w:rPr>
        <w:tab/>
        <w:t xml:space="preserve">Also available on digital cartridge </w:t>
      </w:r>
      <w:r w:rsidRPr="004B6AFF">
        <w:rPr>
          <w:rFonts w:cs="Arial"/>
        </w:rPr>
        <w:t>DB066149</w:t>
      </w:r>
    </w:p>
    <w:p w:rsidR="004B6AFF" w:rsidRDefault="004B6AFF" w:rsidP="00930A16">
      <w:pPr>
        <w:tabs>
          <w:tab w:val="left" w:pos="720"/>
          <w:tab w:val="left" w:pos="4320"/>
        </w:tabs>
        <w:rPr>
          <w:rFonts w:cs="Arial"/>
        </w:rPr>
      </w:pPr>
      <w:r>
        <w:rPr>
          <w:rFonts w:cs="Arial"/>
        </w:rPr>
        <w:tab/>
      </w:r>
      <w:hyperlink r:id="rId22" w:history="1">
        <w:r w:rsidRPr="004B6AFF">
          <w:rPr>
            <w:rStyle w:val="Hyperlink"/>
            <w:rFonts w:cs="Arial"/>
          </w:rPr>
          <w:t>Download from BARD as Electronic Braille BR17649</w:t>
        </w:r>
      </w:hyperlink>
    </w:p>
    <w:p w:rsidR="004B6AFF" w:rsidRDefault="004B6AFF" w:rsidP="00930A16">
      <w:pPr>
        <w:tabs>
          <w:tab w:val="left" w:pos="720"/>
          <w:tab w:val="left" w:pos="4320"/>
        </w:tabs>
        <w:rPr>
          <w:rFonts w:cs="Arial"/>
        </w:rPr>
      </w:pPr>
      <w:r>
        <w:rPr>
          <w:rFonts w:cs="Arial"/>
        </w:rPr>
        <w:tab/>
        <w:t xml:space="preserve">Also available in braille </w:t>
      </w:r>
      <w:r w:rsidRPr="004B6AFF">
        <w:rPr>
          <w:rFonts w:cs="Arial"/>
        </w:rPr>
        <w:t>BR017649</w:t>
      </w:r>
    </w:p>
    <w:p w:rsidR="004B6AFF" w:rsidRDefault="004B6AFF" w:rsidP="00930A16">
      <w:pPr>
        <w:tabs>
          <w:tab w:val="left" w:pos="720"/>
          <w:tab w:val="left" w:pos="4320"/>
        </w:tabs>
        <w:rPr>
          <w:rFonts w:cs="Arial"/>
        </w:rPr>
      </w:pPr>
    </w:p>
    <w:p w:rsidR="00210E74" w:rsidRDefault="00210E74" w:rsidP="00930A16">
      <w:pPr>
        <w:tabs>
          <w:tab w:val="left" w:pos="720"/>
          <w:tab w:val="left" w:pos="4320"/>
        </w:tabs>
        <w:rPr>
          <w:rFonts w:cs="Arial"/>
        </w:rPr>
      </w:pPr>
    </w:p>
    <w:p w:rsidR="00373FFF" w:rsidRPr="00373FFF" w:rsidRDefault="00373FFF" w:rsidP="00930A16">
      <w:pPr>
        <w:tabs>
          <w:tab w:val="left" w:pos="720"/>
          <w:tab w:val="left" w:pos="4320"/>
        </w:tabs>
        <w:rPr>
          <w:rStyle w:val="Strong"/>
        </w:rPr>
      </w:pPr>
      <w:r w:rsidRPr="00373FFF">
        <w:rPr>
          <w:rStyle w:val="Strong"/>
        </w:rPr>
        <w:t xml:space="preserve">The Holy Bible </w:t>
      </w:r>
      <w:r w:rsidR="00BE7CD2">
        <w:rPr>
          <w:rStyle w:val="Strong"/>
        </w:rPr>
        <w:t>C</w:t>
      </w:r>
      <w:r w:rsidRPr="00373FFF">
        <w:rPr>
          <w:rStyle w:val="Strong"/>
        </w:rPr>
        <w:t>ontainin</w:t>
      </w:r>
      <w:r w:rsidR="00BE7CD2">
        <w:rPr>
          <w:rStyle w:val="Strong"/>
        </w:rPr>
        <w:t>g the Old and New Testaments : Translated Out of the Original Tongues with the Former Translations Diligently Compared and Revised</w:t>
      </w:r>
    </w:p>
    <w:p w:rsidR="00373FFF" w:rsidRDefault="00373FFF" w:rsidP="00930A16">
      <w:pPr>
        <w:tabs>
          <w:tab w:val="left" w:pos="720"/>
          <w:tab w:val="left" w:pos="4320"/>
        </w:tabs>
        <w:rPr>
          <w:rFonts w:cs="Arial"/>
        </w:rPr>
      </w:pPr>
      <w:r>
        <w:rPr>
          <w:rFonts w:cs="Arial"/>
        </w:rPr>
        <w:t xml:space="preserve">Read By Alexander </w:t>
      </w:r>
      <w:r w:rsidRPr="00373FFF">
        <w:rPr>
          <w:rFonts w:cs="Arial"/>
        </w:rPr>
        <w:t>Scourby</w:t>
      </w:r>
      <w:r>
        <w:rPr>
          <w:rFonts w:cs="Arial"/>
        </w:rPr>
        <w:tab/>
        <w:t>Reading time 79 hours, 2 minutes</w:t>
      </w:r>
    </w:p>
    <w:p w:rsidR="00373FFF" w:rsidRDefault="00373FFF" w:rsidP="00930A16">
      <w:pPr>
        <w:tabs>
          <w:tab w:val="left" w:pos="720"/>
          <w:tab w:val="left" w:pos="4320"/>
        </w:tabs>
        <w:rPr>
          <w:rFonts w:cs="Arial"/>
        </w:rPr>
      </w:pPr>
      <w:r w:rsidRPr="00373FFF">
        <w:rPr>
          <w:rFonts w:cs="Arial"/>
        </w:rPr>
        <w:t>The King James Version of the Old and New Testaments as read by Alexander Scourby in the early 1950s. Combined reissue of RC 40842 and RC 40843. 1611.</w:t>
      </w:r>
    </w:p>
    <w:p w:rsidR="00BE7CD2" w:rsidRDefault="00BE7CD2" w:rsidP="00BE7CD2">
      <w:pPr>
        <w:tabs>
          <w:tab w:val="left" w:pos="720"/>
          <w:tab w:val="left" w:pos="4320"/>
        </w:tabs>
      </w:pPr>
      <w:r>
        <w:rPr>
          <w:rFonts w:cs="Arial"/>
        </w:rPr>
        <w:tab/>
      </w:r>
      <w:hyperlink r:id="rId23" w:history="1">
        <w:r w:rsidRPr="00295792">
          <w:rPr>
            <w:rStyle w:val="Hyperlink"/>
          </w:rPr>
          <w:t>Download from BARD: The Holy Bible Containing the Old and New…</w:t>
        </w:r>
      </w:hyperlink>
    </w:p>
    <w:p w:rsidR="00BE7CD2" w:rsidRDefault="00BE7CD2" w:rsidP="00BE7CD2">
      <w:pPr>
        <w:tabs>
          <w:tab w:val="left" w:pos="720"/>
          <w:tab w:val="left" w:pos="4320"/>
        </w:tabs>
      </w:pPr>
      <w:r>
        <w:tab/>
        <w:t xml:space="preserve">Also available on digital cartridge </w:t>
      </w:r>
      <w:r w:rsidRPr="00BE7CD2">
        <w:t>DB068777</w:t>
      </w:r>
    </w:p>
    <w:p w:rsidR="00BE7CD2" w:rsidRDefault="00BE7CD2" w:rsidP="00BE7CD2">
      <w:pPr>
        <w:tabs>
          <w:tab w:val="left" w:pos="720"/>
          <w:tab w:val="left" w:pos="4320"/>
        </w:tabs>
      </w:pPr>
      <w:r>
        <w:tab/>
      </w:r>
      <w:hyperlink r:id="rId24" w:history="1">
        <w:r w:rsidRPr="00295792">
          <w:rPr>
            <w:rStyle w:val="Hyperlink"/>
          </w:rPr>
          <w:t>Download from BARD as Electronic Braille</w:t>
        </w:r>
        <w:r w:rsidR="00295792" w:rsidRPr="00295792">
          <w:rPr>
            <w:rStyle w:val="Hyperlink"/>
          </w:rPr>
          <w:t xml:space="preserve"> BR14943</w:t>
        </w:r>
      </w:hyperlink>
    </w:p>
    <w:p w:rsidR="0089404F" w:rsidRDefault="00BE7CD2" w:rsidP="00BE7CD2">
      <w:pPr>
        <w:tabs>
          <w:tab w:val="left" w:pos="720"/>
          <w:tab w:val="left" w:pos="4320"/>
        </w:tabs>
      </w:pPr>
      <w:r>
        <w:tab/>
        <w:t xml:space="preserve">Also available in braille </w:t>
      </w:r>
      <w:r w:rsidRPr="00BE7CD2">
        <w:t>BR014943</w:t>
      </w:r>
      <w:r>
        <w:t xml:space="preserve"> (24 vols.)</w:t>
      </w:r>
    </w:p>
    <w:p w:rsidR="0089404F" w:rsidRDefault="0089404F" w:rsidP="00BE7CD2">
      <w:pPr>
        <w:tabs>
          <w:tab w:val="left" w:pos="720"/>
          <w:tab w:val="left" w:pos="4320"/>
        </w:tabs>
      </w:pPr>
    </w:p>
    <w:p w:rsidR="0089404F" w:rsidRDefault="0089404F" w:rsidP="00BE7CD2">
      <w:pPr>
        <w:tabs>
          <w:tab w:val="left" w:pos="720"/>
          <w:tab w:val="left" w:pos="4320"/>
        </w:tabs>
      </w:pPr>
    </w:p>
    <w:p w:rsidR="0089404F" w:rsidRDefault="0089404F" w:rsidP="00BE7CD2">
      <w:pPr>
        <w:tabs>
          <w:tab w:val="left" w:pos="720"/>
          <w:tab w:val="left" w:pos="4320"/>
        </w:tabs>
      </w:pPr>
      <w:r w:rsidRPr="0089404F">
        <w:rPr>
          <w:rStyle w:val="Strong"/>
        </w:rPr>
        <w:t>The Savage Detectives</w:t>
      </w:r>
      <w:r>
        <w:t xml:space="preserve"> By Roberto </w:t>
      </w:r>
      <w:r w:rsidRPr="0089404F">
        <w:t>Bolaño</w:t>
      </w:r>
    </w:p>
    <w:p w:rsidR="0089404F" w:rsidRDefault="0089404F" w:rsidP="00BE7CD2">
      <w:pPr>
        <w:tabs>
          <w:tab w:val="left" w:pos="720"/>
          <w:tab w:val="left" w:pos="4320"/>
        </w:tabs>
      </w:pPr>
      <w:r>
        <w:t>Read by Lewis Grenville</w:t>
      </w:r>
      <w:r>
        <w:tab/>
        <w:t xml:space="preserve">Reading time </w:t>
      </w:r>
      <w:r w:rsidRPr="0089404F">
        <w:t>27 hours, 40 minutes</w:t>
      </w:r>
    </w:p>
    <w:p w:rsidR="0089404F" w:rsidRDefault="0089404F" w:rsidP="00BE7CD2">
      <w:pPr>
        <w:tabs>
          <w:tab w:val="left" w:pos="720"/>
          <w:tab w:val="left" w:pos="4320"/>
        </w:tabs>
      </w:pPr>
      <w:r w:rsidRPr="0089404F">
        <w:t>1976. Mexican student Juan García Madero and poets Arturo Belano and Ulises Lima search for literary icon Cesárea Tinajero, who disappeared in the Sonora Desert in the 1920s. The trio is joined by a prostitute fleeing from her pimp. Explicit descriptions of sex and strong language. Bestseller. 1998.</w:t>
      </w:r>
    </w:p>
    <w:p w:rsidR="0089404F" w:rsidRDefault="0089404F" w:rsidP="00BE7CD2">
      <w:pPr>
        <w:tabs>
          <w:tab w:val="left" w:pos="720"/>
          <w:tab w:val="left" w:pos="4320"/>
        </w:tabs>
      </w:pPr>
      <w:r>
        <w:tab/>
      </w:r>
      <w:hyperlink r:id="rId25" w:history="1">
        <w:r w:rsidRPr="0089404F">
          <w:rPr>
            <w:rStyle w:val="Hyperlink"/>
          </w:rPr>
          <w:t>Download from BARD: The Savage Detectives</w:t>
        </w:r>
      </w:hyperlink>
    </w:p>
    <w:p w:rsidR="0089404F" w:rsidRDefault="0089404F" w:rsidP="00BE7CD2">
      <w:pPr>
        <w:tabs>
          <w:tab w:val="left" w:pos="720"/>
          <w:tab w:val="left" w:pos="4320"/>
        </w:tabs>
      </w:pPr>
      <w:r>
        <w:tab/>
        <w:t xml:space="preserve">Also available on cassette </w:t>
      </w:r>
      <w:r w:rsidRPr="0089404F">
        <w:t>RC064504</w:t>
      </w:r>
    </w:p>
    <w:p w:rsidR="0089404F" w:rsidRPr="003C169F" w:rsidRDefault="0089404F" w:rsidP="003C169F">
      <w:pPr>
        <w:tabs>
          <w:tab w:val="left" w:pos="720"/>
          <w:tab w:val="left" w:pos="4320"/>
        </w:tabs>
        <w:rPr>
          <w:rFonts w:cs="Arial"/>
        </w:rPr>
      </w:pPr>
      <w:r>
        <w:br w:type="page"/>
      </w:r>
      <w:r w:rsidR="003C169F" w:rsidRPr="003C169F">
        <w:rPr>
          <w:rStyle w:val="Strong"/>
        </w:rPr>
        <w:lastRenderedPageBreak/>
        <w:t xml:space="preserve">March </w:t>
      </w:r>
      <w:r w:rsidR="003C169F">
        <w:t xml:space="preserve">By </w:t>
      </w:r>
      <w:r w:rsidR="003C169F">
        <w:rPr>
          <w:rFonts w:cs="Arial"/>
        </w:rPr>
        <w:t>Geraldine Brooks</w:t>
      </w:r>
    </w:p>
    <w:p w:rsidR="003C169F" w:rsidRDefault="003C169F" w:rsidP="003C169F">
      <w:pPr>
        <w:tabs>
          <w:tab w:val="left" w:pos="4320"/>
        </w:tabs>
      </w:pPr>
      <w:r>
        <w:t>Read by Gregory Gorton</w:t>
      </w:r>
      <w:r>
        <w:tab/>
        <w:t>Reading time 10 hours, 34 minutes</w:t>
      </w:r>
    </w:p>
    <w:p w:rsidR="003C169F" w:rsidRPr="003C169F" w:rsidRDefault="003C169F" w:rsidP="003C169F">
      <w:pPr>
        <w:tabs>
          <w:tab w:val="left" w:pos="4320"/>
        </w:tabs>
      </w:pPr>
      <w:r w:rsidRPr="003C169F">
        <w:t>Reverend March, the husband and father from Louisa May Alcott's Little Women (RC 58830) leaves Connecticut to become an army chaplain during the Civil War. An assignment to teach freed slaves on a plantation changes March's view of humanity while hardship hurts his family. Strong language and some violence. Pulitzer Prize. 2005.</w:t>
      </w:r>
    </w:p>
    <w:p w:rsidR="003C169F" w:rsidRDefault="003C169F" w:rsidP="003C169F">
      <w:pPr>
        <w:tabs>
          <w:tab w:val="left" w:pos="720"/>
          <w:tab w:val="left" w:pos="4320"/>
        </w:tabs>
      </w:pPr>
      <w:r>
        <w:tab/>
      </w:r>
      <w:hyperlink r:id="rId26" w:history="1">
        <w:r w:rsidRPr="003C169F">
          <w:rPr>
            <w:rStyle w:val="Hyperlink"/>
          </w:rPr>
          <w:t>Download from BARD: March</w:t>
        </w:r>
      </w:hyperlink>
    </w:p>
    <w:p w:rsidR="003C169F" w:rsidRDefault="003C169F" w:rsidP="003C169F">
      <w:pPr>
        <w:tabs>
          <w:tab w:val="left" w:pos="720"/>
          <w:tab w:val="left" w:pos="4320"/>
        </w:tabs>
      </w:pPr>
      <w:r>
        <w:tab/>
        <w:t xml:space="preserve">Also available on cassette </w:t>
      </w:r>
      <w:r w:rsidRPr="003C169F">
        <w:t>RC064617</w:t>
      </w:r>
    </w:p>
    <w:p w:rsidR="003C169F" w:rsidRPr="003C169F" w:rsidRDefault="003C169F" w:rsidP="003C169F">
      <w:pPr>
        <w:tabs>
          <w:tab w:val="left" w:pos="720"/>
          <w:tab w:val="left" w:pos="4320"/>
        </w:tabs>
      </w:pPr>
    </w:p>
    <w:p w:rsidR="003C169F" w:rsidRDefault="003C169F" w:rsidP="00930A16">
      <w:pPr>
        <w:tabs>
          <w:tab w:val="left" w:pos="720"/>
          <w:tab w:val="left" w:pos="4320"/>
        </w:tabs>
        <w:rPr>
          <w:rFonts w:cs="Arial"/>
        </w:rPr>
      </w:pPr>
    </w:p>
    <w:p w:rsidR="00557353" w:rsidRDefault="00984393" w:rsidP="00930A16">
      <w:pPr>
        <w:tabs>
          <w:tab w:val="left" w:pos="720"/>
          <w:tab w:val="left" w:pos="4320"/>
        </w:tabs>
        <w:rPr>
          <w:rFonts w:cs="Arial"/>
        </w:rPr>
      </w:pPr>
      <w:r w:rsidRPr="00984393">
        <w:rPr>
          <w:rStyle w:val="Strong"/>
        </w:rPr>
        <w:t xml:space="preserve">People of the </w:t>
      </w:r>
      <w:r w:rsidRPr="001F3E8C">
        <w:rPr>
          <w:rStyle w:val="Strong"/>
        </w:rPr>
        <w:t>Book</w:t>
      </w:r>
      <w:r w:rsidR="001F3E8C">
        <w:rPr>
          <w:rStyle w:val="Strong"/>
        </w:rPr>
        <w:t xml:space="preserve"> a N</w:t>
      </w:r>
      <w:r w:rsidR="001F3E8C" w:rsidRPr="001F3E8C">
        <w:rPr>
          <w:rStyle w:val="Strong"/>
        </w:rPr>
        <w:t>ovel</w:t>
      </w:r>
      <w:r w:rsidR="001F3E8C">
        <w:rPr>
          <w:rFonts w:cs="Arial"/>
        </w:rPr>
        <w:t xml:space="preserve"> </w:t>
      </w:r>
      <w:r>
        <w:rPr>
          <w:rFonts w:cs="Arial"/>
        </w:rPr>
        <w:t>By Geraldine Brooks</w:t>
      </w:r>
    </w:p>
    <w:p w:rsidR="00984393" w:rsidRDefault="00984393" w:rsidP="00930A16">
      <w:pPr>
        <w:tabs>
          <w:tab w:val="left" w:pos="720"/>
          <w:tab w:val="left" w:pos="4320"/>
        </w:tabs>
        <w:rPr>
          <w:rFonts w:cs="Arial"/>
        </w:rPr>
      </w:pPr>
      <w:r>
        <w:rPr>
          <w:rFonts w:cs="Arial"/>
        </w:rPr>
        <w:t xml:space="preserve">Read by Lisette </w:t>
      </w:r>
      <w:r w:rsidRPr="00984393">
        <w:rPr>
          <w:rFonts w:cs="Arial"/>
        </w:rPr>
        <w:t>Lecat</w:t>
      </w:r>
      <w:r>
        <w:rPr>
          <w:rFonts w:cs="Arial"/>
        </w:rPr>
        <w:tab/>
        <w:t>Reading time 16 hours, 16 minutes</w:t>
      </w:r>
    </w:p>
    <w:p w:rsidR="00984393" w:rsidRDefault="00984393" w:rsidP="00930A16">
      <w:pPr>
        <w:tabs>
          <w:tab w:val="left" w:pos="720"/>
          <w:tab w:val="left" w:pos="4320"/>
        </w:tabs>
        <w:rPr>
          <w:rFonts w:cs="Arial"/>
        </w:rPr>
      </w:pPr>
      <w:r w:rsidRPr="00984393">
        <w:rPr>
          <w:rFonts w:cs="Arial"/>
        </w:rPr>
        <w:t>Australian book conservator Hanna Heath analyzes a Hebrew manuscript created in medieval Spain and saved from destruction in 1990s Sarajevo. Hanna's discoveries--an insect wing, salt crystals, and wine and blood stains--reveal the codex's past and the lives of its guardians. Some descriptions of sex and some violence. Bestseller. 2008.</w:t>
      </w:r>
    </w:p>
    <w:p w:rsidR="00984393" w:rsidRDefault="00984393" w:rsidP="00984393">
      <w:pPr>
        <w:tabs>
          <w:tab w:val="left" w:pos="720"/>
          <w:tab w:val="left" w:pos="4320"/>
        </w:tabs>
      </w:pPr>
      <w:r>
        <w:rPr>
          <w:rFonts w:cs="Arial"/>
        </w:rPr>
        <w:tab/>
      </w:r>
      <w:hyperlink r:id="rId27" w:history="1">
        <w:r w:rsidRPr="00DE52D2">
          <w:rPr>
            <w:rStyle w:val="Hyperlink"/>
          </w:rPr>
          <w:t>Download from BARD: People of the Book</w:t>
        </w:r>
      </w:hyperlink>
      <w:r w:rsidR="001F3E8C">
        <w:rPr>
          <w:rStyle w:val="Hyperlink"/>
        </w:rPr>
        <w:t xml:space="preserve"> a Novel</w:t>
      </w:r>
    </w:p>
    <w:p w:rsidR="00984393" w:rsidRDefault="00984393" w:rsidP="00984393">
      <w:pPr>
        <w:tabs>
          <w:tab w:val="left" w:pos="720"/>
          <w:tab w:val="left" w:pos="4320"/>
        </w:tabs>
      </w:pPr>
      <w:r>
        <w:tab/>
        <w:t xml:space="preserve">Also available on digital cartridge </w:t>
      </w:r>
      <w:r w:rsidRPr="00984393">
        <w:t>DB066059</w:t>
      </w:r>
    </w:p>
    <w:p w:rsidR="00984393" w:rsidRDefault="00984393" w:rsidP="00984393">
      <w:pPr>
        <w:tabs>
          <w:tab w:val="left" w:pos="720"/>
          <w:tab w:val="left" w:pos="4320"/>
        </w:tabs>
      </w:pPr>
      <w:r>
        <w:tab/>
      </w:r>
      <w:hyperlink r:id="rId28" w:history="1">
        <w:r w:rsidRPr="00DE52D2">
          <w:rPr>
            <w:rStyle w:val="Hyperlink"/>
          </w:rPr>
          <w:t>Download from BARD as Electronic Braille</w:t>
        </w:r>
        <w:r w:rsidR="00DE52D2" w:rsidRPr="00DE52D2">
          <w:rPr>
            <w:rStyle w:val="Hyperlink"/>
          </w:rPr>
          <w:t xml:space="preserve"> BR17613</w:t>
        </w:r>
      </w:hyperlink>
    </w:p>
    <w:p w:rsidR="00984393" w:rsidRDefault="00984393" w:rsidP="00984393">
      <w:pPr>
        <w:tabs>
          <w:tab w:val="left" w:pos="720"/>
          <w:tab w:val="left" w:pos="4320"/>
        </w:tabs>
      </w:pPr>
      <w:r>
        <w:tab/>
        <w:t xml:space="preserve">Also available in braille </w:t>
      </w:r>
      <w:r w:rsidRPr="00984393">
        <w:t>BR017613</w:t>
      </w:r>
    </w:p>
    <w:p w:rsidR="00BF71F0" w:rsidRDefault="00BF71F0" w:rsidP="00984393">
      <w:pPr>
        <w:tabs>
          <w:tab w:val="left" w:pos="720"/>
          <w:tab w:val="left" w:pos="4320"/>
        </w:tabs>
      </w:pPr>
    </w:p>
    <w:p w:rsidR="00BF71F0" w:rsidRDefault="00BF71F0" w:rsidP="00984393">
      <w:pPr>
        <w:tabs>
          <w:tab w:val="left" w:pos="720"/>
          <w:tab w:val="left" w:pos="4320"/>
        </w:tabs>
      </w:pPr>
    </w:p>
    <w:p w:rsidR="00BF71F0" w:rsidRDefault="00BF71F0" w:rsidP="00BF71F0">
      <w:pPr>
        <w:tabs>
          <w:tab w:val="left" w:pos="720"/>
          <w:tab w:val="left" w:pos="4320"/>
        </w:tabs>
        <w:rPr>
          <w:lang w:val="en"/>
        </w:rPr>
      </w:pPr>
      <w:r w:rsidRPr="00B93E5C">
        <w:rPr>
          <w:rStyle w:val="Strong"/>
        </w:rPr>
        <w:t xml:space="preserve">Alice’s Adventures in Wonderland </w:t>
      </w:r>
      <w:r>
        <w:rPr>
          <w:rStyle w:val="Strong"/>
          <w:lang w:val="en"/>
        </w:rPr>
        <w:t>and, Through the Looking Glass, and W</w:t>
      </w:r>
      <w:r w:rsidRPr="00B93E5C">
        <w:rPr>
          <w:rStyle w:val="Strong"/>
          <w:lang w:val="en"/>
        </w:rPr>
        <w:t>hat Al</w:t>
      </w:r>
      <w:r>
        <w:rPr>
          <w:rStyle w:val="Strong"/>
          <w:lang w:val="en"/>
        </w:rPr>
        <w:t>ice Found T</w:t>
      </w:r>
      <w:r w:rsidRPr="00B93E5C">
        <w:rPr>
          <w:rStyle w:val="Strong"/>
          <w:lang w:val="en"/>
        </w:rPr>
        <w:t>here</w:t>
      </w:r>
      <w:r>
        <w:rPr>
          <w:lang w:val="en"/>
        </w:rPr>
        <w:t xml:space="preserve"> By Lewis Carroll</w:t>
      </w:r>
    </w:p>
    <w:p w:rsidR="00BF71F0" w:rsidRDefault="00BF71F0" w:rsidP="00BF71F0">
      <w:pPr>
        <w:tabs>
          <w:tab w:val="left" w:pos="720"/>
          <w:tab w:val="left" w:pos="4320"/>
        </w:tabs>
        <w:rPr>
          <w:lang w:val="en"/>
        </w:rPr>
      </w:pPr>
      <w:r>
        <w:rPr>
          <w:lang w:val="en"/>
        </w:rPr>
        <w:t xml:space="preserve">Read by Yvonne Fair </w:t>
      </w:r>
      <w:r w:rsidRPr="002C26BB">
        <w:rPr>
          <w:lang w:val="en"/>
        </w:rPr>
        <w:t>Tessler</w:t>
      </w:r>
      <w:r>
        <w:rPr>
          <w:lang w:val="en"/>
        </w:rPr>
        <w:tab/>
        <w:t>Reading time 6 hours, 11 minutes</w:t>
      </w:r>
    </w:p>
    <w:p w:rsidR="00BF71F0" w:rsidRDefault="00BF71F0" w:rsidP="00BF71F0">
      <w:pPr>
        <w:tabs>
          <w:tab w:val="left" w:pos="720"/>
          <w:tab w:val="left" w:pos="4320"/>
        </w:tabs>
        <w:rPr>
          <w:lang w:val="en"/>
        </w:rPr>
      </w:pPr>
      <w:r w:rsidRPr="00B93E5C">
        <w:rPr>
          <w:lang w:val="en"/>
        </w:rPr>
        <w:t>Extraordinary things happen when a little girl falls down a rabbit hole and encounters the White Rabbit, the Cheshire Cat, the Mad Hatter, and other unusual characters. Alice's second adventure takes her to a land with a peculiar back-to-front order in which everything is reversed. For grades 3-6 and older readers. 1865.</w:t>
      </w:r>
    </w:p>
    <w:p w:rsidR="00BF71F0" w:rsidRDefault="00BF71F0" w:rsidP="00BF71F0">
      <w:pPr>
        <w:tabs>
          <w:tab w:val="left" w:pos="720"/>
          <w:tab w:val="left" w:pos="4320"/>
        </w:tabs>
        <w:rPr>
          <w:lang w:val="en"/>
        </w:rPr>
      </w:pPr>
      <w:r>
        <w:rPr>
          <w:lang w:val="en"/>
        </w:rPr>
        <w:tab/>
      </w:r>
      <w:hyperlink r:id="rId29" w:history="1">
        <w:r w:rsidRPr="00BB2E12">
          <w:rPr>
            <w:rStyle w:val="Hyperlink"/>
            <w:lang w:val="en"/>
          </w:rPr>
          <w:t>Download from BARD: Alice’s Adventures in Wonderland and Through…</w:t>
        </w:r>
      </w:hyperlink>
    </w:p>
    <w:p w:rsidR="00BF71F0" w:rsidRDefault="00BF71F0" w:rsidP="00BF71F0">
      <w:pPr>
        <w:tabs>
          <w:tab w:val="left" w:pos="720"/>
          <w:tab w:val="left" w:pos="4320"/>
        </w:tabs>
        <w:rPr>
          <w:lang w:val="en"/>
        </w:rPr>
      </w:pPr>
      <w:r>
        <w:rPr>
          <w:lang w:val="en"/>
        </w:rPr>
        <w:tab/>
        <w:t xml:space="preserve">Also available on cassette </w:t>
      </w:r>
      <w:r w:rsidRPr="00B93E5C">
        <w:rPr>
          <w:lang w:val="en"/>
        </w:rPr>
        <w:t>RC012392</w:t>
      </w:r>
      <w:r>
        <w:rPr>
          <w:lang w:val="en"/>
        </w:rPr>
        <w:t xml:space="preserve"> OR </w:t>
      </w:r>
      <w:r w:rsidRPr="00B93E5C">
        <w:rPr>
          <w:lang w:val="en"/>
        </w:rPr>
        <w:t>RC050842</w:t>
      </w:r>
    </w:p>
    <w:p w:rsidR="00BF71F0" w:rsidRDefault="00BF71F0" w:rsidP="00BF71F0">
      <w:pPr>
        <w:tabs>
          <w:tab w:val="left" w:pos="720"/>
          <w:tab w:val="left" w:pos="4320"/>
        </w:tabs>
        <w:rPr>
          <w:lang w:val="en"/>
        </w:rPr>
      </w:pPr>
      <w:r>
        <w:rPr>
          <w:lang w:val="en"/>
        </w:rPr>
        <w:tab/>
      </w:r>
      <w:hyperlink r:id="rId30" w:history="1">
        <w:r w:rsidRPr="00BB2E12">
          <w:rPr>
            <w:rStyle w:val="Hyperlink"/>
            <w:lang w:val="en"/>
          </w:rPr>
          <w:t>Download from BARD as Electronic Braille BR12746</w:t>
        </w:r>
      </w:hyperlink>
    </w:p>
    <w:p w:rsidR="00BF71F0" w:rsidRDefault="00BF71F0" w:rsidP="00BF71F0">
      <w:pPr>
        <w:tabs>
          <w:tab w:val="left" w:pos="720"/>
          <w:tab w:val="left" w:pos="7680"/>
        </w:tabs>
        <w:rPr>
          <w:lang w:val="en"/>
        </w:rPr>
      </w:pPr>
      <w:r>
        <w:rPr>
          <w:lang w:val="en"/>
        </w:rPr>
        <w:tab/>
        <w:t xml:space="preserve">Also available in braille </w:t>
      </w:r>
      <w:r w:rsidRPr="00B93E5C">
        <w:rPr>
          <w:lang w:val="en"/>
        </w:rPr>
        <w:t>BR001412</w:t>
      </w:r>
      <w:r>
        <w:rPr>
          <w:lang w:val="en"/>
        </w:rPr>
        <w:t xml:space="preserve"> OR </w:t>
      </w:r>
      <w:r w:rsidRPr="00B93E5C">
        <w:rPr>
          <w:lang w:val="en"/>
        </w:rPr>
        <w:t>BR012746</w:t>
      </w:r>
      <w:r>
        <w:rPr>
          <w:lang w:val="en"/>
        </w:rPr>
        <w:tab/>
      </w:r>
    </w:p>
    <w:p w:rsidR="00BF71F0" w:rsidRDefault="00BF71F0">
      <w:pPr>
        <w:rPr>
          <w:lang w:val="en"/>
        </w:rPr>
      </w:pPr>
      <w:r>
        <w:rPr>
          <w:lang w:val="en"/>
        </w:rPr>
        <w:br w:type="page"/>
      </w:r>
    </w:p>
    <w:p w:rsidR="006B1E4E" w:rsidRDefault="006B1E4E" w:rsidP="00930A16">
      <w:pPr>
        <w:tabs>
          <w:tab w:val="left" w:pos="720"/>
          <w:tab w:val="left" w:pos="4320"/>
        </w:tabs>
        <w:rPr>
          <w:rFonts w:cs="Arial"/>
        </w:rPr>
      </w:pPr>
    </w:p>
    <w:p w:rsidR="00596D44" w:rsidRDefault="006B1E4E" w:rsidP="00930A16">
      <w:pPr>
        <w:tabs>
          <w:tab w:val="left" w:pos="720"/>
          <w:tab w:val="left" w:pos="4320"/>
        </w:tabs>
        <w:rPr>
          <w:rFonts w:cs="Arial"/>
        </w:rPr>
      </w:pPr>
      <w:r>
        <w:rPr>
          <w:rStyle w:val="Strong"/>
        </w:rPr>
        <w:t>Mastering the Art of French C</w:t>
      </w:r>
      <w:r w:rsidRPr="006B1E4E">
        <w:rPr>
          <w:rStyle w:val="Strong"/>
        </w:rPr>
        <w:t>ooking, v. 1</w:t>
      </w:r>
      <w:r>
        <w:rPr>
          <w:rFonts w:cs="Arial"/>
        </w:rPr>
        <w:t xml:space="preserve"> By Julia Child</w:t>
      </w:r>
    </w:p>
    <w:p w:rsidR="006B1E4E" w:rsidRDefault="006B1E4E" w:rsidP="00930A16">
      <w:pPr>
        <w:tabs>
          <w:tab w:val="left" w:pos="720"/>
          <w:tab w:val="left" w:pos="4320"/>
        </w:tabs>
        <w:rPr>
          <w:rFonts w:cs="Arial"/>
        </w:rPr>
      </w:pPr>
      <w:r>
        <w:rPr>
          <w:rFonts w:cs="Arial"/>
        </w:rPr>
        <w:t>8 vols. of braille</w:t>
      </w:r>
    </w:p>
    <w:p w:rsidR="006B1E4E" w:rsidRDefault="006B1E4E" w:rsidP="00930A16">
      <w:pPr>
        <w:tabs>
          <w:tab w:val="left" w:pos="720"/>
          <w:tab w:val="left" w:pos="4320"/>
        </w:tabs>
        <w:rPr>
          <w:rFonts w:cs="Arial"/>
        </w:rPr>
      </w:pPr>
      <w:r w:rsidRPr="006B1E4E">
        <w:rPr>
          <w:rFonts w:cs="Arial"/>
        </w:rPr>
        <w:t>Classic cookbook, originally written in 1961, offering advice and recipes for beginners and experienced cooks. Presents step-by-step instructions for each recipe, with special attention to basic recipes that are the backbone of French cuisine. Discusses equipment and the buying and handling of ingredients. Companion to Mastering the Art of French Cooking, Volume 2 (BR 12230).</w:t>
      </w:r>
      <w:r>
        <w:rPr>
          <w:rFonts w:cs="Arial"/>
        </w:rPr>
        <w:tab/>
      </w:r>
    </w:p>
    <w:p w:rsidR="006B1E4E" w:rsidRDefault="006B1E4E" w:rsidP="00930A16">
      <w:pPr>
        <w:tabs>
          <w:tab w:val="left" w:pos="720"/>
          <w:tab w:val="left" w:pos="4320"/>
        </w:tabs>
        <w:rPr>
          <w:rFonts w:cs="Arial"/>
        </w:rPr>
      </w:pPr>
      <w:r>
        <w:rPr>
          <w:rFonts w:cs="Arial"/>
        </w:rPr>
        <w:tab/>
      </w:r>
      <w:hyperlink r:id="rId31" w:history="1">
        <w:r w:rsidRPr="006B1E4E">
          <w:rPr>
            <w:rStyle w:val="Hyperlink"/>
            <w:rFonts w:cs="Arial"/>
          </w:rPr>
          <w:t>Download from BARD as Electronic Braille BR12229</w:t>
        </w:r>
      </w:hyperlink>
    </w:p>
    <w:p w:rsidR="006B1E4E" w:rsidRDefault="006B1E4E" w:rsidP="00930A16">
      <w:pPr>
        <w:tabs>
          <w:tab w:val="left" w:pos="720"/>
          <w:tab w:val="left" w:pos="4320"/>
        </w:tabs>
        <w:rPr>
          <w:rFonts w:cs="Arial"/>
        </w:rPr>
      </w:pPr>
      <w:r>
        <w:rPr>
          <w:rFonts w:cs="Arial"/>
        </w:rPr>
        <w:tab/>
        <w:t xml:space="preserve">Available in braille </w:t>
      </w:r>
      <w:r w:rsidRPr="006B1E4E">
        <w:rPr>
          <w:rFonts w:cs="Arial"/>
        </w:rPr>
        <w:t>BR012229</w:t>
      </w:r>
    </w:p>
    <w:p w:rsidR="006B1E4E" w:rsidRDefault="006B1E4E" w:rsidP="00930A16">
      <w:pPr>
        <w:tabs>
          <w:tab w:val="left" w:pos="720"/>
          <w:tab w:val="left" w:pos="4320"/>
        </w:tabs>
        <w:rPr>
          <w:rFonts w:cs="Arial"/>
        </w:rPr>
      </w:pPr>
    </w:p>
    <w:p w:rsidR="006B1E4E" w:rsidRDefault="006B1E4E" w:rsidP="00930A16">
      <w:pPr>
        <w:tabs>
          <w:tab w:val="left" w:pos="720"/>
          <w:tab w:val="left" w:pos="4320"/>
        </w:tabs>
        <w:rPr>
          <w:rFonts w:cs="Arial"/>
        </w:rPr>
      </w:pPr>
    </w:p>
    <w:p w:rsidR="00984393" w:rsidRDefault="00596D44" w:rsidP="00930A16">
      <w:pPr>
        <w:tabs>
          <w:tab w:val="left" w:pos="720"/>
          <w:tab w:val="left" w:pos="4320"/>
        </w:tabs>
        <w:rPr>
          <w:rFonts w:cs="Arial"/>
        </w:rPr>
      </w:pPr>
      <w:r w:rsidRPr="00596D44">
        <w:rPr>
          <w:rStyle w:val="Strong"/>
        </w:rPr>
        <w:t>The Great Santini</w:t>
      </w:r>
      <w:r>
        <w:rPr>
          <w:rFonts w:cs="Arial"/>
        </w:rPr>
        <w:t xml:space="preserve"> By Pat Conroy</w:t>
      </w:r>
    </w:p>
    <w:p w:rsidR="00596D44" w:rsidRDefault="00596D44" w:rsidP="00930A16">
      <w:pPr>
        <w:tabs>
          <w:tab w:val="left" w:pos="720"/>
          <w:tab w:val="left" w:pos="4320"/>
        </w:tabs>
        <w:rPr>
          <w:rFonts w:cs="Arial"/>
        </w:rPr>
      </w:pPr>
      <w:r>
        <w:rPr>
          <w:rFonts w:cs="Arial"/>
        </w:rPr>
        <w:t xml:space="preserve">Read by Roy </w:t>
      </w:r>
      <w:r w:rsidRPr="00596D44">
        <w:rPr>
          <w:rFonts w:cs="Arial"/>
        </w:rPr>
        <w:t>Avers</w:t>
      </w:r>
      <w:r>
        <w:rPr>
          <w:rFonts w:cs="Arial"/>
        </w:rPr>
        <w:tab/>
        <w:t>Reading time 16 hours, 49 minutes</w:t>
      </w:r>
    </w:p>
    <w:p w:rsidR="00596D44" w:rsidRDefault="00596D44" w:rsidP="00930A16">
      <w:pPr>
        <w:tabs>
          <w:tab w:val="left" w:pos="720"/>
          <w:tab w:val="left" w:pos="4320"/>
        </w:tabs>
        <w:rPr>
          <w:rFonts w:cs="Arial"/>
        </w:rPr>
      </w:pPr>
      <w:r w:rsidRPr="00596D44">
        <w:rPr>
          <w:rFonts w:cs="Arial"/>
        </w:rPr>
        <w:t>Marine Lieutenant Colonel W.P. (Bull) Meecham rules his family with absolute power. Fortunately for their kids, his wife Lillian is able to keep a cool head or they would be in real trouble, especially Ben. Yet all of them endure Meecham's tyranny in the name of family harmony and loyalty to the Corps. Strong language and some descriptions of sex. 1976.</w:t>
      </w:r>
    </w:p>
    <w:p w:rsidR="00596D44" w:rsidRDefault="00596D44" w:rsidP="00596D44">
      <w:pPr>
        <w:tabs>
          <w:tab w:val="left" w:pos="720"/>
          <w:tab w:val="left" w:pos="4320"/>
        </w:tabs>
      </w:pPr>
      <w:r>
        <w:rPr>
          <w:rFonts w:cs="Arial"/>
        </w:rPr>
        <w:tab/>
      </w:r>
      <w:hyperlink r:id="rId32" w:history="1">
        <w:r w:rsidRPr="00DE52D2">
          <w:rPr>
            <w:rStyle w:val="Hyperlink"/>
          </w:rPr>
          <w:t>Download from BARD: The Great Santini</w:t>
        </w:r>
      </w:hyperlink>
      <w:r>
        <w:t xml:space="preserve"> </w:t>
      </w:r>
    </w:p>
    <w:p w:rsidR="00596D44" w:rsidRDefault="00596D44" w:rsidP="00596D44">
      <w:pPr>
        <w:tabs>
          <w:tab w:val="left" w:pos="720"/>
          <w:tab w:val="left" w:pos="4320"/>
        </w:tabs>
      </w:pPr>
      <w:r>
        <w:tab/>
        <w:t xml:space="preserve">Also available on digital cartridge </w:t>
      </w:r>
      <w:r w:rsidRPr="00596D44">
        <w:t>DB030051</w:t>
      </w:r>
    </w:p>
    <w:p w:rsidR="00596D44" w:rsidRDefault="00596D44" w:rsidP="00596D44">
      <w:pPr>
        <w:tabs>
          <w:tab w:val="left" w:pos="720"/>
          <w:tab w:val="left" w:pos="4320"/>
        </w:tabs>
      </w:pPr>
      <w:r>
        <w:tab/>
        <w:t xml:space="preserve">Also available on cassette </w:t>
      </w:r>
      <w:r w:rsidRPr="00596D44">
        <w:t>RC030051</w:t>
      </w:r>
    </w:p>
    <w:p w:rsidR="00557353" w:rsidRDefault="00557353" w:rsidP="00930A16">
      <w:pPr>
        <w:tabs>
          <w:tab w:val="left" w:pos="720"/>
          <w:tab w:val="left" w:pos="4320"/>
        </w:tabs>
      </w:pPr>
    </w:p>
    <w:p w:rsidR="00AF64E9" w:rsidRDefault="00AF64E9" w:rsidP="00930A16">
      <w:pPr>
        <w:tabs>
          <w:tab w:val="left" w:pos="720"/>
          <w:tab w:val="left" w:pos="4320"/>
        </w:tabs>
      </w:pPr>
    </w:p>
    <w:p w:rsidR="00AF64E9" w:rsidRDefault="00AF64E9" w:rsidP="00930A16">
      <w:pPr>
        <w:tabs>
          <w:tab w:val="left" w:pos="720"/>
          <w:tab w:val="left" w:pos="4320"/>
        </w:tabs>
      </w:pPr>
      <w:r w:rsidRPr="00AF64E9">
        <w:rPr>
          <w:rStyle w:val="Strong"/>
        </w:rPr>
        <w:t>Charlie and the Chocolate Factory</w:t>
      </w:r>
      <w:r>
        <w:t xml:space="preserve"> By Roald Dahl</w:t>
      </w:r>
    </w:p>
    <w:p w:rsidR="00AF64E9" w:rsidRDefault="00AF64E9" w:rsidP="00930A16">
      <w:pPr>
        <w:tabs>
          <w:tab w:val="left" w:pos="720"/>
          <w:tab w:val="left" w:pos="4320"/>
        </w:tabs>
      </w:pPr>
      <w:r>
        <w:t>Read by</w:t>
      </w:r>
      <w:r w:rsidR="00372B49">
        <w:t xml:space="preserve"> John </w:t>
      </w:r>
      <w:r w:rsidR="00372B49" w:rsidRPr="00372B49">
        <w:t>Polk</w:t>
      </w:r>
      <w:r>
        <w:tab/>
        <w:t>Reading time</w:t>
      </w:r>
      <w:r w:rsidR="00372B49">
        <w:t xml:space="preserve"> 3 hours, 24 minutes</w:t>
      </w:r>
    </w:p>
    <w:p w:rsidR="00AF64E9" w:rsidRDefault="00AF64E9" w:rsidP="00930A16">
      <w:pPr>
        <w:tabs>
          <w:tab w:val="left" w:pos="720"/>
          <w:tab w:val="left" w:pos="4320"/>
        </w:tabs>
        <w:rPr>
          <w:rFonts w:cs="Arial"/>
        </w:rPr>
      </w:pPr>
      <w:r w:rsidRPr="00AF64E9">
        <w:rPr>
          <w:rFonts w:cs="Arial"/>
        </w:rPr>
        <w:t>Charlie Bucket's tour of Mr. Willy Wonka's Chocolate Factory sends him on adventures beyond his wildest dreams. For grades 4-7. 1964.</w:t>
      </w:r>
    </w:p>
    <w:p w:rsidR="00AF64E9" w:rsidRDefault="00596D44" w:rsidP="00AF64E9">
      <w:pPr>
        <w:tabs>
          <w:tab w:val="left" w:pos="720"/>
          <w:tab w:val="left" w:pos="4320"/>
        </w:tabs>
      </w:pPr>
      <w:r>
        <w:rPr>
          <w:rFonts w:cs="Arial"/>
        </w:rPr>
        <w:tab/>
      </w:r>
      <w:hyperlink r:id="rId33" w:history="1">
        <w:r w:rsidR="00AF64E9" w:rsidRPr="00DE52D2">
          <w:rPr>
            <w:rStyle w:val="Hyperlink"/>
          </w:rPr>
          <w:t>Download from BARD</w:t>
        </w:r>
        <w:r w:rsidR="00372B49" w:rsidRPr="00DE52D2">
          <w:rPr>
            <w:rStyle w:val="Hyperlink"/>
          </w:rPr>
          <w:t>: Charlie and the Chocolate Factory</w:t>
        </w:r>
      </w:hyperlink>
    </w:p>
    <w:p w:rsidR="00AF64E9" w:rsidRDefault="00372B49" w:rsidP="00AF64E9">
      <w:pPr>
        <w:tabs>
          <w:tab w:val="left" w:pos="720"/>
          <w:tab w:val="left" w:pos="4320"/>
        </w:tabs>
      </w:pPr>
      <w:r>
        <w:tab/>
      </w:r>
      <w:r w:rsidR="00AF64E9">
        <w:t>Also available on digital cartridge</w:t>
      </w:r>
      <w:r>
        <w:t xml:space="preserve"> </w:t>
      </w:r>
      <w:r w:rsidRPr="00372B49">
        <w:t>DB033498</w:t>
      </w:r>
    </w:p>
    <w:p w:rsidR="00AF64E9" w:rsidRDefault="00372B49" w:rsidP="00AF64E9">
      <w:pPr>
        <w:tabs>
          <w:tab w:val="left" w:pos="720"/>
          <w:tab w:val="left" w:pos="4320"/>
        </w:tabs>
      </w:pPr>
      <w:r>
        <w:tab/>
      </w:r>
      <w:r w:rsidR="00AF64E9">
        <w:t>Also available on cassette</w:t>
      </w:r>
      <w:r>
        <w:t xml:space="preserve"> </w:t>
      </w:r>
      <w:r w:rsidRPr="00372B49">
        <w:t>RC033498</w:t>
      </w:r>
    </w:p>
    <w:p w:rsidR="00AF64E9" w:rsidRDefault="00372B49" w:rsidP="00AF64E9">
      <w:pPr>
        <w:tabs>
          <w:tab w:val="left" w:pos="720"/>
          <w:tab w:val="left" w:pos="4320"/>
        </w:tabs>
      </w:pPr>
      <w:r>
        <w:tab/>
      </w:r>
      <w:hyperlink r:id="rId34" w:history="1">
        <w:r w:rsidR="00AF64E9" w:rsidRPr="00DE52D2">
          <w:rPr>
            <w:rStyle w:val="Hyperlink"/>
          </w:rPr>
          <w:t>Download from BARD as Electronic Braille</w:t>
        </w:r>
        <w:r w:rsidR="00DE52D2" w:rsidRPr="00DE52D2">
          <w:rPr>
            <w:rStyle w:val="Hyperlink"/>
          </w:rPr>
          <w:t xml:space="preserve"> BR11466</w:t>
        </w:r>
      </w:hyperlink>
    </w:p>
    <w:p w:rsidR="00DE0E50" w:rsidRDefault="00372B49" w:rsidP="00AF64E9">
      <w:pPr>
        <w:tabs>
          <w:tab w:val="left" w:pos="720"/>
          <w:tab w:val="left" w:pos="4320"/>
        </w:tabs>
      </w:pPr>
      <w:r>
        <w:tab/>
      </w:r>
      <w:r w:rsidR="00AF64E9">
        <w:t>Also available in braille</w:t>
      </w:r>
      <w:r>
        <w:t xml:space="preserve"> </w:t>
      </w:r>
      <w:r w:rsidRPr="00372B49">
        <w:t>BR001461</w:t>
      </w:r>
      <w:r>
        <w:t xml:space="preserve"> OR </w:t>
      </w:r>
      <w:r w:rsidRPr="00372B49">
        <w:t>BR011466</w:t>
      </w:r>
    </w:p>
    <w:p w:rsidR="00955BB1" w:rsidRDefault="00955BB1" w:rsidP="00930A16">
      <w:pPr>
        <w:tabs>
          <w:tab w:val="left" w:pos="720"/>
          <w:tab w:val="left" w:pos="4320"/>
        </w:tabs>
      </w:pPr>
    </w:p>
    <w:p w:rsidR="0003116B" w:rsidRDefault="0003116B" w:rsidP="00930A16">
      <w:pPr>
        <w:tabs>
          <w:tab w:val="left" w:pos="720"/>
          <w:tab w:val="left" w:pos="4320"/>
        </w:tabs>
      </w:pPr>
    </w:p>
    <w:p w:rsidR="004A7FB2" w:rsidRDefault="00651FC2" w:rsidP="00930A16">
      <w:pPr>
        <w:tabs>
          <w:tab w:val="left" w:pos="720"/>
          <w:tab w:val="left" w:pos="4320"/>
        </w:tabs>
        <w:rPr>
          <w:rFonts w:cs="Arial"/>
        </w:rPr>
      </w:pPr>
      <w:r>
        <w:rPr>
          <w:rStyle w:val="Strong"/>
        </w:rPr>
        <w:t>Auntie Mame an I</w:t>
      </w:r>
      <w:r w:rsidR="0003116B" w:rsidRPr="00651FC2">
        <w:rPr>
          <w:rStyle w:val="Strong"/>
        </w:rPr>
        <w:t>rre</w:t>
      </w:r>
      <w:r>
        <w:rPr>
          <w:rStyle w:val="Strong"/>
        </w:rPr>
        <w:t>verent E</w:t>
      </w:r>
      <w:r w:rsidR="0003116B" w:rsidRPr="00651FC2">
        <w:rPr>
          <w:rStyle w:val="Strong"/>
        </w:rPr>
        <w:t>scapade</w:t>
      </w:r>
      <w:r w:rsidR="0003116B">
        <w:rPr>
          <w:rFonts w:cs="Arial"/>
        </w:rPr>
        <w:t xml:space="preserve"> By Patrick Dennis</w:t>
      </w:r>
    </w:p>
    <w:p w:rsidR="0003116B" w:rsidRDefault="0003116B" w:rsidP="00930A16">
      <w:pPr>
        <w:tabs>
          <w:tab w:val="left" w:pos="720"/>
          <w:tab w:val="left" w:pos="4320"/>
        </w:tabs>
        <w:rPr>
          <w:rFonts w:cs="Arial"/>
        </w:rPr>
      </w:pPr>
      <w:r>
        <w:rPr>
          <w:rFonts w:cs="Arial"/>
        </w:rPr>
        <w:t>Read by</w:t>
      </w:r>
      <w:r w:rsidR="00651FC2">
        <w:rPr>
          <w:rFonts w:cs="Arial"/>
        </w:rPr>
        <w:t xml:space="preserve"> Ray Hagen</w:t>
      </w:r>
      <w:r>
        <w:rPr>
          <w:rFonts w:cs="Arial"/>
        </w:rPr>
        <w:tab/>
      </w:r>
    </w:p>
    <w:p w:rsidR="0003116B" w:rsidRDefault="00651FC2" w:rsidP="00930A16">
      <w:pPr>
        <w:tabs>
          <w:tab w:val="left" w:pos="720"/>
          <w:tab w:val="left" w:pos="4320"/>
        </w:tabs>
        <w:rPr>
          <w:rFonts w:cs="Arial"/>
        </w:rPr>
      </w:pPr>
      <w:r w:rsidRPr="00651FC2">
        <w:rPr>
          <w:rFonts w:cs="Arial"/>
        </w:rPr>
        <w:t>The narrator describes a series of hilarious episodes in his boyhood, beginning in the 1920s when he went to live with his highly eccentric aunt. He also satirizes would-be avant garde intellectuals, suburban racial prejudice, and snobbism in general.</w:t>
      </w:r>
      <w:r>
        <w:rPr>
          <w:rFonts w:cs="Arial"/>
        </w:rPr>
        <w:tab/>
      </w:r>
    </w:p>
    <w:p w:rsidR="00651FC2" w:rsidRDefault="00651FC2" w:rsidP="00930A16">
      <w:pPr>
        <w:tabs>
          <w:tab w:val="left" w:pos="720"/>
          <w:tab w:val="left" w:pos="4320"/>
        </w:tabs>
        <w:rPr>
          <w:rFonts w:cs="Arial"/>
        </w:rPr>
      </w:pPr>
      <w:r>
        <w:rPr>
          <w:rFonts w:cs="Arial"/>
        </w:rPr>
        <w:tab/>
        <w:t>Available on cassette</w:t>
      </w:r>
      <w:r w:rsidRPr="00651FC2">
        <w:t xml:space="preserve"> </w:t>
      </w:r>
      <w:r w:rsidRPr="00651FC2">
        <w:rPr>
          <w:rFonts w:cs="Arial"/>
        </w:rPr>
        <w:t>RC025837</w:t>
      </w:r>
    </w:p>
    <w:p w:rsidR="00F93F2C" w:rsidRDefault="00F93F2C" w:rsidP="00930A16">
      <w:pPr>
        <w:tabs>
          <w:tab w:val="left" w:pos="720"/>
          <w:tab w:val="left" w:pos="4320"/>
        </w:tabs>
        <w:rPr>
          <w:rFonts w:cs="Arial"/>
        </w:rPr>
      </w:pPr>
    </w:p>
    <w:p w:rsidR="00F93F2C" w:rsidRDefault="00F93F2C" w:rsidP="00930A16">
      <w:pPr>
        <w:tabs>
          <w:tab w:val="left" w:pos="720"/>
          <w:tab w:val="left" w:pos="4320"/>
        </w:tabs>
        <w:rPr>
          <w:rFonts w:cs="Arial"/>
        </w:rPr>
      </w:pPr>
      <w:r>
        <w:rPr>
          <w:rStyle w:val="Strong"/>
        </w:rPr>
        <w:t>A Book of Common P</w:t>
      </w:r>
      <w:r w:rsidRPr="00F93F2C">
        <w:rPr>
          <w:rStyle w:val="Strong"/>
        </w:rPr>
        <w:t>rayer</w:t>
      </w:r>
      <w:r>
        <w:rPr>
          <w:rFonts w:cs="Arial"/>
        </w:rPr>
        <w:t xml:space="preserve"> By Joan Didion</w:t>
      </w:r>
    </w:p>
    <w:p w:rsidR="00F93F2C" w:rsidRDefault="00F93F2C" w:rsidP="00930A16">
      <w:pPr>
        <w:tabs>
          <w:tab w:val="left" w:pos="720"/>
          <w:tab w:val="left" w:pos="4320"/>
        </w:tabs>
        <w:rPr>
          <w:rFonts w:cs="Arial"/>
        </w:rPr>
      </w:pPr>
      <w:r>
        <w:rPr>
          <w:rFonts w:cs="Arial"/>
        </w:rPr>
        <w:t>Read by Laura Giannarelli</w:t>
      </w:r>
      <w:r>
        <w:rPr>
          <w:rFonts w:cs="Arial"/>
        </w:rPr>
        <w:tab/>
        <w:t xml:space="preserve">Reading time </w:t>
      </w:r>
      <w:r w:rsidRPr="00F93F2C">
        <w:rPr>
          <w:rFonts w:cs="Arial"/>
        </w:rPr>
        <w:t>6 hours, 36 minutes</w:t>
      </w:r>
    </w:p>
    <w:p w:rsidR="00F93F2C" w:rsidRDefault="00F93F2C" w:rsidP="00930A16">
      <w:pPr>
        <w:tabs>
          <w:tab w:val="left" w:pos="720"/>
          <w:tab w:val="left" w:pos="4320"/>
        </w:tabs>
        <w:rPr>
          <w:rFonts w:cs="Arial"/>
        </w:rPr>
      </w:pPr>
      <w:r w:rsidRPr="00F93F2C">
        <w:rPr>
          <w:rFonts w:cs="Arial"/>
        </w:rPr>
        <w:t>A contemporary American woman who has survived two disastrous marriages becomes caught in the inner conflicts of the aristocracy of a Central American country. Some strong language.</w:t>
      </w:r>
    </w:p>
    <w:p w:rsidR="00F93F2C" w:rsidRDefault="00F93F2C" w:rsidP="00930A16">
      <w:pPr>
        <w:tabs>
          <w:tab w:val="left" w:pos="720"/>
          <w:tab w:val="left" w:pos="4320"/>
        </w:tabs>
        <w:rPr>
          <w:rFonts w:cs="Arial"/>
        </w:rPr>
      </w:pPr>
      <w:r>
        <w:rPr>
          <w:rFonts w:cs="Arial"/>
        </w:rPr>
        <w:tab/>
      </w:r>
      <w:hyperlink r:id="rId35" w:history="1">
        <w:r w:rsidRPr="00F93F2C">
          <w:rPr>
            <w:rStyle w:val="Hyperlink"/>
            <w:rFonts w:cs="Arial"/>
          </w:rPr>
          <w:t>Download from BARD: a Book of Common Prayer</w:t>
        </w:r>
      </w:hyperlink>
    </w:p>
    <w:p w:rsidR="00F93F2C" w:rsidRDefault="00F93F2C" w:rsidP="00930A16">
      <w:pPr>
        <w:tabs>
          <w:tab w:val="left" w:pos="720"/>
          <w:tab w:val="left" w:pos="4320"/>
        </w:tabs>
        <w:rPr>
          <w:rFonts w:cs="Arial"/>
        </w:rPr>
      </w:pPr>
      <w:r>
        <w:rPr>
          <w:rFonts w:cs="Arial"/>
        </w:rPr>
        <w:tab/>
        <w:t xml:space="preserve">Also available on cassette </w:t>
      </w:r>
      <w:r w:rsidRPr="00F93F2C">
        <w:rPr>
          <w:rFonts w:cs="Arial"/>
        </w:rPr>
        <w:t>RC044419</w:t>
      </w:r>
      <w:r>
        <w:rPr>
          <w:rFonts w:cs="Arial"/>
        </w:rPr>
        <w:t xml:space="preserve"> </w:t>
      </w:r>
    </w:p>
    <w:p w:rsidR="00F93F2C" w:rsidRDefault="00F93F2C" w:rsidP="00930A16">
      <w:pPr>
        <w:tabs>
          <w:tab w:val="left" w:pos="720"/>
          <w:tab w:val="left" w:pos="4320"/>
        </w:tabs>
        <w:rPr>
          <w:rFonts w:cs="Arial"/>
        </w:rPr>
      </w:pPr>
      <w:r>
        <w:rPr>
          <w:rFonts w:cs="Arial"/>
        </w:rPr>
        <w:tab/>
        <w:t xml:space="preserve">Also available in braille </w:t>
      </w:r>
      <w:r w:rsidRPr="00F93F2C">
        <w:rPr>
          <w:rFonts w:cs="Arial"/>
        </w:rPr>
        <w:t>BR003459</w:t>
      </w:r>
    </w:p>
    <w:p w:rsidR="00F93F2C" w:rsidRDefault="00F93F2C" w:rsidP="00930A16">
      <w:pPr>
        <w:tabs>
          <w:tab w:val="left" w:pos="720"/>
          <w:tab w:val="left" w:pos="4320"/>
        </w:tabs>
        <w:rPr>
          <w:rFonts w:cs="Arial"/>
        </w:rPr>
      </w:pPr>
    </w:p>
    <w:p w:rsidR="00F93F2C" w:rsidRDefault="00F93F2C" w:rsidP="00930A16">
      <w:pPr>
        <w:tabs>
          <w:tab w:val="left" w:pos="720"/>
          <w:tab w:val="left" w:pos="4320"/>
        </w:tabs>
        <w:rPr>
          <w:rStyle w:val="Strong"/>
        </w:rPr>
      </w:pPr>
    </w:p>
    <w:p w:rsidR="00951A0D" w:rsidRDefault="00C41455" w:rsidP="00930A16">
      <w:pPr>
        <w:tabs>
          <w:tab w:val="left" w:pos="720"/>
          <w:tab w:val="left" w:pos="4320"/>
        </w:tabs>
        <w:rPr>
          <w:rFonts w:cs="Arial"/>
        </w:rPr>
      </w:pPr>
      <w:r w:rsidRPr="00C41455">
        <w:rPr>
          <w:rStyle w:val="Strong"/>
        </w:rPr>
        <w:t>The Year of Magical Thinking</w:t>
      </w:r>
      <w:r>
        <w:rPr>
          <w:rFonts w:cs="Arial"/>
        </w:rPr>
        <w:t xml:space="preserve"> By Joan Didion</w:t>
      </w:r>
    </w:p>
    <w:p w:rsidR="00C41455" w:rsidRDefault="00C41455" w:rsidP="00930A16">
      <w:pPr>
        <w:tabs>
          <w:tab w:val="left" w:pos="720"/>
          <w:tab w:val="left" w:pos="4320"/>
        </w:tabs>
        <w:rPr>
          <w:rFonts w:cs="Arial"/>
        </w:rPr>
      </w:pPr>
      <w:r>
        <w:rPr>
          <w:rFonts w:cs="Arial"/>
        </w:rPr>
        <w:t>Read by</w:t>
      </w:r>
      <w:r w:rsidR="00A50252">
        <w:rPr>
          <w:rFonts w:cs="Arial"/>
        </w:rPr>
        <w:t xml:space="preserve"> Anne </w:t>
      </w:r>
      <w:r w:rsidR="00A50252" w:rsidRPr="00A50252">
        <w:rPr>
          <w:rFonts w:cs="Arial"/>
        </w:rPr>
        <w:t>Hancock</w:t>
      </w:r>
      <w:r>
        <w:rPr>
          <w:rFonts w:cs="Arial"/>
        </w:rPr>
        <w:tab/>
        <w:t>Reading time</w:t>
      </w:r>
      <w:r w:rsidR="00A50252">
        <w:rPr>
          <w:rFonts w:cs="Arial"/>
        </w:rPr>
        <w:t xml:space="preserve"> 5 hours, 26 minutes</w:t>
      </w:r>
    </w:p>
    <w:p w:rsidR="00C41455" w:rsidRDefault="00C41455" w:rsidP="00930A16">
      <w:pPr>
        <w:tabs>
          <w:tab w:val="left" w:pos="720"/>
          <w:tab w:val="left" w:pos="4320"/>
        </w:tabs>
        <w:rPr>
          <w:rFonts w:cs="Arial"/>
        </w:rPr>
      </w:pPr>
      <w:r w:rsidRPr="00C41455">
        <w:rPr>
          <w:rFonts w:cs="Arial"/>
        </w:rPr>
        <w:t>Writer reflects on her emotional response to the unexpected death of her husband, John Gregory Dunne, after a visit to their comatose daughter. Discusses the shock of suddenly facing a crisis, the memory of their time together as a family, and the meaning of marriage. Nat'l Book Award. Bestseller. 2005.</w:t>
      </w:r>
    </w:p>
    <w:p w:rsidR="00C41455" w:rsidRDefault="00C41455" w:rsidP="00C41455">
      <w:pPr>
        <w:tabs>
          <w:tab w:val="left" w:pos="720"/>
          <w:tab w:val="left" w:pos="4320"/>
        </w:tabs>
      </w:pPr>
      <w:r>
        <w:rPr>
          <w:rFonts w:cs="Arial"/>
        </w:rPr>
        <w:tab/>
      </w:r>
      <w:hyperlink r:id="rId36" w:history="1">
        <w:r w:rsidRPr="005E21FF">
          <w:rPr>
            <w:rStyle w:val="Hyperlink"/>
          </w:rPr>
          <w:t>Download from BARD: The Year of Magical Thinking</w:t>
        </w:r>
      </w:hyperlink>
    </w:p>
    <w:p w:rsidR="0050338D" w:rsidRPr="0050338D" w:rsidRDefault="00A50252" w:rsidP="00C41455">
      <w:pPr>
        <w:tabs>
          <w:tab w:val="left" w:pos="720"/>
          <w:tab w:val="left" w:pos="4320"/>
        </w:tabs>
        <w:rPr>
          <w:b/>
        </w:rPr>
      </w:pPr>
      <w:r>
        <w:tab/>
      </w:r>
      <w:r w:rsidR="0050338D">
        <w:t xml:space="preserve">Also available on digital cartridge </w:t>
      </w:r>
      <w:r w:rsidR="0050338D" w:rsidRPr="0050338D">
        <w:t>DB061740</w:t>
      </w:r>
    </w:p>
    <w:p w:rsidR="00C41455" w:rsidRDefault="0050338D" w:rsidP="00C41455">
      <w:pPr>
        <w:tabs>
          <w:tab w:val="left" w:pos="720"/>
          <w:tab w:val="left" w:pos="4320"/>
        </w:tabs>
      </w:pPr>
      <w:r>
        <w:tab/>
      </w:r>
      <w:r w:rsidR="00C41455">
        <w:t>Also available on cassette</w:t>
      </w:r>
      <w:r w:rsidR="00A50252">
        <w:t xml:space="preserve"> </w:t>
      </w:r>
      <w:r w:rsidR="00A50252" w:rsidRPr="00A50252">
        <w:t>RC061740</w:t>
      </w:r>
    </w:p>
    <w:p w:rsidR="00C41455" w:rsidRDefault="00C41455" w:rsidP="00930A16">
      <w:pPr>
        <w:tabs>
          <w:tab w:val="left" w:pos="720"/>
          <w:tab w:val="left" w:pos="4320"/>
        </w:tabs>
        <w:rPr>
          <w:rFonts w:cs="Arial"/>
        </w:rPr>
      </w:pPr>
    </w:p>
    <w:p w:rsidR="00951A0D" w:rsidRDefault="00951A0D" w:rsidP="00930A16">
      <w:pPr>
        <w:tabs>
          <w:tab w:val="left" w:pos="720"/>
          <w:tab w:val="left" w:pos="4320"/>
        </w:tabs>
        <w:rPr>
          <w:rFonts w:cs="Arial"/>
        </w:rPr>
      </w:pPr>
    </w:p>
    <w:p w:rsidR="00177834" w:rsidRDefault="00177834" w:rsidP="00930A16">
      <w:pPr>
        <w:tabs>
          <w:tab w:val="left" w:pos="720"/>
          <w:tab w:val="left" w:pos="4320"/>
        </w:tabs>
        <w:rPr>
          <w:rFonts w:cs="Arial"/>
        </w:rPr>
      </w:pPr>
      <w:r w:rsidRPr="00177834">
        <w:rPr>
          <w:rStyle w:val="Strong"/>
        </w:rPr>
        <w:t>Murder in the Cathedral</w:t>
      </w:r>
      <w:r>
        <w:rPr>
          <w:rFonts w:cs="Arial"/>
        </w:rPr>
        <w:t xml:space="preserve"> By T.S. Eliot</w:t>
      </w:r>
    </w:p>
    <w:p w:rsidR="00177834" w:rsidRDefault="00177834" w:rsidP="00930A16">
      <w:pPr>
        <w:tabs>
          <w:tab w:val="left" w:pos="720"/>
          <w:tab w:val="left" w:pos="4320"/>
        </w:tabs>
        <w:rPr>
          <w:rFonts w:cs="Arial"/>
        </w:rPr>
      </w:pPr>
      <w:r>
        <w:rPr>
          <w:rFonts w:cs="Arial"/>
        </w:rPr>
        <w:t xml:space="preserve">Read by George </w:t>
      </w:r>
      <w:r w:rsidRPr="00177834">
        <w:rPr>
          <w:rFonts w:cs="Arial"/>
        </w:rPr>
        <w:t>Holmes</w:t>
      </w:r>
      <w:r>
        <w:rPr>
          <w:rFonts w:cs="Arial"/>
        </w:rPr>
        <w:tab/>
        <w:t>Reading time 2 hours, 2 minutes</w:t>
      </w:r>
    </w:p>
    <w:p w:rsidR="00177834" w:rsidRDefault="00177834" w:rsidP="00930A16">
      <w:pPr>
        <w:tabs>
          <w:tab w:val="left" w:pos="720"/>
          <w:tab w:val="left" w:pos="4320"/>
        </w:tabs>
        <w:rPr>
          <w:rFonts w:cs="Arial"/>
        </w:rPr>
      </w:pPr>
      <w:r w:rsidRPr="00177834">
        <w:rPr>
          <w:rFonts w:cs="Arial"/>
        </w:rPr>
        <w:t>A verse play by Nobel Prize-winner T.S. Eliot (1888-1965) about the 1170 murder of the Archbishop of Canterbury, Thomas Becket, at the royal behest of Henry II. Concerns issues of faith, politics, and the common good. 1935.</w:t>
      </w:r>
    </w:p>
    <w:p w:rsidR="00177834" w:rsidRDefault="00177834" w:rsidP="00177834">
      <w:pPr>
        <w:tabs>
          <w:tab w:val="left" w:pos="720"/>
          <w:tab w:val="left" w:pos="4320"/>
        </w:tabs>
      </w:pPr>
      <w:r>
        <w:rPr>
          <w:rFonts w:cs="Arial"/>
        </w:rPr>
        <w:tab/>
      </w:r>
      <w:hyperlink r:id="rId37" w:history="1">
        <w:r w:rsidRPr="00D0194D">
          <w:rPr>
            <w:rStyle w:val="Hyperlink"/>
          </w:rPr>
          <w:t>Download from BARD: Murder in the Cathedral</w:t>
        </w:r>
      </w:hyperlink>
    </w:p>
    <w:p w:rsidR="00177834" w:rsidRDefault="00177834" w:rsidP="00177834">
      <w:pPr>
        <w:tabs>
          <w:tab w:val="left" w:pos="720"/>
          <w:tab w:val="left" w:pos="4320"/>
        </w:tabs>
      </w:pPr>
      <w:r>
        <w:tab/>
        <w:t xml:space="preserve">Also available on cassette </w:t>
      </w:r>
      <w:r w:rsidRPr="00177834">
        <w:t>RC055554</w:t>
      </w:r>
    </w:p>
    <w:p w:rsidR="00177834" w:rsidRDefault="008C54CB" w:rsidP="00177834">
      <w:pPr>
        <w:tabs>
          <w:tab w:val="left" w:pos="720"/>
          <w:tab w:val="left" w:pos="4320"/>
        </w:tabs>
      </w:pPr>
      <w:r>
        <w:tab/>
      </w:r>
      <w:hyperlink r:id="rId38" w:history="1">
        <w:r w:rsidR="00177834" w:rsidRPr="00D0194D">
          <w:rPr>
            <w:rStyle w:val="Hyperlink"/>
          </w:rPr>
          <w:t>Download from BARD as Electronic Braille</w:t>
        </w:r>
        <w:r w:rsidR="00D0194D" w:rsidRPr="00D0194D">
          <w:rPr>
            <w:rStyle w:val="Hyperlink"/>
          </w:rPr>
          <w:t xml:space="preserve"> BR14494</w:t>
        </w:r>
      </w:hyperlink>
    </w:p>
    <w:p w:rsidR="003765F1" w:rsidRDefault="008C54CB" w:rsidP="00177834">
      <w:pPr>
        <w:tabs>
          <w:tab w:val="left" w:pos="720"/>
          <w:tab w:val="left" w:pos="4320"/>
        </w:tabs>
      </w:pPr>
      <w:r>
        <w:tab/>
      </w:r>
      <w:r w:rsidR="00177834">
        <w:t>Also available in braille</w:t>
      </w:r>
      <w:r>
        <w:t xml:space="preserve"> </w:t>
      </w:r>
      <w:r w:rsidRPr="008C54CB">
        <w:t>BR014494</w:t>
      </w:r>
    </w:p>
    <w:p w:rsidR="003765F1" w:rsidRDefault="003765F1">
      <w:r>
        <w:br w:type="page"/>
      </w:r>
    </w:p>
    <w:p w:rsidR="00951A0D" w:rsidRDefault="00951A0D" w:rsidP="00951A0D">
      <w:pPr>
        <w:tabs>
          <w:tab w:val="left" w:pos="720"/>
          <w:tab w:val="left" w:pos="4320"/>
        </w:tabs>
        <w:rPr>
          <w:rStyle w:val="Strong"/>
        </w:rPr>
      </w:pPr>
    </w:p>
    <w:p w:rsidR="00B42493" w:rsidRDefault="00B42493" w:rsidP="00B42493">
      <w:pPr>
        <w:tabs>
          <w:tab w:val="left" w:pos="720"/>
          <w:tab w:val="left" w:pos="4320"/>
        </w:tabs>
        <w:rPr>
          <w:rFonts w:cs="Arial"/>
        </w:rPr>
      </w:pPr>
      <w:r w:rsidRPr="00B42493">
        <w:rPr>
          <w:rStyle w:val="Strong"/>
        </w:rPr>
        <w:t>Chitty Chitty Bang Bang</w:t>
      </w:r>
      <w:r>
        <w:rPr>
          <w:rFonts w:cs="Arial"/>
        </w:rPr>
        <w:t xml:space="preserve"> By Ian Fleming</w:t>
      </w:r>
    </w:p>
    <w:p w:rsidR="00B42493" w:rsidRDefault="00B42493" w:rsidP="00B42493">
      <w:pPr>
        <w:tabs>
          <w:tab w:val="left" w:pos="720"/>
          <w:tab w:val="left" w:pos="4320"/>
        </w:tabs>
        <w:rPr>
          <w:rFonts w:cs="Arial"/>
        </w:rPr>
      </w:pPr>
      <w:r>
        <w:rPr>
          <w:rFonts w:cs="Arial"/>
        </w:rPr>
        <w:t xml:space="preserve">Read by Barry </w:t>
      </w:r>
      <w:r w:rsidRPr="00B42493">
        <w:rPr>
          <w:rFonts w:cs="Arial"/>
        </w:rPr>
        <w:t>Bernson</w:t>
      </w:r>
      <w:r>
        <w:rPr>
          <w:rFonts w:cs="Arial"/>
        </w:rPr>
        <w:tab/>
        <w:t>Reading time 2 hours, 6 minutes</w:t>
      </w:r>
    </w:p>
    <w:p w:rsidR="00B42493" w:rsidRDefault="00B42493" w:rsidP="00B42493">
      <w:pPr>
        <w:tabs>
          <w:tab w:val="left" w:pos="720"/>
          <w:tab w:val="left" w:pos="4320"/>
        </w:tabs>
        <w:rPr>
          <w:rFonts w:cs="Arial"/>
        </w:rPr>
      </w:pPr>
      <w:r w:rsidRPr="00794BA4">
        <w:rPr>
          <w:rFonts w:cs="Arial"/>
        </w:rPr>
        <w:t>The adventures of a spirited British family in their magical car that not only rides, but also flies and sails. They set out for a quiet picnic by the English Channel but end up in Paris in pursuit of a gang of criminals. For grades 4-7.</w:t>
      </w:r>
    </w:p>
    <w:p w:rsidR="00B42493" w:rsidRDefault="00B42493" w:rsidP="00B42493">
      <w:pPr>
        <w:tabs>
          <w:tab w:val="left" w:pos="720"/>
          <w:tab w:val="left" w:pos="4320"/>
        </w:tabs>
        <w:rPr>
          <w:rFonts w:cs="Arial"/>
        </w:rPr>
      </w:pPr>
      <w:r>
        <w:rPr>
          <w:rFonts w:cs="Arial"/>
        </w:rPr>
        <w:tab/>
      </w:r>
      <w:hyperlink r:id="rId39" w:history="1">
        <w:r w:rsidRPr="00FC5B05">
          <w:rPr>
            <w:rStyle w:val="Hyperlink"/>
            <w:rFonts w:cs="Arial"/>
          </w:rPr>
          <w:t>Download from BARD: Chitty Chitty Bang Bang</w:t>
        </w:r>
      </w:hyperlink>
    </w:p>
    <w:p w:rsidR="00B42493" w:rsidRDefault="00B42493" w:rsidP="00B42493">
      <w:pPr>
        <w:tabs>
          <w:tab w:val="left" w:pos="720"/>
          <w:tab w:val="left" w:pos="4320"/>
        </w:tabs>
        <w:rPr>
          <w:rFonts w:cs="Arial"/>
        </w:rPr>
      </w:pPr>
      <w:r>
        <w:rPr>
          <w:rFonts w:cs="Arial"/>
        </w:rPr>
        <w:tab/>
        <w:t xml:space="preserve">Also available on cassette </w:t>
      </w:r>
      <w:r w:rsidRPr="00B42493">
        <w:rPr>
          <w:rFonts w:cs="Arial"/>
        </w:rPr>
        <w:t>RC026681</w:t>
      </w:r>
    </w:p>
    <w:p w:rsidR="00B42493" w:rsidRDefault="00B42493" w:rsidP="00B42493">
      <w:pPr>
        <w:tabs>
          <w:tab w:val="left" w:pos="720"/>
          <w:tab w:val="left" w:pos="4320"/>
        </w:tabs>
        <w:rPr>
          <w:rFonts w:cs="Arial"/>
        </w:rPr>
      </w:pPr>
      <w:r>
        <w:rPr>
          <w:rFonts w:cs="Arial"/>
        </w:rPr>
        <w:tab/>
      </w:r>
      <w:hyperlink r:id="rId40" w:history="1">
        <w:r w:rsidRPr="00FC5B05">
          <w:rPr>
            <w:rStyle w:val="Hyperlink"/>
            <w:rFonts w:cs="Arial"/>
          </w:rPr>
          <w:t>Download from BARD as Electronic Braille BR15513</w:t>
        </w:r>
      </w:hyperlink>
    </w:p>
    <w:p w:rsidR="00B42493" w:rsidRDefault="00B42493" w:rsidP="00B42493">
      <w:pPr>
        <w:tabs>
          <w:tab w:val="left" w:pos="720"/>
          <w:tab w:val="left" w:pos="4320"/>
        </w:tabs>
        <w:rPr>
          <w:rFonts w:cs="Arial"/>
        </w:rPr>
      </w:pPr>
      <w:r>
        <w:rPr>
          <w:rFonts w:cs="Arial"/>
        </w:rPr>
        <w:tab/>
        <w:t xml:space="preserve">Also available in braille </w:t>
      </w:r>
      <w:r w:rsidRPr="00B42493">
        <w:rPr>
          <w:rFonts w:cs="Arial"/>
        </w:rPr>
        <w:t>BR015513</w:t>
      </w:r>
      <w:r>
        <w:rPr>
          <w:rFonts w:cs="Arial"/>
        </w:rPr>
        <w:t xml:space="preserve"> or </w:t>
      </w:r>
      <w:r w:rsidRPr="00B42493">
        <w:rPr>
          <w:rFonts w:cs="Arial"/>
        </w:rPr>
        <w:t>BR000222</w:t>
      </w:r>
    </w:p>
    <w:p w:rsidR="00B42493" w:rsidRDefault="00B42493" w:rsidP="00951A0D">
      <w:pPr>
        <w:tabs>
          <w:tab w:val="left" w:pos="720"/>
          <w:tab w:val="left" w:pos="4320"/>
        </w:tabs>
        <w:rPr>
          <w:rStyle w:val="Strong"/>
        </w:rPr>
      </w:pPr>
    </w:p>
    <w:p w:rsidR="00B42493" w:rsidRDefault="00B42493" w:rsidP="00951A0D">
      <w:pPr>
        <w:tabs>
          <w:tab w:val="left" w:pos="720"/>
          <w:tab w:val="left" w:pos="4320"/>
        </w:tabs>
        <w:rPr>
          <w:rStyle w:val="Strong"/>
        </w:rPr>
      </w:pPr>
    </w:p>
    <w:p w:rsidR="00951A0D" w:rsidRDefault="00951A0D" w:rsidP="00951A0D">
      <w:pPr>
        <w:tabs>
          <w:tab w:val="left" w:pos="720"/>
          <w:tab w:val="left" w:pos="4320"/>
        </w:tabs>
      </w:pPr>
      <w:r w:rsidRPr="00A06D08">
        <w:rPr>
          <w:rStyle w:val="Strong"/>
        </w:rPr>
        <w:t>The Pillars of the Earth</w:t>
      </w:r>
      <w:r>
        <w:t xml:space="preserve"> By Ken Follet</w:t>
      </w:r>
      <w:r w:rsidR="0012160B">
        <w:t>t</w:t>
      </w:r>
    </w:p>
    <w:p w:rsidR="00951A0D" w:rsidRDefault="00951A0D" w:rsidP="00951A0D">
      <w:pPr>
        <w:tabs>
          <w:tab w:val="left" w:pos="720"/>
          <w:tab w:val="left" w:pos="4320"/>
        </w:tabs>
      </w:pPr>
      <w:r>
        <w:t>Read by Merwin Smith</w:t>
      </w:r>
      <w:r>
        <w:tab/>
        <w:t>Reading time 40 hours, 34 minutes</w:t>
      </w:r>
    </w:p>
    <w:p w:rsidR="00951A0D" w:rsidRDefault="00951A0D" w:rsidP="00951A0D">
      <w:pPr>
        <w:tabs>
          <w:tab w:val="left" w:pos="720"/>
          <w:tab w:val="left" w:pos="4320"/>
        </w:tabs>
      </w:pPr>
      <w:r w:rsidRPr="00A06D08">
        <w:t>Historical novel set in twelfth century England. Philip, prior of the monastery at Kingsbridge, and Tom, a master mason, would like to build a new cathedral. They are helped along when Tom's stepson torches the current cathedral. They are hindered, however, by a powerful and jealous bishop, and Ellen--who witnessed an ancient treachery. Some violence, some strong language, and some descriptions of sex.</w:t>
      </w:r>
    </w:p>
    <w:p w:rsidR="00951A0D" w:rsidRPr="00D21EC5" w:rsidRDefault="00951A0D" w:rsidP="00951A0D">
      <w:pPr>
        <w:tabs>
          <w:tab w:val="left" w:pos="720"/>
          <w:tab w:val="left" w:pos="4320"/>
        </w:tabs>
        <w:rPr>
          <w:rStyle w:val="Hyperlink"/>
        </w:rPr>
      </w:pPr>
      <w:r>
        <w:tab/>
      </w:r>
      <w:r w:rsidR="00D21EC5">
        <w:fldChar w:fldCharType="begin"/>
      </w:r>
      <w:r w:rsidR="009B2A46">
        <w:instrText>HYPERLINK "http://hdl.loc.gov/loc.nls/db.30999"</w:instrText>
      </w:r>
      <w:r w:rsidR="00D21EC5">
        <w:fldChar w:fldCharType="separate"/>
      </w:r>
      <w:r w:rsidRPr="00D21EC5">
        <w:rPr>
          <w:rStyle w:val="Hyperlink"/>
        </w:rPr>
        <w:t>Download from BARD: the Pillars of the Earth</w:t>
      </w:r>
    </w:p>
    <w:p w:rsidR="00951A0D" w:rsidRDefault="00D21EC5" w:rsidP="00951A0D">
      <w:pPr>
        <w:tabs>
          <w:tab w:val="left" w:pos="720"/>
          <w:tab w:val="left" w:pos="4320"/>
        </w:tabs>
      </w:pPr>
      <w:r>
        <w:fldChar w:fldCharType="end"/>
      </w:r>
      <w:r w:rsidR="00951A0D">
        <w:tab/>
        <w:t xml:space="preserve">Also available on digital cartridge </w:t>
      </w:r>
      <w:r w:rsidR="00951A0D" w:rsidRPr="009E5072">
        <w:t>DB030999</w:t>
      </w:r>
    </w:p>
    <w:p w:rsidR="00951A0D" w:rsidRDefault="00951A0D" w:rsidP="00951A0D">
      <w:pPr>
        <w:tabs>
          <w:tab w:val="left" w:pos="720"/>
          <w:tab w:val="left" w:pos="4320"/>
        </w:tabs>
      </w:pPr>
      <w:r>
        <w:tab/>
        <w:t xml:space="preserve">Also available on cassette </w:t>
      </w:r>
      <w:r w:rsidRPr="009E5072">
        <w:t>RC030999</w:t>
      </w:r>
    </w:p>
    <w:p w:rsidR="00A9738E" w:rsidRDefault="00A9738E" w:rsidP="00A9738E">
      <w:pPr>
        <w:tabs>
          <w:tab w:val="left" w:pos="720"/>
          <w:tab w:val="left" w:pos="4320"/>
        </w:tabs>
        <w:rPr>
          <w:rFonts w:cs="Arial"/>
        </w:rPr>
      </w:pPr>
      <w:r>
        <w:rPr>
          <w:rFonts w:cs="Arial"/>
        </w:rPr>
        <w:tab/>
      </w:r>
      <w:hyperlink r:id="rId41" w:history="1">
        <w:r w:rsidRPr="00FC5B05">
          <w:rPr>
            <w:rStyle w:val="Hyperlink"/>
            <w:rFonts w:cs="Arial"/>
          </w:rPr>
          <w:t>Download from BARD as Electronic Braille BR15513</w:t>
        </w:r>
      </w:hyperlink>
    </w:p>
    <w:p w:rsidR="00A9738E" w:rsidRDefault="00A9738E" w:rsidP="00A9738E">
      <w:pPr>
        <w:tabs>
          <w:tab w:val="left" w:pos="720"/>
          <w:tab w:val="left" w:pos="4320"/>
        </w:tabs>
        <w:rPr>
          <w:rFonts w:cs="Arial"/>
        </w:rPr>
      </w:pPr>
      <w:r>
        <w:rPr>
          <w:rFonts w:cs="Arial"/>
        </w:rPr>
        <w:tab/>
        <w:t xml:space="preserve">Also available in braille </w:t>
      </w:r>
      <w:r w:rsidRPr="00B42493">
        <w:rPr>
          <w:rFonts w:cs="Arial"/>
        </w:rPr>
        <w:t>BR015513</w:t>
      </w:r>
      <w:r>
        <w:rPr>
          <w:rFonts w:cs="Arial"/>
        </w:rPr>
        <w:t xml:space="preserve"> or </w:t>
      </w:r>
      <w:r w:rsidRPr="00B42493">
        <w:rPr>
          <w:rFonts w:cs="Arial"/>
        </w:rPr>
        <w:t>BR000222</w:t>
      </w:r>
    </w:p>
    <w:p w:rsidR="00794BA4" w:rsidRDefault="00794BA4" w:rsidP="00930A16">
      <w:pPr>
        <w:tabs>
          <w:tab w:val="left" w:pos="720"/>
          <w:tab w:val="left" w:pos="4320"/>
        </w:tabs>
        <w:rPr>
          <w:rFonts w:cs="Arial"/>
        </w:rPr>
      </w:pPr>
    </w:p>
    <w:p w:rsidR="00F76ED8" w:rsidRDefault="00F76ED8" w:rsidP="00930A16">
      <w:pPr>
        <w:tabs>
          <w:tab w:val="left" w:pos="720"/>
          <w:tab w:val="left" w:pos="4320"/>
        </w:tabs>
        <w:rPr>
          <w:rFonts w:cs="Arial"/>
        </w:rPr>
      </w:pPr>
    </w:p>
    <w:p w:rsidR="00F76ED8" w:rsidRPr="0034797E" w:rsidRDefault="00F76ED8" w:rsidP="00930A16">
      <w:pPr>
        <w:tabs>
          <w:tab w:val="left" w:pos="720"/>
          <w:tab w:val="left" w:pos="4320"/>
        </w:tabs>
        <w:rPr>
          <w:rFonts w:cs="Arial"/>
        </w:rPr>
      </w:pPr>
      <w:r w:rsidRPr="0034797E">
        <w:rPr>
          <w:rStyle w:val="Strong"/>
        </w:rPr>
        <w:t>Johnny Tremain</w:t>
      </w:r>
      <w:r w:rsidRPr="0034797E">
        <w:rPr>
          <w:rFonts w:cs="Arial"/>
        </w:rPr>
        <w:t xml:space="preserve"> By Esther Forbes</w:t>
      </w:r>
    </w:p>
    <w:p w:rsidR="00F76ED8" w:rsidRPr="0034797E" w:rsidRDefault="00F76ED8" w:rsidP="00930A16">
      <w:pPr>
        <w:tabs>
          <w:tab w:val="left" w:pos="720"/>
          <w:tab w:val="left" w:pos="4320"/>
        </w:tabs>
        <w:rPr>
          <w:rFonts w:cs="Arial"/>
        </w:rPr>
      </w:pPr>
      <w:r w:rsidRPr="0034797E">
        <w:rPr>
          <w:rFonts w:cs="Arial"/>
        </w:rPr>
        <w:t>Read by</w:t>
      </w:r>
      <w:r w:rsidR="00A9738E" w:rsidRPr="0034797E">
        <w:rPr>
          <w:rFonts w:cs="Arial"/>
        </w:rPr>
        <w:t xml:space="preserve"> Lynn Schrichte</w:t>
      </w:r>
      <w:r w:rsidRPr="0034797E">
        <w:rPr>
          <w:rFonts w:cs="Arial"/>
        </w:rPr>
        <w:tab/>
        <w:t>Reading time</w:t>
      </w:r>
      <w:r w:rsidR="00A9738E" w:rsidRPr="0034797E">
        <w:rPr>
          <w:rFonts w:cs="Arial"/>
        </w:rPr>
        <w:t xml:space="preserve"> 8 hours, 26 minutes</w:t>
      </w:r>
    </w:p>
    <w:p w:rsidR="00F76ED8" w:rsidRPr="0034797E" w:rsidRDefault="00F76ED8" w:rsidP="00930A16">
      <w:pPr>
        <w:tabs>
          <w:tab w:val="left" w:pos="720"/>
          <w:tab w:val="left" w:pos="4320"/>
        </w:tabs>
        <w:rPr>
          <w:rFonts w:cs="Arial"/>
        </w:rPr>
      </w:pPr>
      <w:r w:rsidRPr="0034797E">
        <w:rPr>
          <w:rFonts w:cs="Arial"/>
        </w:rPr>
        <w:t>After a burn severely cripples his right hand, Tremain becomes a courier for the Committee of Public Safety and a hero in the early days of the American Revolution. The excitement he experiences includes the Boston Tea Party and the Battle of Lexington. For grades 4-7. Newbery Award.</w:t>
      </w:r>
    </w:p>
    <w:p w:rsidR="00F76ED8" w:rsidRPr="0034797E" w:rsidRDefault="00F76ED8" w:rsidP="00930A16">
      <w:pPr>
        <w:tabs>
          <w:tab w:val="left" w:pos="720"/>
          <w:tab w:val="left" w:pos="4320"/>
        </w:tabs>
        <w:rPr>
          <w:rFonts w:cs="Arial"/>
        </w:rPr>
      </w:pPr>
      <w:r w:rsidRPr="0034797E">
        <w:rPr>
          <w:rFonts w:cs="Arial"/>
        </w:rPr>
        <w:tab/>
      </w:r>
      <w:hyperlink r:id="rId42" w:history="1">
        <w:r w:rsidRPr="0034797E">
          <w:rPr>
            <w:rStyle w:val="Hyperlink"/>
            <w:rFonts w:cs="Arial"/>
          </w:rPr>
          <w:t>Download from BARD: Johnny Tremain</w:t>
        </w:r>
      </w:hyperlink>
    </w:p>
    <w:p w:rsidR="00F76ED8" w:rsidRPr="0034797E" w:rsidRDefault="00F76ED8" w:rsidP="00930A16">
      <w:pPr>
        <w:tabs>
          <w:tab w:val="left" w:pos="720"/>
          <w:tab w:val="left" w:pos="4320"/>
        </w:tabs>
        <w:rPr>
          <w:rFonts w:cs="Arial"/>
        </w:rPr>
      </w:pPr>
      <w:r w:rsidRPr="0034797E">
        <w:rPr>
          <w:rFonts w:cs="Arial"/>
        </w:rPr>
        <w:tab/>
        <w:t>Also available on cassette</w:t>
      </w:r>
      <w:r w:rsidR="00A9738E" w:rsidRPr="0034797E">
        <w:rPr>
          <w:rFonts w:cs="Arial"/>
        </w:rPr>
        <w:t xml:space="preserve"> RC022808</w:t>
      </w:r>
    </w:p>
    <w:p w:rsidR="00A9738E" w:rsidRPr="0034797E" w:rsidRDefault="00A9738E" w:rsidP="00A9738E">
      <w:pPr>
        <w:tabs>
          <w:tab w:val="left" w:pos="720"/>
          <w:tab w:val="left" w:pos="4320"/>
        </w:tabs>
        <w:rPr>
          <w:rFonts w:cs="Arial"/>
        </w:rPr>
      </w:pPr>
      <w:r w:rsidRPr="0034797E">
        <w:rPr>
          <w:rFonts w:cs="Arial"/>
        </w:rPr>
        <w:tab/>
      </w:r>
      <w:hyperlink r:id="rId43" w:history="1">
        <w:r w:rsidRPr="0034797E">
          <w:rPr>
            <w:rStyle w:val="Hyperlink"/>
            <w:rFonts w:cs="Arial"/>
          </w:rPr>
          <w:t xml:space="preserve">Download from BARD as Electronic Braille BR15252 </w:t>
        </w:r>
      </w:hyperlink>
    </w:p>
    <w:p w:rsidR="00A9738E" w:rsidRDefault="00A9738E" w:rsidP="00A9738E">
      <w:pPr>
        <w:tabs>
          <w:tab w:val="left" w:pos="720"/>
          <w:tab w:val="left" w:pos="4320"/>
        </w:tabs>
        <w:rPr>
          <w:rFonts w:cs="Arial"/>
        </w:rPr>
      </w:pPr>
      <w:r w:rsidRPr="0034797E">
        <w:rPr>
          <w:rFonts w:cs="Arial"/>
        </w:rPr>
        <w:tab/>
        <w:t>Also available in braille BR006225 or BR015252</w:t>
      </w:r>
    </w:p>
    <w:p w:rsidR="00F76ED8" w:rsidRDefault="00F76ED8">
      <w:pPr>
        <w:rPr>
          <w:rFonts w:cs="Arial"/>
        </w:rPr>
      </w:pPr>
      <w:r>
        <w:rPr>
          <w:rFonts w:cs="Arial"/>
        </w:rPr>
        <w:br w:type="page"/>
      </w:r>
    </w:p>
    <w:p w:rsidR="00E90A52" w:rsidRDefault="00E90A52" w:rsidP="00930A16">
      <w:pPr>
        <w:tabs>
          <w:tab w:val="left" w:pos="720"/>
          <w:tab w:val="left" w:pos="4320"/>
        </w:tabs>
        <w:rPr>
          <w:rFonts w:cs="Arial"/>
        </w:rPr>
      </w:pPr>
    </w:p>
    <w:p w:rsidR="00A84235" w:rsidRDefault="00A84235" w:rsidP="00930A16">
      <w:pPr>
        <w:tabs>
          <w:tab w:val="left" w:pos="720"/>
          <w:tab w:val="left" w:pos="4320"/>
        </w:tabs>
        <w:rPr>
          <w:rFonts w:cs="Arial"/>
        </w:rPr>
      </w:pPr>
      <w:r w:rsidRPr="0034797E">
        <w:rPr>
          <w:rStyle w:val="Strong"/>
        </w:rPr>
        <w:t>Paul Revere And The World He Lived In</w:t>
      </w:r>
      <w:r>
        <w:rPr>
          <w:rFonts w:cs="Arial"/>
        </w:rPr>
        <w:t xml:space="preserve"> By Esther Forbes</w:t>
      </w:r>
    </w:p>
    <w:p w:rsidR="00A84235" w:rsidRDefault="00A84235" w:rsidP="00930A16">
      <w:pPr>
        <w:tabs>
          <w:tab w:val="left" w:pos="720"/>
          <w:tab w:val="left" w:pos="4320"/>
        </w:tabs>
        <w:rPr>
          <w:rFonts w:cs="Arial"/>
        </w:rPr>
      </w:pPr>
      <w:r>
        <w:rPr>
          <w:rFonts w:cs="Arial"/>
        </w:rPr>
        <w:t>Read by John Horton</w:t>
      </w:r>
      <w:r>
        <w:rPr>
          <w:rFonts w:cs="Arial"/>
        </w:rPr>
        <w:tab/>
        <w:t xml:space="preserve">Reading time </w:t>
      </w:r>
      <w:r w:rsidRPr="00A84235">
        <w:rPr>
          <w:rFonts w:cs="Arial"/>
        </w:rPr>
        <w:t>21 hours, 15 minutes</w:t>
      </w:r>
    </w:p>
    <w:p w:rsidR="00A84235" w:rsidRDefault="00A84235" w:rsidP="00930A16">
      <w:pPr>
        <w:tabs>
          <w:tab w:val="left" w:pos="720"/>
          <w:tab w:val="left" w:pos="4320"/>
        </w:tabs>
        <w:rPr>
          <w:rFonts w:cs="Arial"/>
        </w:rPr>
      </w:pPr>
      <w:r w:rsidRPr="00A84235">
        <w:rPr>
          <w:rFonts w:cs="Arial"/>
        </w:rPr>
        <w:t>Biography-Paul Revere- Biogr. of the Boston silversmith,etcher, bell caster, powder maker and Revolutionary hero whose famous ride has been his best-known claim to fame. Pulitzer Prize.</w:t>
      </w:r>
    </w:p>
    <w:p w:rsidR="00A84235" w:rsidRDefault="00A84235" w:rsidP="00A84235">
      <w:pPr>
        <w:tabs>
          <w:tab w:val="left" w:pos="720"/>
          <w:tab w:val="left" w:pos="4320"/>
        </w:tabs>
        <w:rPr>
          <w:rFonts w:cs="Arial"/>
        </w:rPr>
      </w:pPr>
      <w:r>
        <w:rPr>
          <w:rFonts w:cs="Arial"/>
        </w:rPr>
        <w:tab/>
      </w:r>
      <w:hyperlink r:id="rId44" w:history="1">
        <w:r w:rsidRPr="00A84235">
          <w:rPr>
            <w:rStyle w:val="Hyperlink"/>
            <w:rFonts w:cs="Arial"/>
          </w:rPr>
          <w:t>Download from BARD: Paul Revere And The World He Lived In</w:t>
        </w:r>
      </w:hyperlink>
    </w:p>
    <w:p w:rsidR="00A84235" w:rsidRDefault="00A84235" w:rsidP="00A84235">
      <w:pPr>
        <w:tabs>
          <w:tab w:val="left" w:pos="720"/>
          <w:tab w:val="left" w:pos="4320"/>
        </w:tabs>
        <w:rPr>
          <w:rFonts w:cs="Arial"/>
        </w:rPr>
      </w:pPr>
      <w:r>
        <w:rPr>
          <w:rFonts w:cs="Arial"/>
        </w:rPr>
        <w:tab/>
        <w:t xml:space="preserve">Also available on cassette </w:t>
      </w:r>
      <w:r w:rsidRPr="00A84235">
        <w:rPr>
          <w:rFonts w:cs="Arial"/>
        </w:rPr>
        <w:t>RC020775</w:t>
      </w:r>
      <w:r>
        <w:rPr>
          <w:rFonts w:cs="Arial"/>
        </w:rPr>
        <w:t xml:space="preserve"> </w:t>
      </w:r>
    </w:p>
    <w:p w:rsidR="00A84235" w:rsidRDefault="00A84235" w:rsidP="00930A16">
      <w:pPr>
        <w:tabs>
          <w:tab w:val="left" w:pos="720"/>
          <w:tab w:val="left" w:pos="4320"/>
        </w:tabs>
        <w:rPr>
          <w:rFonts w:cs="Arial"/>
        </w:rPr>
      </w:pPr>
    </w:p>
    <w:p w:rsidR="00A84235" w:rsidRDefault="00A84235" w:rsidP="00930A16">
      <w:pPr>
        <w:tabs>
          <w:tab w:val="left" w:pos="720"/>
          <w:tab w:val="left" w:pos="4320"/>
        </w:tabs>
        <w:rPr>
          <w:rFonts w:cs="Arial"/>
        </w:rPr>
      </w:pPr>
    </w:p>
    <w:p w:rsidR="008D4F84" w:rsidRDefault="008D4F84" w:rsidP="008D4F84">
      <w:pPr>
        <w:rPr>
          <w:rFonts w:cs="Arial"/>
          <w:szCs w:val="28"/>
        </w:rPr>
      </w:pPr>
      <w:r w:rsidRPr="0016127C">
        <w:rPr>
          <w:rStyle w:val="Strong"/>
        </w:rPr>
        <w:t>Howards End</w:t>
      </w:r>
      <w:r>
        <w:rPr>
          <w:rFonts w:cs="Arial"/>
          <w:szCs w:val="28"/>
        </w:rPr>
        <w:t xml:space="preserve"> By E.M. Forster</w:t>
      </w:r>
    </w:p>
    <w:p w:rsidR="008D4F84" w:rsidRDefault="008D4F84" w:rsidP="008D4F84">
      <w:pPr>
        <w:rPr>
          <w:rFonts w:cs="Arial"/>
          <w:szCs w:val="28"/>
        </w:rPr>
      </w:pPr>
      <w:r>
        <w:rPr>
          <w:rFonts w:cs="Arial"/>
          <w:szCs w:val="28"/>
        </w:rPr>
        <w:t>Read by Andrew Sofer</w:t>
      </w:r>
      <w:r>
        <w:rPr>
          <w:rFonts w:cs="Arial"/>
          <w:szCs w:val="28"/>
        </w:rPr>
        <w:tab/>
      </w:r>
      <w:r>
        <w:rPr>
          <w:rFonts w:cs="Arial"/>
          <w:szCs w:val="28"/>
        </w:rPr>
        <w:tab/>
      </w:r>
      <w:r>
        <w:rPr>
          <w:rFonts w:cs="Arial"/>
          <w:szCs w:val="28"/>
        </w:rPr>
        <w:tab/>
        <w:t>Reading time 12 hours, 19 minutes</w:t>
      </w:r>
    </w:p>
    <w:p w:rsidR="008D4F84" w:rsidRDefault="008D4F84" w:rsidP="008D4F84">
      <w:pPr>
        <w:rPr>
          <w:rFonts w:cs="Arial"/>
          <w:szCs w:val="28"/>
        </w:rPr>
      </w:pPr>
      <w:r w:rsidRPr="0016127C">
        <w:rPr>
          <w:rFonts w:cs="Arial"/>
          <w:szCs w:val="28"/>
        </w:rPr>
        <w:t>Members of three different social classes intermingle at Howards End, a country house owned by the Wilcox family. The aristocratic Wilcoxes; the cultured, idealistic Schlegel sisters; and impoverished, unemployed bank clerk Leonard Bast find their lives shaped by romance, societal barriers, and violence. Includes a 2007 afterword. 1910.</w:t>
      </w:r>
    </w:p>
    <w:p w:rsidR="008D4F84" w:rsidRDefault="008D4F84" w:rsidP="008D4F84">
      <w:pPr>
        <w:rPr>
          <w:rFonts w:cs="Arial"/>
          <w:szCs w:val="28"/>
        </w:rPr>
      </w:pPr>
      <w:r>
        <w:rPr>
          <w:rFonts w:cs="Arial"/>
          <w:szCs w:val="28"/>
        </w:rPr>
        <w:tab/>
      </w:r>
      <w:hyperlink r:id="rId45" w:history="1">
        <w:r w:rsidRPr="00D21EC5">
          <w:rPr>
            <w:rStyle w:val="Hyperlink"/>
            <w:rFonts w:cs="Arial"/>
            <w:szCs w:val="28"/>
          </w:rPr>
          <w:t>Download from BARD: Howards End</w:t>
        </w:r>
      </w:hyperlink>
    </w:p>
    <w:p w:rsidR="008D4F84" w:rsidRDefault="008D4F84" w:rsidP="008D4F84">
      <w:pPr>
        <w:rPr>
          <w:rFonts w:cs="Arial"/>
          <w:szCs w:val="28"/>
        </w:rPr>
      </w:pPr>
      <w:r>
        <w:rPr>
          <w:rFonts w:cs="Arial"/>
          <w:szCs w:val="28"/>
        </w:rPr>
        <w:tab/>
        <w:t xml:space="preserve">Also available on digital cartridge </w:t>
      </w:r>
      <w:r w:rsidRPr="00703F7A">
        <w:rPr>
          <w:rFonts w:cs="Arial"/>
          <w:szCs w:val="28"/>
        </w:rPr>
        <w:t>DB034285</w:t>
      </w:r>
    </w:p>
    <w:p w:rsidR="008D4F84" w:rsidRDefault="008D4F84" w:rsidP="008D4F84">
      <w:pPr>
        <w:rPr>
          <w:rFonts w:cs="Arial"/>
          <w:szCs w:val="28"/>
        </w:rPr>
      </w:pPr>
      <w:r>
        <w:rPr>
          <w:rFonts w:cs="Arial"/>
          <w:szCs w:val="28"/>
        </w:rPr>
        <w:tab/>
        <w:t xml:space="preserve">Also available on cassette </w:t>
      </w:r>
      <w:r w:rsidRPr="00703F7A">
        <w:rPr>
          <w:rFonts w:cs="Arial"/>
          <w:szCs w:val="28"/>
        </w:rPr>
        <w:t>RC034285</w:t>
      </w:r>
    </w:p>
    <w:p w:rsidR="008D4F84" w:rsidRDefault="008D4F84" w:rsidP="008D4F84">
      <w:pPr>
        <w:rPr>
          <w:rFonts w:cs="Arial"/>
          <w:szCs w:val="28"/>
        </w:rPr>
      </w:pPr>
      <w:r>
        <w:rPr>
          <w:rFonts w:cs="Arial"/>
          <w:szCs w:val="28"/>
        </w:rPr>
        <w:tab/>
      </w:r>
      <w:hyperlink r:id="rId46" w:history="1">
        <w:r w:rsidRPr="00D21EC5">
          <w:rPr>
            <w:rStyle w:val="Hyperlink"/>
            <w:rFonts w:cs="Arial"/>
            <w:szCs w:val="28"/>
          </w:rPr>
          <w:t>Download from BARD as Electronic Braille</w:t>
        </w:r>
        <w:r w:rsidR="00D21EC5" w:rsidRPr="00D21EC5">
          <w:rPr>
            <w:rStyle w:val="Hyperlink"/>
            <w:rFonts w:cs="Arial"/>
            <w:szCs w:val="28"/>
          </w:rPr>
          <w:t xml:space="preserve"> BR18502</w:t>
        </w:r>
      </w:hyperlink>
    </w:p>
    <w:p w:rsidR="008D4F84" w:rsidRDefault="008D4F84" w:rsidP="008D4F84">
      <w:pPr>
        <w:rPr>
          <w:rFonts w:cs="Arial"/>
          <w:szCs w:val="28"/>
        </w:rPr>
      </w:pPr>
      <w:r>
        <w:rPr>
          <w:rFonts w:cs="Arial"/>
          <w:szCs w:val="28"/>
        </w:rPr>
        <w:tab/>
        <w:t xml:space="preserve">Also available in braille </w:t>
      </w:r>
      <w:r w:rsidRPr="00703F7A">
        <w:rPr>
          <w:rFonts w:cs="Arial"/>
          <w:szCs w:val="28"/>
        </w:rPr>
        <w:t>BR018502</w:t>
      </w:r>
    </w:p>
    <w:p w:rsidR="00A9738E" w:rsidRDefault="00A9738E" w:rsidP="008D4F84">
      <w:pPr>
        <w:rPr>
          <w:rFonts w:cs="Arial"/>
          <w:szCs w:val="28"/>
        </w:rPr>
      </w:pPr>
    </w:p>
    <w:p w:rsidR="00A9738E" w:rsidRDefault="00A9738E" w:rsidP="00F116C5">
      <w:pPr>
        <w:tabs>
          <w:tab w:val="left" w:pos="720"/>
          <w:tab w:val="left" w:pos="4320"/>
        </w:tabs>
        <w:rPr>
          <w:rFonts w:cs="Arial"/>
          <w:szCs w:val="28"/>
        </w:rPr>
      </w:pPr>
    </w:p>
    <w:p w:rsidR="00A9738E" w:rsidRDefault="00F116C5" w:rsidP="00F116C5">
      <w:pPr>
        <w:tabs>
          <w:tab w:val="left" w:pos="720"/>
          <w:tab w:val="left" w:pos="4320"/>
        </w:tabs>
        <w:rPr>
          <w:rFonts w:cs="Arial"/>
          <w:szCs w:val="28"/>
        </w:rPr>
      </w:pPr>
      <w:r w:rsidRPr="00F116C5">
        <w:rPr>
          <w:rStyle w:val="Strong"/>
        </w:rPr>
        <w:t>The Diary of a Young Girl</w:t>
      </w:r>
      <w:r>
        <w:rPr>
          <w:rFonts w:cs="Arial"/>
          <w:szCs w:val="28"/>
        </w:rPr>
        <w:t xml:space="preserve"> </w:t>
      </w:r>
      <w:r w:rsidR="00A9738E">
        <w:rPr>
          <w:rFonts w:cs="Arial"/>
          <w:szCs w:val="28"/>
        </w:rPr>
        <w:t>By Anne Frank</w:t>
      </w:r>
    </w:p>
    <w:p w:rsidR="00F116C5" w:rsidRDefault="00F116C5" w:rsidP="00F116C5">
      <w:pPr>
        <w:tabs>
          <w:tab w:val="left" w:pos="720"/>
          <w:tab w:val="left" w:pos="4320"/>
        </w:tabs>
        <w:rPr>
          <w:rFonts w:cs="Arial"/>
          <w:szCs w:val="28"/>
        </w:rPr>
      </w:pPr>
      <w:r>
        <w:rPr>
          <w:rFonts w:cs="Arial"/>
          <w:szCs w:val="28"/>
        </w:rPr>
        <w:t xml:space="preserve">Read by Jill </w:t>
      </w:r>
      <w:r w:rsidRPr="00F116C5">
        <w:rPr>
          <w:rFonts w:cs="Arial"/>
          <w:szCs w:val="28"/>
        </w:rPr>
        <w:t>Fox</w:t>
      </w:r>
      <w:r w:rsidR="00564F43">
        <w:rPr>
          <w:rFonts w:cs="Arial"/>
          <w:szCs w:val="28"/>
        </w:rPr>
        <w:t xml:space="preserve"> or Suzanne Toren</w:t>
      </w:r>
      <w:r w:rsidR="00564F43">
        <w:rPr>
          <w:rFonts w:cs="Arial"/>
          <w:szCs w:val="28"/>
        </w:rPr>
        <w:tab/>
        <w:t xml:space="preserve"> </w:t>
      </w:r>
      <w:r>
        <w:rPr>
          <w:rFonts w:cs="Arial"/>
          <w:szCs w:val="28"/>
        </w:rPr>
        <w:t>Reading time 9 hours, 38 minutes</w:t>
      </w:r>
    </w:p>
    <w:p w:rsidR="00F116C5" w:rsidRDefault="00F116C5" w:rsidP="00F116C5">
      <w:pPr>
        <w:tabs>
          <w:tab w:val="left" w:pos="720"/>
          <w:tab w:val="left" w:pos="4320"/>
        </w:tabs>
        <w:rPr>
          <w:rFonts w:cs="Arial"/>
          <w:szCs w:val="28"/>
        </w:rPr>
      </w:pPr>
      <w:r w:rsidRPr="00F116C5">
        <w:rPr>
          <w:rFonts w:cs="Arial"/>
          <w:szCs w:val="28"/>
        </w:rPr>
        <w:t>In a remarkable account begun on her thirteenth birthday in 1942, a Jewish girl in German-occupied Amsterdam records her hopes, fears, and growing pains during two years of close confinement with her family hiding from the Nazis in a secret apartment. Original version edited by her father. For grades 6-9 and older readers. 1947.</w:t>
      </w:r>
    </w:p>
    <w:p w:rsidR="00F116C5" w:rsidRPr="00564F43" w:rsidRDefault="00564F43" w:rsidP="00F116C5">
      <w:pPr>
        <w:ind w:firstLine="720"/>
        <w:rPr>
          <w:rStyle w:val="Hyperlink"/>
          <w:rFonts w:cs="Arial"/>
          <w:szCs w:val="28"/>
        </w:rPr>
      </w:pPr>
      <w:r>
        <w:rPr>
          <w:rFonts w:cs="Arial"/>
          <w:szCs w:val="28"/>
        </w:rPr>
        <w:fldChar w:fldCharType="begin"/>
      </w:r>
      <w:r>
        <w:rPr>
          <w:rFonts w:cs="Arial"/>
          <w:szCs w:val="28"/>
        </w:rPr>
        <w:instrText xml:space="preserve"> HYPERLINK "http://hdl.loc.gov/loc.nls/db.57022" </w:instrText>
      </w:r>
      <w:r>
        <w:rPr>
          <w:rFonts w:cs="Arial"/>
          <w:szCs w:val="28"/>
        </w:rPr>
        <w:fldChar w:fldCharType="separate"/>
      </w:r>
      <w:r w:rsidR="00F116C5" w:rsidRPr="00564F43">
        <w:rPr>
          <w:rStyle w:val="Hyperlink"/>
          <w:rFonts w:cs="Arial"/>
          <w:szCs w:val="28"/>
        </w:rPr>
        <w:t>Download from BARD:</w:t>
      </w:r>
      <w:r w:rsidRPr="00564F43">
        <w:rPr>
          <w:rStyle w:val="Hyperlink"/>
          <w:rFonts w:cs="Arial"/>
          <w:szCs w:val="28"/>
        </w:rPr>
        <w:t xml:space="preserve"> </w:t>
      </w:r>
      <w:r>
        <w:rPr>
          <w:rStyle w:val="Hyperlink"/>
          <w:rFonts w:cs="Arial"/>
          <w:szCs w:val="28"/>
        </w:rPr>
        <w:t>The Diary of a Young G</w:t>
      </w:r>
      <w:r w:rsidRPr="00564F43">
        <w:rPr>
          <w:rStyle w:val="Hyperlink"/>
          <w:rFonts w:cs="Arial"/>
          <w:szCs w:val="28"/>
        </w:rPr>
        <w:t>irl</w:t>
      </w:r>
      <w:r w:rsidR="00F116C5" w:rsidRPr="00564F43">
        <w:rPr>
          <w:rStyle w:val="Hyperlink"/>
          <w:rFonts w:cs="Arial"/>
          <w:szCs w:val="28"/>
        </w:rPr>
        <w:t xml:space="preserve"> </w:t>
      </w:r>
    </w:p>
    <w:p w:rsidR="0034797E" w:rsidRDefault="00564F43" w:rsidP="00F116C5">
      <w:pPr>
        <w:rPr>
          <w:rFonts w:cs="Arial"/>
          <w:szCs w:val="28"/>
        </w:rPr>
      </w:pPr>
      <w:r>
        <w:rPr>
          <w:rFonts w:cs="Arial"/>
          <w:szCs w:val="28"/>
        </w:rPr>
        <w:fldChar w:fldCharType="end"/>
      </w:r>
      <w:r w:rsidR="00F116C5">
        <w:rPr>
          <w:rFonts w:cs="Arial"/>
          <w:szCs w:val="28"/>
        </w:rPr>
        <w:tab/>
      </w:r>
      <w:r w:rsidR="0034797E">
        <w:rPr>
          <w:rFonts w:cs="Arial"/>
          <w:szCs w:val="28"/>
        </w:rPr>
        <w:t xml:space="preserve">Also available on digital cartridge </w:t>
      </w:r>
      <w:r w:rsidR="0034797E" w:rsidRPr="0034797E">
        <w:rPr>
          <w:rFonts w:cs="Arial"/>
          <w:szCs w:val="28"/>
        </w:rPr>
        <w:t>DB057022</w:t>
      </w:r>
    </w:p>
    <w:p w:rsidR="00F116C5" w:rsidRDefault="00F116C5" w:rsidP="0034797E">
      <w:pPr>
        <w:ind w:firstLine="720"/>
        <w:rPr>
          <w:rFonts w:cs="Arial"/>
          <w:szCs w:val="28"/>
        </w:rPr>
      </w:pPr>
      <w:r>
        <w:rPr>
          <w:rFonts w:cs="Arial"/>
          <w:szCs w:val="28"/>
        </w:rPr>
        <w:t>Also available on cassette</w:t>
      </w:r>
      <w:r w:rsidR="00564F43">
        <w:rPr>
          <w:rFonts w:cs="Arial"/>
          <w:szCs w:val="28"/>
        </w:rPr>
        <w:t xml:space="preserve"> </w:t>
      </w:r>
      <w:r w:rsidR="00564F43" w:rsidRPr="00564F43">
        <w:rPr>
          <w:rFonts w:cs="Arial"/>
          <w:szCs w:val="28"/>
        </w:rPr>
        <w:t>RC057022</w:t>
      </w:r>
      <w:r w:rsidR="00564F43">
        <w:rPr>
          <w:rFonts w:cs="Arial"/>
          <w:szCs w:val="28"/>
        </w:rPr>
        <w:t xml:space="preserve"> or </w:t>
      </w:r>
      <w:r w:rsidR="00564F43" w:rsidRPr="00564F43">
        <w:rPr>
          <w:rFonts w:cs="Arial"/>
          <w:szCs w:val="28"/>
        </w:rPr>
        <w:t>RC040424</w:t>
      </w:r>
    </w:p>
    <w:p w:rsidR="00F116C5" w:rsidRDefault="00F116C5" w:rsidP="00F116C5">
      <w:pPr>
        <w:rPr>
          <w:rFonts w:cs="Arial"/>
          <w:szCs w:val="28"/>
        </w:rPr>
      </w:pPr>
      <w:r>
        <w:rPr>
          <w:rFonts w:cs="Arial"/>
          <w:szCs w:val="28"/>
        </w:rPr>
        <w:tab/>
      </w:r>
      <w:hyperlink r:id="rId47" w:history="1">
        <w:r w:rsidRPr="00D21EC5">
          <w:rPr>
            <w:rStyle w:val="Hyperlink"/>
            <w:rFonts w:cs="Arial"/>
            <w:szCs w:val="28"/>
          </w:rPr>
          <w:t>Download from BARD as Electronic Braille</w:t>
        </w:r>
        <w:r w:rsidR="00564F43">
          <w:rPr>
            <w:rStyle w:val="Hyperlink"/>
            <w:rFonts w:cs="Arial"/>
            <w:szCs w:val="28"/>
          </w:rPr>
          <w:t xml:space="preserve"> </w:t>
        </w:r>
        <w:r w:rsidR="00564F43" w:rsidRPr="00564F43">
          <w:rPr>
            <w:rStyle w:val="Hyperlink"/>
            <w:rFonts w:cs="Arial"/>
            <w:szCs w:val="28"/>
          </w:rPr>
          <w:t>BR015076</w:t>
        </w:r>
        <w:r w:rsidRPr="00D21EC5">
          <w:rPr>
            <w:rStyle w:val="Hyperlink"/>
            <w:rFonts w:cs="Arial"/>
            <w:szCs w:val="28"/>
          </w:rPr>
          <w:t xml:space="preserve"> </w:t>
        </w:r>
      </w:hyperlink>
    </w:p>
    <w:p w:rsidR="00F116C5" w:rsidRDefault="00564F43" w:rsidP="00F116C5">
      <w:pPr>
        <w:rPr>
          <w:rFonts w:cs="Arial"/>
          <w:szCs w:val="28"/>
        </w:rPr>
      </w:pPr>
      <w:r>
        <w:rPr>
          <w:rFonts w:cs="Arial"/>
          <w:szCs w:val="28"/>
        </w:rPr>
        <w:tab/>
        <w:t xml:space="preserve">Also available in braille </w:t>
      </w:r>
      <w:r w:rsidRPr="00564F43">
        <w:rPr>
          <w:rFonts w:cs="Arial"/>
          <w:szCs w:val="28"/>
        </w:rPr>
        <w:t>BR015076</w:t>
      </w:r>
      <w:r>
        <w:rPr>
          <w:rFonts w:cs="Arial"/>
          <w:szCs w:val="28"/>
        </w:rPr>
        <w:t xml:space="preserve"> or </w:t>
      </w:r>
      <w:r w:rsidRPr="00564F43">
        <w:rPr>
          <w:rFonts w:cs="Arial"/>
          <w:szCs w:val="28"/>
        </w:rPr>
        <w:t>BR010113</w:t>
      </w:r>
      <w:r>
        <w:rPr>
          <w:rFonts w:cs="Arial"/>
          <w:szCs w:val="28"/>
        </w:rPr>
        <w:t xml:space="preserve"> or </w:t>
      </w:r>
      <w:r w:rsidRPr="00564F43">
        <w:rPr>
          <w:rFonts w:cs="Arial"/>
          <w:szCs w:val="28"/>
        </w:rPr>
        <w:t>BR000927</w:t>
      </w:r>
    </w:p>
    <w:p w:rsidR="00F116C5" w:rsidRDefault="00F116C5">
      <w:pPr>
        <w:rPr>
          <w:rFonts w:cs="Arial"/>
          <w:szCs w:val="28"/>
        </w:rPr>
      </w:pPr>
      <w:r>
        <w:rPr>
          <w:rFonts w:cs="Arial"/>
          <w:szCs w:val="28"/>
        </w:rPr>
        <w:br w:type="page"/>
      </w:r>
    </w:p>
    <w:p w:rsidR="00976C3E" w:rsidRDefault="00976C3E" w:rsidP="00976C3E">
      <w:pPr>
        <w:tabs>
          <w:tab w:val="left" w:pos="720"/>
          <w:tab w:val="left" w:pos="4320"/>
        </w:tabs>
        <w:rPr>
          <w:rStyle w:val="Strong"/>
        </w:rPr>
      </w:pPr>
    </w:p>
    <w:p w:rsidR="00976C3E" w:rsidRDefault="00976C3E" w:rsidP="00976C3E">
      <w:pPr>
        <w:tabs>
          <w:tab w:val="left" w:pos="720"/>
          <w:tab w:val="left" w:pos="4320"/>
        </w:tabs>
        <w:rPr>
          <w:lang w:val="en"/>
        </w:rPr>
      </w:pPr>
      <w:r w:rsidRPr="001F4BDE">
        <w:rPr>
          <w:rStyle w:val="Strong"/>
        </w:rPr>
        <w:t>Lord of the Flies</w:t>
      </w:r>
      <w:r>
        <w:rPr>
          <w:lang w:val="en"/>
        </w:rPr>
        <w:t xml:space="preserve"> By William Golding</w:t>
      </w:r>
    </w:p>
    <w:p w:rsidR="00976C3E" w:rsidRDefault="00976C3E" w:rsidP="00976C3E">
      <w:pPr>
        <w:tabs>
          <w:tab w:val="left" w:pos="720"/>
          <w:tab w:val="left" w:pos="4320"/>
        </w:tabs>
        <w:rPr>
          <w:lang w:val="en"/>
        </w:rPr>
      </w:pPr>
      <w:r>
        <w:rPr>
          <w:lang w:val="en"/>
        </w:rPr>
        <w:t xml:space="preserve">Read by Christopher </w:t>
      </w:r>
      <w:r w:rsidRPr="00F46254">
        <w:rPr>
          <w:lang w:val="en"/>
        </w:rPr>
        <w:t>Walker</w:t>
      </w:r>
      <w:r>
        <w:rPr>
          <w:lang w:val="en"/>
        </w:rPr>
        <w:tab/>
        <w:t>Reading time 7 hours, 18 minutes</w:t>
      </w:r>
    </w:p>
    <w:p w:rsidR="00976C3E" w:rsidRDefault="00976C3E" w:rsidP="00976C3E">
      <w:pPr>
        <w:tabs>
          <w:tab w:val="left" w:pos="720"/>
          <w:tab w:val="left" w:pos="4320"/>
        </w:tabs>
        <w:rPr>
          <w:lang w:val="en"/>
        </w:rPr>
      </w:pPr>
      <w:r w:rsidRPr="001F4BDE">
        <w:rPr>
          <w:lang w:val="en"/>
        </w:rPr>
        <w:t>With horrifying implications, this novel relates the experiences of a group of English boys who are wrecked on a desert island and have to establish their own system of government. For junior and senior high and older readers.</w:t>
      </w:r>
    </w:p>
    <w:p w:rsidR="00976C3E" w:rsidRDefault="00976C3E" w:rsidP="00976C3E">
      <w:pPr>
        <w:tabs>
          <w:tab w:val="left" w:pos="720"/>
          <w:tab w:val="left" w:pos="4320"/>
        </w:tabs>
        <w:rPr>
          <w:lang w:val="en"/>
        </w:rPr>
      </w:pPr>
      <w:r>
        <w:rPr>
          <w:lang w:val="en"/>
        </w:rPr>
        <w:tab/>
      </w:r>
      <w:hyperlink r:id="rId48" w:history="1">
        <w:r w:rsidR="00F51B2E">
          <w:rPr>
            <w:rStyle w:val="Hyperlink"/>
            <w:lang w:val="en"/>
          </w:rPr>
          <w:t xml:space="preserve">Download from BARD: </w:t>
        </w:r>
        <w:r w:rsidRPr="00D21EC5">
          <w:rPr>
            <w:rStyle w:val="Hyperlink"/>
            <w:lang w:val="en"/>
          </w:rPr>
          <w:t>Lord of the Flies</w:t>
        </w:r>
      </w:hyperlink>
    </w:p>
    <w:p w:rsidR="00976C3E" w:rsidRDefault="00976C3E" w:rsidP="00976C3E">
      <w:pPr>
        <w:tabs>
          <w:tab w:val="left" w:pos="720"/>
          <w:tab w:val="left" w:pos="4320"/>
        </w:tabs>
        <w:rPr>
          <w:lang w:val="en"/>
        </w:rPr>
      </w:pPr>
      <w:r>
        <w:rPr>
          <w:lang w:val="en"/>
        </w:rPr>
        <w:tab/>
        <w:t xml:space="preserve">Also available on digital cartridge </w:t>
      </w:r>
      <w:r w:rsidRPr="00F46254">
        <w:rPr>
          <w:lang w:val="en"/>
        </w:rPr>
        <w:t>DB048388</w:t>
      </w:r>
    </w:p>
    <w:p w:rsidR="00976C3E" w:rsidRDefault="00976C3E" w:rsidP="00976C3E">
      <w:pPr>
        <w:tabs>
          <w:tab w:val="left" w:pos="720"/>
          <w:tab w:val="left" w:pos="4320"/>
        </w:tabs>
        <w:rPr>
          <w:lang w:val="en"/>
        </w:rPr>
      </w:pPr>
      <w:r>
        <w:rPr>
          <w:lang w:val="en"/>
        </w:rPr>
        <w:tab/>
        <w:t xml:space="preserve">Also available on cassette </w:t>
      </w:r>
      <w:r w:rsidRPr="005237DE">
        <w:rPr>
          <w:lang w:val="en"/>
        </w:rPr>
        <w:t>RC048388</w:t>
      </w:r>
      <w:r>
        <w:rPr>
          <w:lang w:val="en"/>
        </w:rPr>
        <w:t xml:space="preserve"> OR </w:t>
      </w:r>
      <w:r w:rsidRPr="005237DE">
        <w:rPr>
          <w:lang w:val="en"/>
        </w:rPr>
        <w:t>RC014817</w:t>
      </w:r>
    </w:p>
    <w:p w:rsidR="00976C3E" w:rsidRDefault="00976C3E" w:rsidP="00976C3E">
      <w:pPr>
        <w:tabs>
          <w:tab w:val="left" w:pos="720"/>
          <w:tab w:val="left" w:pos="4320"/>
        </w:tabs>
        <w:rPr>
          <w:lang w:val="en"/>
        </w:rPr>
      </w:pPr>
      <w:r>
        <w:rPr>
          <w:lang w:val="en"/>
        </w:rPr>
        <w:tab/>
      </w:r>
      <w:hyperlink r:id="rId49" w:history="1">
        <w:r w:rsidRPr="0005318C">
          <w:rPr>
            <w:rStyle w:val="Hyperlink"/>
            <w:lang w:val="en"/>
          </w:rPr>
          <w:t>Download</w:t>
        </w:r>
        <w:r w:rsidR="00D21EC5" w:rsidRPr="0005318C">
          <w:rPr>
            <w:rStyle w:val="Hyperlink"/>
            <w:lang w:val="en"/>
          </w:rPr>
          <w:t xml:space="preserve"> from BARD as Electronic Braille BR</w:t>
        </w:r>
        <w:r w:rsidR="0005318C" w:rsidRPr="0005318C">
          <w:rPr>
            <w:rStyle w:val="Hyperlink"/>
            <w:lang w:val="en"/>
          </w:rPr>
          <w:t>09480</w:t>
        </w:r>
      </w:hyperlink>
    </w:p>
    <w:p w:rsidR="00976C3E" w:rsidRDefault="00976C3E" w:rsidP="00976C3E">
      <w:pPr>
        <w:tabs>
          <w:tab w:val="left" w:pos="720"/>
          <w:tab w:val="left" w:pos="4320"/>
        </w:tabs>
        <w:rPr>
          <w:lang w:val="en"/>
        </w:rPr>
      </w:pPr>
      <w:r>
        <w:rPr>
          <w:lang w:val="en"/>
        </w:rPr>
        <w:tab/>
        <w:t xml:space="preserve">Also available in braille </w:t>
      </w:r>
      <w:r w:rsidRPr="005237DE">
        <w:rPr>
          <w:lang w:val="en"/>
        </w:rPr>
        <w:t>BR009480</w:t>
      </w:r>
      <w:r>
        <w:rPr>
          <w:lang w:val="en"/>
        </w:rPr>
        <w:t xml:space="preserve"> </w:t>
      </w:r>
      <w:r w:rsidR="00C91F86">
        <w:rPr>
          <w:lang w:val="en"/>
        </w:rPr>
        <w:t xml:space="preserve">or </w:t>
      </w:r>
      <w:r w:rsidRPr="005237DE">
        <w:rPr>
          <w:lang w:val="en"/>
        </w:rPr>
        <w:t>BR001595</w:t>
      </w:r>
    </w:p>
    <w:p w:rsidR="008D4F84" w:rsidRDefault="008D4F84" w:rsidP="00930A16">
      <w:pPr>
        <w:tabs>
          <w:tab w:val="left" w:pos="720"/>
          <w:tab w:val="left" w:pos="4320"/>
        </w:tabs>
        <w:rPr>
          <w:rFonts w:cs="Arial"/>
        </w:rPr>
      </w:pPr>
    </w:p>
    <w:p w:rsidR="00803348" w:rsidRDefault="00803348" w:rsidP="00930A16">
      <w:pPr>
        <w:tabs>
          <w:tab w:val="left" w:pos="720"/>
          <w:tab w:val="left" w:pos="4320"/>
        </w:tabs>
        <w:rPr>
          <w:rFonts w:cs="Arial"/>
        </w:rPr>
      </w:pPr>
    </w:p>
    <w:p w:rsidR="00803348" w:rsidRDefault="00EB41D5" w:rsidP="00930A16">
      <w:pPr>
        <w:tabs>
          <w:tab w:val="left" w:pos="720"/>
          <w:tab w:val="left" w:pos="4320"/>
        </w:tabs>
        <w:rPr>
          <w:rFonts w:cs="Arial"/>
        </w:rPr>
      </w:pPr>
      <w:r>
        <w:rPr>
          <w:rStyle w:val="Strong"/>
        </w:rPr>
        <w:t>"A" is for Alibi</w:t>
      </w:r>
      <w:r w:rsidR="00803348">
        <w:rPr>
          <w:rStyle w:val="Strong"/>
        </w:rPr>
        <w:t>: a Kinsey Millhone M</w:t>
      </w:r>
      <w:r w:rsidR="00803348" w:rsidRPr="00803348">
        <w:rPr>
          <w:rStyle w:val="Strong"/>
        </w:rPr>
        <w:t>ystery</w:t>
      </w:r>
      <w:r w:rsidR="00803348">
        <w:rPr>
          <w:rFonts w:cs="Arial"/>
        </w:rPr>
        <w:t xml:space="preserve"> By Sue Grafton</w:t>
      </w:r>
    </w:p>
    <w:p w:rsidR="00803348" w:rsidRDefault="00803348" w:rsidP="00930A16">
      <w:pPr>
        <w:tabs>
          <w:tab w:val="left" w:pos="720"/>
          <w:tab w:val="left" w:pos="4320"/>
        </w:tabs>
        <w:rPr>
          <w:rFonts w:cs="Arial"/>
        </w:rPr>
      </w:pPr>
      <w:r>
        <w:rPr>
          <w:rFonts w:cs="Arial"/>
        </w:rPr>
        <w:t>Read by 7 hours, 43 minutes</w:t>
      </w:r>
      <w:r>
        <w:rPr>
          <w:rFonts w:cs="Arial"/>
        </w:rPr>
        <w:tab/>
        <w:t xml:space="preserve">Reading time Mitzi </w:t>
      </w:r>
      <w:r w:rsidRPr="00803348">
        <w:rPr>
          <w:rFonts w:cs="Arial"/>
        </w:rPr>
        <w:t>Friedlander</w:t>
      </w:r>
    </w:p>
    <w:p w:rsidR="00803348" w:rsidRDefault="00803348" w:rsidP="00930A16">
      <w:pPr>
        <w:tabs>
          <w:tab w:val="left" w:pos="720"/>
          <w:tab w:val="left" w:pos="4320"/>
        </w:tabs>
        <w:rPr>
          <w:rFonts w:cs="Arial"/>
        </w:rPr>
      </w:pPr>
      <w:r w:rsidRPr="00803348">
        <w:rPr>
          <w:rFonts w:cs="Arial"/>
        </w:rPr>
        <w:t>When prominent divorce attorney Laurence Fife was murdered in the picturesque Southern California town of Santa Teresa, his young and beautiful wife was convicted and sent to prison. Eight years later and out on parole, Nikki Fife hires attractive private eye Kinsey Millhone to find out who really killed her late husband. Some strong language and some explicit descriptions of sex.</w:t>
      </w:r>
    </w:p>
    <w:p w:rsidR="00803348" w:rsidRDefault="00803348" w:rsidP="00803348">
      <w:pPr>
        <w:tabs>
          <w:tab w:val="left" w:pos="720"/>
          <w:tab w:val="left" w:pos="4320"/>
        </w:tabs>
        <w:rPr>
          <w:lang w:val="en"/>
        </w:rPr>
      </w:pPr>
      <w:r>
        <w:tab/>
      </w:r>
      <w:hyperlink r:id="rId50" w:history="1">
        <w:r w:rsidRPr="00E07D74">
          <w:rPr>
            <w:rStyle w:val="Hyperlink"/>
            <w:lang w:val="en"/>
          </w:rPr>
          <w:t>Download from BARD: “A” is for Alibi a Kinsey Millhone Mystery</w:t>
        </w:r>
      </w:hyperlink>
      <w:r>
        <w:rPr>
          <w:lang w:val="en"/>
        </w:rPr>
        <w:t xml:space="preserve"> </w:t>
      </w:r>
    </w:p>
    <w:p w:rsidR="00803348" w:rsidRDefault="00803348" w:rsidP="00803348">
      <w:pPr>
        <w:tabs>
          <w:tab w:val="left" w:pos="720"/>
          <w:tab w:val="left" w:pos="4320"/>
        </w:tabs>
        <w:rPr>
          <w:lang w:val="en"/>
        </w:rPr>
      </w:pPr>
      <w:r>
        <w:rPr>
          <w:lang w:val="en"/>
        </w:rPr>
        <w:tab/>
        <w:t xml:space="preserve">Also available on digital cartridge </w:t>
      </w:r>
      <w:r w:rsidRPr="00803348">
        <w:rPr>
          <w:lang w:val="en"/>
        </w:rPr>
        <w:t>DB035069</w:t>
      </w:r>
    </w:p>
    <w:p w:rsidR="00803348" w:rsidRDefault="00803348" w:rsidP="00803348">
      <w:pPr>
        <w:tabs>
          <w:tab w:val="left" w:pos="720"/>
          <w:tab w:val="left" w:pos="4320"/>
        </w:tabs>
        <w:rPr>
          <w:lang w:val="en"/>
        </w:rPr>
      </w:pPr>
      <w:r>
        <w:rPr>
          <w:lang w:val="en"/>
        </w:rPr>
        <w:tab/>
        <w:t>Also available on cassette RC</w:t>
      </w:r>
      <w:r w:rsidRPr="00803348">
        <w:rPr>
          <w:lang w:val="en"/>
        </w:rPr>
        <w:t>035069</w:t>
      </w:r>
    </w:p>
    <w:p w:rsidR="00803348" w:rsidRPr="00E07D74" w:rsidRDefault="00803348" w:rsidP="00803348">
      <w:pPr>
        <w:tabs>
          <w:tab w:val="left" w:pos="720"/>
          <w:tab w:val="left" w:pos="4320"/>
        </w:tabs>
        <w:rPr>
          <w:rStyle w:val="Hyperlink"/>
          <w:lang w:val="en"/>
        </w:rPr>
      </w:pPr>
      <w:r>
        <w:rPr>
          <w:lang w:val="en"/>
        </w:rPr>
        <w:tab/>
      </w:r>
      <w:r w:rsidR="00E07D74">
        <w:rPr>
          <w:lang w:val="en"/>
        </w:rPr>
        <w:fldChar w:fldCharType="begin"/>
      </w:r>
      <w:r w:rsidR="00E07D74">
        <w:rPr>
          <w:lang w:val="en"/>
        </w:rPr>
        <w:instrText xml:space="preserve"> HYPERLINK "https://bard.loc.gov/" </w:instrText>
      </w:r>
      <w:r w:rsidR="00E07D74">
        <w:rPr>
          <w:lang w:val="en"/>
        </w:rPr>
        <w:fldChar w:fldCharType="separate"/>
      </w:r>
      <w:r w:rsidRPr="00E07D74">
        <w:rPr>
          <w:rStyle w:val="Hyperlink"/>
          <w:lang w:val="en"/>
        </w:rPr>
        <w:t>Download from BARD as Electronic Braille</w:t>
      </w:r>
      <w:r w:rsidR="006E7885" w:rsidRPr="00E07D74">
        <w:rPr>
          <w:rStyle w:val="Hyperlink"/>
          <w:lang w:val="en"/>
        </w:rPr>
        <w:t xml:space="preserve"> </w:t>
      </w:r>
      <w:r w:rsidR="00E07D74" w:rsidRPr="00E07D74">
        <w:rPr>
          <w:rStyle w:val="Hyperlink"/>
          <w:lang w:val="en"/>
        </w:rPr>
        <w:t>BR05587</w:t>
      </w:r>
      <w:r w:rsidRPr="00E07D74">
        <w:rPr>
          <w:rStyle w:val="Hyperlink"/>
          <w:lang w:val="en"/>
        </w:rPr>
        <w:t xml:space="preserve"> </w:t>
      </w:r>
    </w:p>
    <w:p w:rsidR="00803348" w:rsidRDefault="00E07D74" w:rsidP="00803348">
      <w:pPr>
        <w:tabs>
          <w:tab w:val="left" w:pos="720"/>
          <w:tab w:val="left" w:pos="4320"/>
        </w:tabs>
        <w:rPr>
          <w:lang w:val="en"/>
        </w:rPr>
      </w:pPr>
      <w:r>
        <w:rPr>
          <w:lang w:val="en"/>
        </w:rPr>
        <w:fldChar w:fldCharType="end"/>
      </w:r>
      <w:r w:rsidR="006E7885">
        <w:rPr>
          <w:lang w:val="en"/>
        </w:rPr>
        <w:tab/>
        <w:t xml:space="preserve">Also available in braille </w:t>
      </w:r>
      <w:r w:rsidR="006E7885" w:rsidRPr="006E7885">
        <w:rPr>
          <w:lang w:val="en"/>
        </w:rPr>
        <w:t>BR005587</w:t>
      </w:r>
    </w:p>
    <w:p w:rsidR="00803348" w:rsidRPr="00803348" w:rsidRDefault="00803348" w:rsidP="00930A16">
      <w:pPr>
        <w:tabs>
          <w:tab w:val="left" w:pos="720"/>
          <w:tab w:val="left" w:pos="4320"/>
        </w:tabs>
        <w:rPr>
          <w:rFonts w:cs="Arial"/>
          <w:lang w:val="en"/>
        </w:rPr>
      </w:pPr>
    </w:p>
    <w:p w:rsidR="00367E5C" w:rsidRDefault="00367E5C" w:rsidP="00930A16">
      <w:pPr>
        <w:tabs>
          <w:tab w:val="left" w:pos="720"/>
          <w:tab w:val="left" w:pos="4320"/>
        </w:tabs>
        <w:rPr>
          <w:rFonts w:cs="Arial"/>
        </w:rPr>
      </w:pPr>
    </w:p>
    <w:p w:rsidR="00367E5C" w:rsidRPr="00EB7D34" w:rsidRDefault="00367E5C" w:rsidP="00367E5C">
      <w:pPr>
        <w:rPr>
          <w:rFonts w:cs="Arial"/>
          <w:szCs w:val="28"/>
        </w:rPr>
      </w:pPr>
      <w:r w:rsidRPr="0060152C">
        <w:rPr>
          <w:rStyle w:val="Strong"/>
        </w:rPr>
        <w:t>The Tin Drum</w:t>
      </w:r>
      <w:r w:rsidR="009C76F4">
        <w:rPr>
          <w:rFonts w:cs="Arial"/>
          <w:szCs w:val="28"/>
        </w:rPr>
        <w:t xml:space="preserve"> By Gunter Grass</w:t>
      </w:r>
    </w:p>
    <w:p w:rsidR="00367E5C" w:rsidRPr="00EB7D34" w:rsidRDefault="00367E5C" w:rsidP="00367E5C">
      <w:pPr>
        <w:rPr>
          <w:rFonts w:cs="Arial"/>
          <w:szCs w:val="28"/>
        </w:rPr>
      </w:pPr>
      <w:r w:rsidRPr="00EB7D34">
        <w:rPr>
          <w:rFonts w:cs="Arial"/>
          <w:szCs w:val="28"/>
        </w:rPr>
        <w:t>Read by Mark Ashby</w:t>
      </w:r>
      <w:r w:rsidRPr="00EB7D34">
        <w:rPr>
          <w:rFonts w:cs="Arial"/>
          <w:szCs w:val="28"/>
        </w:rPr>
        <w:tab/>
      </w:r>
      <w:r>
        <w:rPr>
          <w:rFonts w:cs="Arial"/>
          <w:szCs w:val="28"/>
        </w:rPr>
        <w:tab/>
      </w:r>
      <w:r>
        <w:rPr>
          <w:rFonts w:cs="Arial"/>
          <w:szCs w:val="28"/>
        </w:rPr>
        <w:tab/>
      </w:r>
      <w:r w:rsidRPr="00EB7D34">
        <w:rPr>
          <w:rFonts w:cs="Arial"/>
          <w:szCs w:val="28"/>
        </w:rPr>
        <w:t>Reading time 22 hours, 31 minutes</w:t>
      </w:r>
    </w:p>
    <w:p w:rsidR="00367E5C" w:rsidRPr="00EB7D34" w:rsidRDefault="00367E5C" w:rsidP="00367E5C">
      <w:pPr>
        <w:rPr>
          <w:rFonts w:cs="Arial"/>
          <w:szCs w:val="28"/>
        </w:rPr>
      </w:pPr>
      <w:r w:rsidRPr="00EB7D34">
        <w:rPr>
          <w:rFonts w:cs="Arial"/>
          <w:szCs w:val="28"/>
        </w:rPr>
        <w:t>Mental institution inmate and indomitable drummer Oskar Matzerath, who chose to stop growing at age three, writes his memoirs of Danzig, Germany, during the Nazi regime. Nobel Prize-winner's 1959 novel in a 2009 translation by Breon Mitchell. Violence and descriptions of sex. 2009.</w:t>
      </w:r>
    </w:p>
    <w:p w:rsidR="00367E5C" w:rsidRPr="00EB7D34" w:rsidRDefault="00367E5C" w:rsidP="00367E5C">
      <w:pPr>
        <w:rPr>
          <w:rFonts w:cs="Arial"/>
          <w:szCs w:val="28"/>
        </w:rPr>
      </w:pPr>
      <w:r w:rsidRPr="00EB7D34">
        <w:rPr>
          <w:rFonts w:cs="Arial"/>
          <w:szCs w:val="28"/>
        </w:rPr>
        <w:tab/>
      </w:r>
      <w:hyperlink r:id="rId51" w:history="1">
        <w:r w:rsidRPr="00020A06">
          <w:rPr>
            <w:rStyle w:val="Hyperlink"/>
            <w:rFonts w:cs="Arial"/>
            <w:szCs w:val="28"/>
          </w:rPr>
          <w:t>Download from BARD: The Tine Drum</w:t>
        </w:r>
      </w:hyperlink>
    </w:p>
    <w:p w:rsidR="00367E5C" w:rsidRPr="00EB7D34" w:rsidRDefault="00367E5C" w:rsidP="00367E5C">
      <w:pPr>
        <w:rPr>
          <w:rFonts w:cs="Arial"/>
          <w:szCs w:val="28"/>
        </w:rPr>
      </w:pPr>
      <w:r w:rsidRPr="00EB7D34">
        <w:rPr>
          <w:rFonts w:cs="Arial"/>
          <w:szCs w:val="28"/>
        </w:rPr>
        <w:tab/>
        <w:t>Also available on digital cartridge DB071622</w:t>
      </w:r>
    </w:p>
    <w:p w:rsidR="00367E5C" w:rsidRPr="00EB7D34" w:rsidRDefault="00367E5C" w:rsidP="00367E5C">
      <w:pPr>
        <w:rPr>
          <w:rFonts w:cs="Arial"/>
          <w:szCs w:val="28"/>
        </w:rPr>
      </w:pPr>
      <w:r w:rsidRPr="00EB7D34">
        <w:rPr>
          <w:rFonts w:cs="Arial"/>
          <w:szCs w:val="28"/>
        </w:rPr>
        <w:tab/>
        <w:t>Also available on cassette RC011512</w:t>
      </w:r>
    </w:p>
    <w:p w:rsidR="00DE0E50" w:rsidRDefault="00DE0E50">
      <w:pPr>
        <w:rPr>
          <w:rFonts w:cs="Arial"/>
        </w:rPr>
      </w:pPr>
      <w:r>
        <w:rPr>
          <w:rFonts w:cs="Arial"/>
        </w:rPr>
        <w:br w:type="page"/>
      </w:r>
    </w:p>
    <w:p w:rsidR="00367E5C" w:rsidRDefault="00367E5C" w:rsidP="00930A16">
      <w:pPr>
        <w:tabs>
          <w:tab w:val="left" w:pos="720"/>
          <w:tab w:val="left" w:pos="4320"/>
        </w:tabs>
        <w:rPr>
          <w:rFonts w:cs="Arial"/>
        </w:rPr>
      </w:pPr>
    </w:p>
    <w:p w:rsidR="00367E5C" w:rsidRDefault="00367E5C" w:rsidP="00930A16">
      <w:pPr>
        <w:tabs>
          <w:tab w:val="left" w:pos="720"/>
          <w:tab w:val="left" w:pos="4320"/>
        </w:tabs>
        <w:rPr>
          <w:rFonts w:cs="Arial"/>
        </w:rPr>
      </w:pPr>
      <w:r w:rsidRPr="00367E5C">
        <w:rPr>
          <w:rStyle w:val="Strong"/>
        </w:rPr>
        <w:t>The Coldest Wi</w:t>
      </w:r>
      <w:r>
        <w:rPr>
          <w:rStyle w:val="Strong"/>
        </w:rPr>
        <w:t>nter America</w:t>
      </w:r>
      <w:r w:rsidRPr="00367E5C">
        <w:rPr>
          <w:rStyle w:val="Strong"/>
        </w:rPr>
        <w:t xml:space="preserve"> and the Korea</w:t>
      </w:r>
      <w:r w:rsidR="001269FC">
        <w:rPr>
          <w:rStyle w:val="Strong"/>
        </w:rPr>
        <w:t>n</w:t>
      </w:r>
      <w:r w:rsidRPr="00367E5C">
        <w:rPr>
          <w:rStyle w:val="Strong"/>
        </w:rPr>
        <w:t xml:space="preserve"> War</w:t>
      </w:r>
      <w:r>
        <w:rPr>
          <w:rFonts w:cs="Arial"/>
        </w:rPr>
        <w:t xml:space="preserve"> By</w:t>
      </w:r>
      <w:r w:rsidR="007F2ED1">
        <w:rPr>
          <w:rFonts w:cs="Arial"/>
        </w:rPr>
        <w:t xml:space="preserve"> David </w:t>
      </w:r>
      <w:r w:rsidR="007F2ED1" w:rsidRPr="007F2ED1">
        <w:rPr>
          <w:rFonts w:cs="Arial"/>
        </w:rPr>
        <w:t>Halberstam</w:t>
      </w:r>
      <w:r w:rsidR="007F2ED1">
        <w:rPr>
          <w:rFonts w:cs="Arial"/>
        </w:rPr>
        <w:tab/>
      </w:r>
    </w:p>
    <w:p w:rsidR="00367E5C" w:rsidRDefault="00367E5C" w:rsidP="00930A16">
      <w:pPr>
        <w:tabs>
          <w:tab w:val="left" w:pos="720"/>
          <w:tab w:val="left" w:pos="4320"/>
        </w:tabs>
        <w:rPr>
          <w:rFonts w:cs="Arial"/>
        </w:rPr>
      </w:pPr>
      <w:r>
        <w:rPr>
          <w:rFonts w:cs="Arial"/>
        </w:rPr>
        <w:t>Read by</w:t>
      </w:r>
      <w:r w:rsidR="007F2ED1">
        <w:rPr>
          <w:rFonts w:cs="Arial"/>
        </w:rPr>
        <w:t xml:space="preserve"> Bill Wallace</w:t>
      </w:r>
      <w:r w:rsidR="007F2ED1">
        <w:rPr>
          <w:rFonts w:cs="Arial"/>
        </w:rPr>
        <w:tab/>
        <w:t>Reading</w:t>
      </w:r>
      <w:r>
        <w:rPr>
          <w:rFonts w:cs="Arial"/>
        </w:rPr>
        <w:t xml:space="preserve"> time</w:t>
      </w:r>
      <w:r w:rsidR="007F2ED1" w:rsidRPr="007F2ED1">
        <w:t xml:space="preserve"> </w:t>
      </w:r>
      <w:r w:rsidR="007F2ED1" w:rsidRPr="007F2ED1">
        <w:rPr>
          <w:rFonts w:cs="Arial"/>
        </w:rPr>
        <w:t>33 hours, 37 minutes</w:t>
      </w:r>
    </w:p>
    <w:p w:rsidR="00367E5C" w:rsidRDefault="00367E5C" w:rsidP="00930A16">
      <w:pPr>
        <w:tabs>
          <w:tab w:val="left" w:pos="720"/>
          <w:tab w:val="left" w:pos="4320"/>
        </w:tabs>
        <w:rPr>
          <w:rFonts w:cs="Arial"/>
        </w:rPr>
      </w:pPr>
      <w:r w:rsidRPr="00367E5C">
        <w:rPr>
          <w:rFonts w:cs="Arial"/>
        </w:rPr>
        <w:t>Historian's account of the Korean War highlights the strife between U.S. president Harry Truman and American commander Douglas MacArthur. Details miscalculations that led to lost battles, relates American soldiers' struggles in Siberian-cold winters, and describes the ferocity and relentlessness of Chinese troops. Violence and some strong language. Bestseller. 2007.</w:t>
      </w:r>
    </w:p>
    <w:p w:rsidR="00367E5C" w:rsidRDefault="00367E5C" w:rsidP="00367E5C">
      <w:pPr>
        <w:tabs>
          <w:tab w:val="left" w:pos="720"/>
          <w:tab w:val="left" w:pos="4320"/>
        </w:tabs>
      </w:pPr>
      <w:r>
        <w:rPr>
          <w:rFonts w:cs="Arial"/>
        </w:rPr>
        <w:tab/>
      </w:r>
      <w:hyperlink r:id="rId52" w:history="1">
        <w:r w:rsidRPr="00020A06">
          <w:rPr>
            <w:rStyle w:val="Hyperlink"/>
          </w:rPr>
          <w:t>Download from BARD: The Coldest Winter America and the Korea</w:t>
        </w:r>
        <w:r w:rsidR="001269FC">
          <w:rPr>
            <w:rStyle w:val="Hyperlink"/>
          </w:rPr>
          <w:t>n</w:t>
        </w:r>
        <w:r w:rsidRPr="00020A06">
          <w:rPr>
            <w:rStyle w:val="Hyperlink"/>
          </w:rPr>
          <w:t xml:space="preserve"> War</w:t>
        </w:r>
      </w:hyperlink>
      <w:r>
        <w:t xml:space="preserve"> </w:t>
      </w:r>
    </w:p>
    <w:p w:rsidR="00367E5C" w:rsidRDefault="00367E5C" w:rsidP="00367E5C">
      <w:pPr>
        <w:tabs>
          <w:tab w:val="left" w:pos="720"/>
          <w:tab w:val="left" w:pos="4320"/>
        </w:tabs>
      </w:pPr>
      <w:r>
        <w:tab/>
        <w:t>Also available on digital cartridge</w:t>
      </w:r>
      <w:r w:rsidR="006E3F9C">
        <w:t xml:space="preserve"> </w:t>
      </w:r>
      <w:r w:rsidR="006E3F9C" w:rsidRPr="006E3F9C">
        <w:t>DB065355</w:t>
      </w:r>
    </w:p>
    <w:p w:rsidR="00367E5C" w:rsidRDefault="00367E5C" w:rsidP="009C0741">
      <w:pPr>
        <w:tabs>
          <w:tab w:val="left" w:pos="720"/>
          <w:tab w:val="left" w:pos="4320"/>
        </w:tabs>
      </w:pPr>
      <w:r>
        <w:tab/>
        <w:t>Also available on cassette</w:t>
      </w:r>
      <w:r w:rsidR="006E3F9C">
        <w:t xml:space="preserve"> </w:t>
      </w:r>
      <w:r w:rsidR="006E3F9C" w:rsidRPr="006E3F9C">
        <w:t>RC065355</w:t>
      </w:r>
    </w:p>
    <w:p w:rsidR="00E07D74" w:rsidRDefault="00E07D74" w:rsidP="00367E5C">
      <w:pPr>
        <w:tabs>
          <w:tab w:val="left" w:pos="720"/>
          <w:tab w:val="left" w:pos="4320"/>
        </w:tabs>
      </w:pPr>
    </w:p>
    <w:p w:rsidR="00E07D74" w:rsidRDefault="00E07D74" w:rsidP="00367E5C">
      <w:pPr>
        <w:tabs>
          <w:tab w:val="left" w:pos="720"/>
          <w:tab w:val="left" w:pos="4320"/>
        </w:tabs>
      </w:pPr>
    </w:p>
    <w:p w:rsidR="006E3F9C" w:rsidRPr="00A27B1F" w:rsidRDefault="001279FC" w:rsidP="00367E5C">
      <w:pPr>
        <w:tabs>
          <w:tab w:val="left" w:pos="720"/>
          <w:tab w:val="left" w:pos="4320"/>
        </w:tabs>
        <w:rPr>
          <w:b/>
          <w:bCs/>
          <w:u w:val="single"/>
        </w:rPr>
      </w:pPr>
      <w:r w:rsidRPr="00A27B1F">
        <w:rPr>
          <w:rStyle w:val="Strong"/>
        </w:rPr>
        <w:t>The Etiquette of Illness What to Say When You Can't Find the W</w:t>
      </w:r>
      <w:r w:rsidR="00E07D74" w:rsidRPr="00A27B1F">
        <w:rPr>
          <w:rStyle w:val="Strong"/>
        </w:rPr>
        <w:t>ords</w:t>
      </w:r>
      <w:r w:rsidRPr="00A27B1F">
        <w:rPr>
          <w:rStyle w:val="Strong"/>
        </w:rPr>
        <w:t xml:space="preserve"> </w:t>
      </w:r>
      <w:r w:rsidR="00E07D74" w:rsidRPr="00A27B1F">
        <w:t>By</w:t>
      </w:r>
      <w:r w:rsidRPr="00A27B1F">
        <w:t xml:space="preserve"> Susan P. Halpern</w:t>
      </w:r>
    </w:p>
    <w:p w:rsidR="00E07D74" w:rsidRPr="00A27B1F" w:rsidRDefault="00E07D74" w:rsidP="00367E5C">
      <w:pPr>
        <w:tabs>
          <w:tab w:val="left" w:pos="720"/>
          <w:tab w:val="left" w:pos="4320"/>
        </w:tabs>
      </w:pPr>
      <w:r w:rsidRPr="00A27B1F">
        <w:t>Read by</w:t>
      </w:r>
      <w:r w:rsidR="00531AA7" w:rsidRPr="00A27B1F">
        <w:t xml:space="preserve"> Margaret Strom</w:t>
      </w:r>
      <w:r w:rsidRPr="00A27B1F">
        <w:tab/>
        <w:t>Reading time</w:t>
      </w:r>
      <w:r w:rsidR="00531AA7" w:rsidRPr="00A27B1F">
        <w:t xml:space="preserve"> 7 hours, 2 minutes</w:t>
      </w:r>
    </w:p>
    <w:p w:rsidR="00E07D74" w:rsidRDefault="001279FC" w:rsidP="00367E5C">
      <w:pPr>
        <w:tabs>
          <w:tab w:val="left" w:pos="720"/>
          <w:tab w:val="left" w:pos="4320"/>
        </w:tabs>
      </w:pPr>
      <w:r w:rsidRPr="00A27B1F">
        <w:t>Cancer survivor and psychotherapist addresses how individuals can best respond with sensitivity</w:t>
      </w:r>
      <w:r w:rsidRPr="001279FC">
        <w:t xml:space="preserve"> and compassion to a sick friend or relative. Demonstrates making a potentially awkward situation more comfortable through effective speech and behavior. Includes suggestions for talking to children about illness. 2004.</w:t>
      </w:r>
    </w:p>
    <w:p w:rsidR="00E07D74" w:rsidRDefault="001279FC" w:rsidP="00367E5C">
      <w:pPr>
        <w:tabs>
          <w:tab w:val="left" w:pos="720"/>
          <w:tab w:val="left" w:pos="4320"/>
        </w:tabs>
      </w:pPr>
      <w:r>
        <w:tab/>
      </w:r>
      <w:hyperlink r:id="rId53" w:history="1">
        <w:r w:rsidRPr="00531AA7">
          <w:rPr>
            <w:rStyle w:val="Hyperlink"/>
          </w:rPr>
          <w:t>Download from BARD:</w:t>
        </w:r>
        <w:r w:rsidR="00531AA7" w:rsidRPr="00531AA7">
          <w:rPr>
            <w:rStyle w:val="Hyperlink"/>
          </w:rPr>
          <w:t xml:space="preserve"> The Etiquette of Illness What to Say When You…</w:t>
        </w:r>
      </w:hyperlink>
    </w:p>
    <w:p w:rsidR="001279FC" w:rsidRDefault="001279FC" w:rsidP="00367E5C">
      <w:pPr>
        <w:tabs>
          <w:tab w:val="left" w:pos="720"/>
          <w:tab w:val="left" w:pos="4320"/>
        </w:tabs>
      </w:pPr>
      <w:r>
        <w:tab/>
        <w:t>Also available on cassette</w:t>
      </w:r>
      <w:r w:rsidR="00531AA7">
        <w:t xml:space="preserve"> </w:t>
      </w:r>
      <w:r w:rsidR="00531AA7" w:rsidRPr="00531AA7">
        <w:t>RC058522</w:t>
      </w:r>
    </w:p>
    <w:p w:rsidR="00531AA7" w:rsidRDefault="00531AA7" w:rsidP="00367E5C">
      <w:pPr>
        <w:tabs>
          <w:tab w:val="left" w:pos="720"/>
          <w:tab w:val="left" w:pos="4320"/>
        </w:tabs>
      </w:pPr>
    </w:p>
    <w:p w:rsidR="00531AA7" w:rsidRDefault="00531AA7" w:rsidP="00367E5C">
      <w:pPr>
        <w:tabs>
          <w:tab w:val="left" w:pos="720"/>
          <w:tab w:val="left" w:pos="4320"/>
        </w:tabs>
      </w:pPr>
    </w:p>
    <w:p w:rsidR="00531AA7" w:rsidRPr="00531AA7" w:rsidRDefault="00531AA7" w:rsidP="00367E5C">
      <w:pPr>
        <w:tabs>
          <w:tab w:val="left" w:pos="720"/>
          <w:tab w:val="left" w:pos="4320"/>
        </w:tabs>
        <w:rPr>
          <w:b/>
        </w:rPr>
      </w:pPr>
      <w:r w:rsidRPr="00531AA7">
        <w:rPr>
          <w:rStyle w:val="Strong"/>
        </w:rPr>
        <w:t>The Reluctant Fundamentalist</w:t>
      </w:r>
      <w:r>
        <w:t xml:space="preserve"> By Mohsin Hamid</w:t>
      </w:r>
    </w:p>
    <w:p w:rsidR="00531AA7" w:rsidRDefault="00531AA7" w:rsidP="00367E5C">
      <w:pPr>
        <w:tabs>
          <w:tab w:val="left" w:pos="720"/>
          <w:tab w:val="left" w:pos="4320"/>
        </w:tabs>
      </w:pPr>
      <w:r>
        <w:t xml:space="preserve">Read by Alec </w:t>
      </w:r>
      <w:r w:rsidRPr="00531AA7">
        <w:t>Volz</w:t>
      </w:r>
      <w:r>
        <w:tab/>
        <w:t>Reading time 4 hours, 44 minutes</w:t>
      </w:r>
    </w:p>
    <w:p w:rsidR="00531AA7" w:rsidRDefault="00531AA7" w:rsidP="00367E5C">
      <w:pPr>
        <w:tabs>
          <w:tab w:val="left" w:pos="720"/>
          <w:tab w:val="left" w:pos="4320"/>
        </w:tabs>
      </w:pPr>
      <w:r w:rsidRPr="00531AA7">
        <w:t>Lahore, Pakistan. Changez reminisces to an American about his time in the United States. Although a Princeton graduate with an impressive job and a wealthy girlfriend, Changez sympathized with the Islamic extremists behind the 9/11 terrorists attacks and returned home. Some descriptions of sex and some strong language. Bestseller. 2007.</w:t>
      </w:r>
    </w:p>
    <w:p w:rsidR="00531AA7" w:rsidRDefault="00531AA7" w:rsidP="00531AA7">
      <w:pPr>
        <w:tabs>
          <w:tab w:val="left" w:pos="720"/>
          <w:tab w:val="left" w:pos="4320"/>
        </w:tabs>
      </w:pPr>
      <w:r>
        <w:tab/>
      </w:r>
      <w:hyperlink r:id="rId54" w:history="1">
        <w:r w:rsidRPr="00E24481">
          <w:rPr>
            <w:rStyle w:val="Hyperlink"/>
          </w:rPr>
          <w:t>Download from BARD</w:t>
        </w:r>
        <w:r w:rsidR="004B1464" w:rsidRPr="00E24481">
          <w:rPr>
            <w:rStyle w:val="Hyperlink"/>
          </w:rPr>
          <w:t xml:space="preserve">: The Reluctant Fundamentalist </w:t>
        </w:r>
      </w:hyperlink>
      <w:r>
        <w:t xml:space="preserve"> </w:t>
      </w:r>
    </w:p>
    <w:p w:rsidR="00531AA7" w:rsidRDefault="00531AA7" w:rsidP="00531AA7">
      <w:pPr>
        <w:tabs>
          <w:tab w:val="left" w:pos="720"/>
          <w:tab w:val="left" w:pos="4320"/>
        </w:tabs>
      </w:pPr>
      <w:r>
        <w:tab/>
        <w:t xml:space="preserve">Also available on cassette </w:t>
      </w:r>
      <w:r w:rsidR="004B1464" w:rsidRPr="004B1464">
        <w:t>RC064621</w:t>
      </w:r>
    </w:p>
    <w:p w:rsidR="00531AA7" w:rsidRDefault="00531AA7" w:rsidP="00531AA7">
      <w:pPr>
        <w:tabs>
          <w:tab w:val="left" w:pos="720"/>
          <w:tab w:val="left" w:pos="4320"/>
        </w:tabs>
      </w:pPr>
      <w:r>
        <w:tab/>
      </w:r>
      <w:hyperlink r:id="rId55" w:history="1">
        <w:r w:rsidRPr="00020A06">
          <w:rPr>
            <w:rStyle w:val="Hyperlink"/>
          </w:rPr>
          <w:t>Download from BARD as Electronic Braille</w:t>
        </w:r>
        <w:r w:rsidR="004B1464">
          <w:rPr>
            <w:rStyle w:val="Hyperlink"/>
          </w:rPr>
          <w:t xml:space="preserve"> BR</w:t>
        </w:r>
        <w:r w:rsidR="004B1464" w:rsidRPr="004B1464">
          <w:rPr>
            <w:rStyle w:val="Hyperlink"/>
          </w:rPr>
          <w:t>17252</w:t>
        </w:r>
        <w:r w:rsidRPr="00020A06">
          <w:rPr>
            <w:rStyle w:val="Hyperlink"/>
          </w:rPr>
          <w:t xml:space="preserve"> </w:t>
        </w:r>
      </w:hyperlink>
    </w:p>
    <w:p w:rsidR="00531AA7" w:rsidRDefault="00531AA7" w:rsidP="00531AA7">
      <w:pPr>
        <w:tabs>
          <w:tab w:val="left" w:pos="720"/>
          <w:tab w:val="left" w:pos="4320"/>
        </w:tabs>
      </w:pPr>
      <w:r>
        <w:tab/>
        <w:t>Also available in braille</w:t>
      </w:r>
      <w:r w:rsidR="004B1464">
        <w:t xml:space="preserve"> </w:t>
      </w:r>
      <w:r w:rsidR="004B1464" w:rsidRPr="004B1464">
        <w:t>BR017252</w:t>
      </w:r>
      <w:r>
        <w:t xml:space="preserve"> </w:t>
      </w:r>
    </w:p>
    <w:p w:rsidR="001279FC" w:rsidRDefault="00531AA7" w:rsidP="00531AA7">
      <w:r>
        <w:br w:type="page"/>
      </w:r>
    </w:p>
    <w:p w:rsidR="00E07D74" w:rsidRDefault="00E07D74" w:rsidP="00367E5C">
      <w:pPr>
        <w:tabs>
          <w:tab w:val="left" w:pos="720"/>
          <w:tab w:val="left" w:pos="4320"/>
        </w:tabs>
      </w:pPr>
    </w:p>
    <w:p w:rsidR="006E3F9C" w:rsidRDefault="00105AC2" w:rsidP="00367E5C">
      <w:pPr>
        <w:tabs>
          <w:tab w:val="left" w:pos="720"/>
          <w:tab w:val="left" w:pos="4320"/>
        </w:tabs>
      </w:pPr>
      <w:r>
        <w:rPr>
          <w:rStyle w:val="Strong"/>
        </w:rPr>
        <w:t>The Talented Mr. Ripley ; Ripley U</w:t>
      </w:r>
      <w:r w:rsidRPr="00105AC2">
        <w:rPr>
          <w:rStyle w:val="Strong"/>
        </w:rPr>
        <w:t>nde</w:t>
      </w:r>
      <w:r>
        <w:rPr>
          <w:rStyle w:val="Strong"/>
        </w:rPr>
        <w:t>r Ground ; Ripley's G</w:t>
      </w:r>
      <w:r w:rsidRPr="00105AC2">
        <w:rPr>
          <w:rStyle w:val="Strong"/>
        </w:rPr>
        <w:t>ame</w:t>
      </w:r>
      <w:r>
        <w:t xml:space="preserve"> By Patricia Highsmith</w:t>
      </w:r>
    </w:p>
    <w:p w:rsidR="00105AC2" w:rsidRDefault="00105AC2" w:rsidP="00367E5C">
      <w:pPr>
        <w:tabs>
          <w:tab w:val="left" w:pos="720"/>
          <w:tab w:val="left" w:pos="4320"/>
        </w:tabs>
      </w:pPr>
      <w:r>
        <w:t>Read by MaryBeth Wise</w:t>
      </w:r>
      <w:r>
        <w:tab/>
        <w:t>Reading time 29 hours, 36 minutes</w:t>
      </w:r>
    </w:p>
    <w:p w:rsidR="00105AC2" w:rsidRDefault="00105AC2" w:rsidP="00367E5C">
      <w:pPr>
        <w:tabs>
          <w:tab w:val="left" w:pos="720"/>
          <w:tab w:val="left" w:pos="4320"/>
        </w:tabs>
      </w:pPr>
      <w:r w:rsidRPr="00105AC2">
        <w:t>Three complete psychological crime novels featuring the well-mannered and unscrupulous Tom Ripley. In the first, Ripley is commissioned to persuade a young expatriate in Italy to return to his family in the States. But Ripley is so taken with Dickie Greenleaf and his comfortable existence, he decides to become Dickie--by murdering him. Some violence. 1974.</w:t>
      </w:r>
    </w:p>
    <w:p w:rsidR="00E95968" w:rsidRDefault="00E95968" w:rsidP="00E95968">
      <w:pPr>
        <w:tabs>
          <w:tab w:val="left" w:pos="720"/>
          <w:tab w:val="left" w:pos="4320"/>
        </w:tabs>
      </w:pPr>
      <w:r>
        <w:rPr>
          <w:rFonts w:cs="Arial"/>
        </w:rPr>
        <w:tab/>
      </w:r>
      <w:hyperlink r:id="rId56" w:history="1">
        <w:r w:rsidRPr="00020A06">
          <w:rPr>
            <w:rStyle w:val="Hyperlink"/>
          </w:rPr>
          <w:t>Download from BARD: The Talented Mr. Ripley ; Ripley Under Ground…</w:t>
        </w:r>
      </w:hyperlink>
    </w:p>
    <w:p w:rsidR="00E95968" w:rsidRDefault="00E95968" w:rsidP="00E95968">
      <w:pPr>
        <w:tabs>
          <w:tab w:val="left" w:pos="720"/>
          <w:tab w:val="left" w:pos="4320"/>
        </w:tabs>
      </w:pPr>
      <w:r>
        <w:tab/>
        <w:t xml:space="preserve">Also available on digital cartridge </w:t>
      </w:r>
      <w:r w:rsidRPr="00E95968">
        <w:t>DB050315</w:t>
      </w:r>
    </w:p>
    <w:p w:rsidR="00484EE9" w:rsidRDefault="00E95968" w:rsidP="00E95968">
      <w:pPr>
        <w:tabs>
          <w:tab w:val="left" w:pos="720"/>
          <w:tab w:val="left" w:pos="4320"/>
        </w:tabs>
        <w:ind w:firstLine="720"/>
      </w:pPr>
      <w:r>
        <w:t xml:space="preserve">Also available on cassette </w:t>
      </w:r>
      <w:r w:rsidRPr="00E95968">
        <w:t>RC050315</w:t>
      </w:r>
    </w:p>
    <w:p w:rsidR="000F67DF" w:rsidRDefault="000F67DF" w:rsidP="00930A16">
      <w:pPr>
        <w:tabs>
          <w:tab w:val="left" w:pos="720"/>
          <w:tab w:val="left" w:pos="4320"/>
        </w:tabs>
      </w:pPr>
    </w:p>
    <w:p w:rsidR="00E24481" w:rsidRDefault="00E24481" w:rsidP="00930A16">
      <w:pPr>
        <w:tabs>
          <w:tab w:val="left" w:pos="720"/>
          <w:tab w:val="left" w:pos="4320"/>
        </w:tabs>
      </w:pPr>
    </w:p>
    <w:p w:rsidR="000F67DF" w:rsidRDefault="000F67DF" w:rsidP="00930A16">
      <w:pPr>
        <w:tabs>
          <w:tab w:val="left" w:pos="720"/>
          <w:tab w:val="left" w:pos="4320"/>
        </w:tabs>
      </w:pPr>
      <w:r w:rsidRPr="000F67DF">
        <w:rPr>
          <w:rStyle w:val="Strong"/>
        </w:rPr>
        <w:t>The Kite Runner</w:t>
      </w:r>
      <w:r>
        <w:t xml:space="preserve"> By Khaled Hosseini </w:t>
      </w:r>
    </w:p>
    <w:p w:rsidR="000F67DF" w:rsidRDefault="000F67DF" w:rsidP="00930A16">
      <w:pPr>
        <w:tabs>
          <w:tab w:val="left" w:pos="720"/>
          <w:tab w:val="left" w:pos="4320"/>
        </w:tabs>
      </w:pPr>
      <w:r>
        <w:t xml:space="preserve">Read by Richard </w:t>
      </w:r>
      <w:r w:rsidRPr="000F67DF">
        <w:t>Hauenstein</w:t>
      </w:r>
      <w:r>
        <w:tab/>
        <w:t>Reading time 11 hours, 52 minutes</w:t>
      </w:r>
    </w:p>
    <w:p w:rsidR="000F67DF" w:rsidRDefault="000F67DF" w:rsidP="00930A16">
      <w:pPr>
        <w:tabs>
          <w:tab w:val="left" w:pos="720"/>
          <w:tab w:val="left" w:pos="4320"/>
        </w:tabs>
        <w:rPr>
          <w:rFonts w:cs="Arial"/>
        </w:rPr>
      </w:pPr>
      <w:r w:rsidRPr="000F67DF">
        <w:rPr>
          <w:rFonts w:cs="Arial"/>
        </w:rPr>
        <w:t>An Afghan in California recalls a fateful 1975 day in Kabul that seared his soul at age twelve--the day he won a kite tournament and abandoned a younger companion to rape. That cowardice keeps haunting him during exile in America until the opportunity for atonement arises--back in Taliban-controlled Afghanistan. Violence and some strong language. Alex Award. 2003.</w:t>
      </w:r>
    </w:p>
    <w:p w:rsidR="000F67DF" w:rsidRDefault="000F67DF" w:rsidP="000F67DF">
      <w:pPr>
        <w:tabs>
          <w:tab w:val="left" w:pos="720"/>
          <w:tab w:val="left" w:pos="4320"/>
        </w:tabs>
      </w:pPr>
      <w:r>
        <w:rPr>
          <w:rFonts w:cs="Arial"/>
        </w:rPr>
        <w:tab/>
      </w:r>
      <w:hyperlink r:id="rId57" w:history="1">
        <w:r w:rsidRPr="00020A06">
          <w:rPr>
            <w:rStyle w:val="Hyperlink"/>
          </w:rPr>
          <w:t>Download from BARD: The Kite Runner</w:t>
        </w:r>
      </w:hyperlink>
    </w:p>
    <w:p w:rsidR="000F67DF" w:rsidRDefault="00937F27" w:rsidP="000F67DF">
      <w:pPr>
        <w:tabs>
          <w:tab w:val="left" w:pos="720"/>
          <w:tab w:val="left" w:pos="4320"/>
        </w:tabs>
      </w:pPr>
      <w:r>
        <w:tab/>
      </w:r>
      <w:r w:rsidR="000F67DF">
        <w:t>Also available on digital cartridge</w:t>
      </w:r>
      <w:r>
        <w:t xml:space="preserve"> </w:t>
      </w:r>
      <w:r w:rsidRPr="00937F27">
        <w:t>DB057457</w:t>
      </w:r>
    </w:p>
    <w:p w:rsidR="000F67DF" w:rsidRDefault="00937F27" w:rsidP="000F67DF">
      <w:pPr>
        <w:tabs>
          <w:tab w:val="left" w:pos="720"/>
          <w:tab w:val="left" w:pos="4320"/>
        </w:tabs>
      </w:pPr>
      <w:r>
        <w:tab/>
      </w:r>
      <w:r w:rsidR="000F67DF">
        <w:t>Also available on cassette</w:t>
      </w:r>
      <w:r>
        <w:t xml:space="preserve"> </w:t>
      </w:r>
      <w:r w:rsidRPr="00937F27">
        <w:t>RC057457</w:t>
      </w:r>
    </w:p>
    <w:p w:rsidR="00DE0E50" w:rsidRDefault="00937F27" w:rsidP="000F67DF">
      <w:pPr>
        <w:tabs>
          <w:tab w:val="left" w:pos="720"/>
          <w:tab w:val="left" w:pos="4320"/>
        </w:tabs>
      </w:pPr>
      <w:r>
        <w:tab/>
      </w:r>
      <w:hyperlink r:id="rId58" w:history="1">
        <w:r w:rsidR="000F67DF" w:rsidRPr="00C55C25">
          <w:rPr>
            <w:rStyle w:val="Hyperlink"/>
          </w:rPr>
          <w:t>Download from BARD as Electronic Braille</w:t>
        </w:r>
        <w:r w:rsidR="00C55C25" w:rsidRPr="00C55C25">
          <w:rPr>
            <w:rStyle w:val="Hyperlink"/>
          </w:rPr>
          <w:t xml:space="preserve"> BR15785</w:t>
        </w:r>
      </w:hyperlink>
    </w:p>
    <w:p w:rsidR="00937F27" w:rsidRDefault="00937F27" w:rsidP="00930A16">
      <w:pPr>
        <w:tabs>
          <w:tab w:val="left" w:pos="720"/>
          <w:tab w:val="left" w:pos="4320"/>
        </w:tabs>
      </w:pPr>
    </w:p>
    <w:p w:rsidR="00B06F05" w:rsidRDefault="00B06F05" w:rsidP="00930A16">
      <w:pPr>
        <w:tabs>
          <w:tab w:val="left" w:pos="720"/>
          <w:tab w:val="left" w:pos="4320"/>
        </w:tabs>
      </w:pPr>
    </w:p>
    <w:p w:rsidR="00B06F05" w:rsidRDefault="00B06F05" w:rsidP="00930A16">
      <w:pPr>
        <w:tabs>
          <w:tab w:val="left" w:pos="720"/>
          <w:tab w:val="left" w:pos="4320"/>
        </w:tabs>
      </w:pPr>
      <w:r w:rsidRPr="00B06F05">
        <w:rPr>
          <w:rStyle w:val="Strong"/>
        </w:rPr>
        <w:t>A Thousand Splendid Suns</w:t>
      </w:r>
      <w:r>
        <w:t xml:space="preserve"> By Khaled Hosseini</w:t>
      </w:r>
    </w:p>
    <w:p w:rsidR="00B06F05" w:rsidRDefault="00B06F05" w:rsidP="00930A16">
      <w:pPr>
        <w:tabs>
          <w:tab w:val="left" w:pos="720"/>
          <w:tab w:val="left" w:pos="4320"/>
        </w:tabs>
      </w:pPr>
      <w:r>
        <w:t>Read by Yolande Bavan</w:t>
      </w:r>
      <w:r>
        <w:tab/>
        <w:t xml:space="preserve">Reading time </w:t>
      </w:r>
      <w:r w:rsidRPr="00B06F05">
        <w:t>13 hours, 33 minutes</w:t>
      </w:r>
    </w:p>
    <w:p w:rsidR="00B06F05" w:rsidRDefault="00B06F05" w:rsidP="00930A16">
      <w:pPr>
        <w:tabs>
          <w:tab w:val="left" w:pos="720"/>
          <w:tab w:val="left" w:pos="4320"/>
        </w:tabs>
      </w:pPr>
      <w:r w:rsidRPr="00B06F05">
        <w:t>Afghanistan, 1970s-2000s. At age fifteen Mariam is married off to much-older, abusive shoemaker Rasheed. Rasheed takes a second wife, Laila, a student who lost her family and true love. The women bond as violence escalates at home and in wartorn Kabul. Some violence and some strong language. Bestseller. 2007.</w:t>
      </w:r>
    </w:p>
    <w:p w:rsidR="004E3EB2" w:rsidRPr="00A27B1F" w:rsidRDefault="004E3EB2" w:rsidP="004E3EB2">
      <w:pPr>
        <w:tabs>
          <w:tab w:val="left" w:pos="720"/>
          <w:tab w:val="left" w:pos="4320"/>
        </w:tabs>
        <w:rPr>
          <w:rStyle w:val="Hyperlink"/>
        </w:rPr>
      </w:pPr>
      <w:r>
        <w:tab/>
      </w:r>
      <w:r w:rsidR="00A27B1F">
        <w:fldChar w:fldCharType="begin"/>
      </w:r>
      <w:r w:rsidR="00A27B1F">
        <w:instrText xml:space="preserve"> HYPERLINK "http://hdl.loc.gov/loc.nls/db.64803" </w:instrText>
      </w:r>
      <w:r w:rsidR="00A27B1F">
        <w:fldChar w:fldCharType="separate"/>
      </w:r>
      <w:r w:rsidRPr="00A27B1F">
        <w:rPr>
          <w:rStyle w:val="Hyperlink"/>
        </w:rPr>
        <w:t xml:space="preserve">Download from BARD: </w:t>
      </w:r>
      <w:r w:rsidR="006755D7" w:rsidRPr="00A27B1F">
        <w:rPr>
          <w:rStyle w:val="Hyperlink"/>
        </w:rPr>
        <w:t>A Thousand Splendid Suns</w:t>
      </w:r>
    </w:p>
    <w:p w:rsidR="004E3EB2" w:rsidRDefault="00A27B1F" w:rsidP="004E3EB2">
      <w:pPr>
        <w:tabs>
          <w:tab w:val="left" w:pos="720"/>
          <w:tab w:val="left" w:pos="4320"/>
        </w:tabs>
      </w:pPr>
      <w:r>
        <w:fldChar w:fldCharType="end"/>
      </w:r>
      <w:r w:rsidR="004E3EB2">
        <w:tab/>
        <w:t xml:space="preserve">Also available on digital cartridge </w:t>
      </w:r>
      <w:r w:rsidR="006755D7" w:rsidRPr="006755D7">
        <w:t>DB064803</w:t>
      </w:r>
    </w:p>
    <w:p w:rsidR="006755D7" w:rsidRPr="006755D7" w:rsidRDefault="004E3EB2" w:rsidP="004E3EB2">
      <w:pPr>
        <w:tabs>
          <w:tab w:val="left" w:pos="720"/>
          <w:tab w:val="left" w:pos="4320"/>
        </w:tabs>
        <w:rPr>
          <w:rStyle w:val="Hyperlink"/>
          <w:color w:val="auto"/>
          <w:u w:val="none"/>
        </w:rPr>
      </w:pPr>
      <w:r>
        <w:tab/>
        <w:t xml:space="preserve">Also available on cassette </w:t>
      </w:r>
      <w:r w:rsidR="006755D7" w:rsidRPr="006755D7">
        <w:t>RC064803</w:t>
      </w:r>
    </w:p>
    <w:p w:rsidR="006755D7" w:rsidRDefault="006755D7">
      <w:pPr>
        <w:rPr>
          <w:rStyle w:val="Hyperlink"/>
        </w:rPr>
      </w:pPr>
      <w:r>
        <w:rPr>
          <w:rStyle w:val="Hyperlink"/>
        </w:rPr>
        <w:br w:type="page"/>
      </w:r>
    </w:p>
    <w:p w:rsidR="00E24481" w:rsidRDefault="00E24481" w:rsidP="00930A16">
      <w:pPr>
        <w:tabs>
          <w:tab w:val="left" w:pos="720"/>
          <w:tab w:val="left" w:pos="4320"/>
        </w:tabs>
      </w:pPr>
    </w:p>
    <w:p w:rsidR="00200091" w:rsidRDefault="00200091" w:rsidP="00930A16">
      <w:pPr>
        <w:tabs>
          <w:tab w:val="left" w:pos="720"/>
          <w:tab w:val="left" w:pos="4320"/>
        </w:tabs>
      </w:pPr>
      <w:r w:rsidRPr="00200091">
        <w:rPr>
          <w:rStyle w:val="Strong"/>
        </w:rPr>
        <w:t>Hedda Gabler</w:t>
      </w:r>
      <w:r>
        <w:t xml:space="preserve"> By Henrik Ibsen</w:t>
      </w:r>
    </w:p>
    <w:p w:rsidR="00200091" w:rsidRDefault="00200091" w:rsidP="00930A16">
      <w:pPr>
        <w:tabs>
          <w:tab w:val="left" w:pos="720"/>
          <w:tab w:val="left" w:pos="4320"/>
        </w:tabs>
      </w:pPr>
      <w:r>
        <w:t xml:space="preserve">Read by Margaret </w:t>
      </w:r>
      <w:r w:rsidRPr="00200091">
        <w:t>Webster</w:t>
      </w:r>
    </w:p>
    <w:p w:rsidR="00200091" w:rsidRDefault="00200091" w:rsidP="00930A16">
      <w:pPr>
        <w:tabs>
          <w:tab w:val="left" w:pos="720"/>
          <w:tab w:val="left" w:pos="4320"/>
        </w:tabs>
      </w:pPr>
      <w:r w:rsidRPr="00200091">
        <w:t>A 19th-century Norwegian drama about a ruthless neurotic who indulges herself at everyone's expense.  When her marriage for status proves inadequate, she scrambles destructively to satisfy her compulsive desires</w:t>
      </w:r>
    </w:p>
    <w:p w:rsidR="00200091" w:rsidRDefault="00200091" w:rsidP="00930A16">
      <w:pPr>
        <w:tabs>
          <w:tab w:val="left" w:pos="720"/>
          <w:tab w:val="left" w:pos="4320"/>
        </w:tabs>
      </w:pPr>
      <w:r>
        <w:tab/>
        <w:t xml:space="preserve">Available on cassette </w:t>
      </w:r>
      <w:r w:rsidRPr="00200091">
        <w:t>RC015349</w:t>
      </w:r>
    </w:p>
    <w:p w:rsidR="00200091" w:rsidRDefault="00200091" w:rsidP="00930A16">
      <w:pPr>
        <w:tabs>
          <w:tab w:val="left" w:pos="720"/>
          <w:tab w:val="left" w:pos="4320"/>
        </w:tabs>
      </w:pPr>
      <w:r>
        <w:tab/>
        <w:t xml:space="preserve">Also available in braille </w:t>
      </w:r>
      <w:r w:rsidRPr="00200091">
        <w:t>BR000159</w:t>
      </w:r>
    </w:p>
    <w:p w:rsidR="00200091" w:rsidRDefault="00200091" w:rsidP="00930A16">
      <w:pPr>
        <w:tabs>
          <w:tab w:val="left" w:pos="720"/>
          <w:tab w:val="left" w:pos="4320"/>
        </w:tabs>
      </w:pPr>
    </w:p>
    <w:p w:rsidR="00556969" w:rsidRDefault="00556969" w:rsidP="00930A16">
      <w:pPr>
        <w:tabs>
          <w:tab w:val="left" w:pos="720"/>
          <w:tab w:val="left" w:pos="4320"/>
        </w:tabs>
      </w:pPr>
    </w:p>
    <w:p w:rsidR="00556969" w:rsidRDefault="00290BF7" w:rsidP="00930A16">
      <w:pPr>
        <w:tabs>
          <w:tab w:val="left" w:pos="720"/>
          <w:tab w:val="left" w:pos="4320"/>
        </w:tabs>
      </w:pPr>
      <w:r>
        <w:rPr>
          <w:rStyle w:val="Strong"/>
        </w:rPr>
        <w:t>A Prayer for Owen Meany a N</w:t>
      </w:r>
      <w:r w:rsidR="00556969" w:rsidRPr="00290BF7">
        <w:rPr>
          <w:rStyle w:val="Strong"/>
        </w:rPr>
        <w:t>ovel</w:t>
      </w:r>
      <w:r w:rsidR="00556969">
        <w:t xml:space="preserve"> By John Irving</w:t>
      </w:r>
    </w:p>
    <w:p w:rsidR="00556969" w:rsidRDefault="00556969" w:rsidP="00930A16">
      <w:pPr>
        <w:tabs>
          <w:tab w:val="left" w:pos="720"/>
          <w:tab w:val="left" w:pos="4320"/>
        </w:tabs>
      </w:pPr>
      <w:r>
        <w:t>Read b</w:t>
      </w:r>
      <w:r w:rsidR="00290BF7">
        <w:t xml:space="preserve">y Bob </w:t>
      </w:r>
      <w:r w:rsidR="00290BF7" w:rsidRPr="00290BF7">
        <w:t>Askey</w:t>
      </w:r>
      <w:r>
        <w:tab/>
        <w:t>Reading time</w:t>
      </w:r>
      <w:r w:rsidR="00290BF7">
        <w:t xml:space="preserve"> 25 hours, 12 minutes</w:t>
      </w:r>
    </w:p>
    <w:p w:rsidR="00556969" w:rsidRDefault="00556969" w:rsidP="00930A16">
      <w:pPr>
        <w:tabs>
          <w:tab w:val="left" w:pos="720"/>
          <w:tab w:val="left" w:pos="4320"/>
        </w:tabs>
      </w:pPr>
      <w:r w:rsidRPr="00556969">
        <w:t>When he was eleven years old, Owen Meany hit a foul ball that struck and killed the mother of his best pal, Johnny Wheelwright the story's narrator. Thereafter, Owen believes himself to be an instrument of God. What happens to the two pals after that accident is extraordinary and terrifying. Some strong language and some descriptions of sex. Book club selection.</w:t>
      </w:r>
    </w:p>
    <w:p w:rsidR="00556969" w:rsidRDefault="00A10CAA" w:rsidP="00930A16">
      <w:pPr>
        <w:tabs>
          <w:tab w:val="left" w:pos="720"/>
          <w:tab w:val="left" w:pos="4320"/>
        </w:tabs>
      </w:pPr>
      <w:r>
        <w:tab/>
      </w:r>
      <w:hyperlink r:id="rId59" w:history="1">
        <w:r w:rsidRPr="00290BF7">
          <w:rPr>
            <w:rStyle w:val="Hyperlink"/>
          </w:rPr>
          <w:t>Download from BARD: a Prayer for Owen Meany a novel</w:t>
        </w:r>
      </w:hyperlink>
    </w:p>
    <w:p w:rsidR="00A10CAA" w:rsidRDefault="00A10CAA" w:rsidP="00930A16">
      <w:pPr>
        <w:tabs>
          <w:tab w:val="left" w:pos="720"/>
          <w:tab w:val="left" w:pos="4320"/>
        </w:tabs>
      </w:pPr>
      <w:r>
        <w:tab/>
        <w:t>Also available on cassette</w:t>
      </w:r>
      <w:r w:rsidR="00290BF7">
        <w:t xml:space="preserve"> </w:t>
      </w:r>
      <w:r w:rsidR="00290BF7" w:rsidRPr="00290BF7">
        <w:t>RC029012</w:t>
      </w:r>
    </w:p>
    <w:p w:rsidR="00AF0338" w:rsidRDefault="00AF0338" w:rsidP="00930A16">
      <w:pPr>
        <w:tabs>
          <w:tab w:val="left" w:pos="720"/>
          <w:tab w:val="left" w:pos="4320"/>
        </w:tabs>
      </w:pPr>
    </w:p>
    <w:p w:rsidR="004D7C6D" w:rsidRDefault="004D7C6D" w:rsidP="00930A16">
      <w:pPr>
        <w:tabs>
          <w:tab w:val="left" w:pos="720"/>
          <w:tab w:val="left" w:pos="4320"/>
        </w:tabs>
      </w:pPr>
    </w:p>
    <w:p w:rsidR="00AF0338" w:rsidRDefault="00AF0338" w:rsidP="00930A16">
      <w:pPr>
        <w:tabs>
          <w:tab w:val="left" w:pos="720"/>
          <w:tab w:val="left" w:pos="4320"/>
        </w:tabs>
      </w:pPr>
      <w:r w:rsidRPr="00AF0338">
        <w:rPr>
          <w:rStyle w:val="Strong"/>
        </w:rPr>
        <w:t>T</w:t>
      </w:r>
      <w:r w:rsidR="00CE1AD6">
        <w:rPr>
          <w:rStyle w:val="Strong"/>
        </w:rPr>
        <w:t>he Berlin Stories The L</w:t>
      </w:r>
      <w:r w:rsidRPr="00AF0338">
        <w:rPr>
          <w:rStyle w:val="Strong"/>
        </w:rPr>
        <w:t>ast of Mr. Norris [and] Goodbye to Berlin</w:t>
      </w:r>
      <w:r>
        <w:t xml:space="preserve"> By Christopher Isherwood</w:t>
      </w:r>
    </w:p>
    <w:p w:rsidR="00AF0338" w:rsidRDefault="00AF0338" w:rsidP="00930A16">
      <w:pPr>
        <w:tabs>
          <w:tab w:val="left" w:pos="720"/>
          <w:tab w:val="left" w:pos="4320"/>
        </w:tabs>
      </w:pPr>
      <w:r>
        <w:t>Read by</w:t>
      </w:r>
      <w:r w:rsidR="004D41DB">
        <w:t xml:space="preserve"> Fred Major</w:t>
      </w:r>
      <w:r>
        <w:tab/>
        <w:t>Reading time</w:t>
      </w:r>
      <w:r w:rsidR="004D7C6D">
        <w:t xml:space="preserve"> </w:t>
      </w:r>
      <w:r w:rsidR="004D7C6D" w:rsidRPr="004D7C6D">
        <w:t>14 hours, 11 minutes</w:t>
      </w:r>
    </w:p>
    <w:p w:rsidR="00AF0338" w:rsidRDefault="004D41DB" w:rsidP="00930A16">
      <w:pPr>
        <w:tabs>
          <w:tab w:val="left" w:pos="720"/>
          <w:tab w:val="left" w:pos="4320"/>
        </w:tabs>
      </w:pPr>
      <w:r w:rsidRPr="004D41DB">
        <w:t>Two fictionalized memoirs of 1930s Berlin and its people and dangers when Adolph Hitler was beginning his moves to power. Some characters, among them Sally Bowles, are featured in the musical Cabaret. Foreword by the author written in 1954 after a postwar visit. 1935.</w:t>
      </w:r>
    </w:p>
    <w:p w:rsidR="00AF0338" w:rsidRDefault="004D41DB" w:rsidP="00930A16">
      <w:pPr>
        <w:tabs>
          <w:tab w:val="left" w:pos="720"/>
          <w:tab w:val="left" w:pos="4320"/>
        </w:tabs>
      </w:pPr>
      <w:r>
        <w:tab/>
      </w:r>
      <w:hyperlink r:id="rId60" w:history="1">
        <w:r w:rsidRPr="004D7C6D">
          <w:rPr>
            <w:rStyle w:val="Hyperlink"/>
          </w:rPr>
          <w:t>Download from BARD: The Berlin Stories the Last of Mr. Norris…</w:t>
        </w:r>
      </w:hyperlink>
    </w:p>
    <w:p w:rsidR="004D41DB" w:rsidRDefault="004D41DB" w:rsidP="00930A16">
      <w:pPr>
        <w:tabs>
          <w:tab w:val="left" w:pos="720"/>
          <w:tab w:val="left" w:pos="4320"/>
        </w:tabs>
      </w:pPr>
      <w:r>
        <w:tab/>
        <w:t xml:space="preserve">Also available on cassette </w:t>
      </w:r>
      <w:r w:rsidRPr="004D41DB">
        <w:t>RC054128</w:t>
      </w:r>
    </w:p>
    <w:p w:rsidR="00556969" w:rsidRDefault="00556969" w:rsidP="00930A16">
      <w:pPr>
        <w:tabs>
          <w:tab w:val="left" w:pos="720"/>
          <w:tab w:val="left" w:pos="4320"/>
        </w:tabs>
      </w:pPr>
    </w:p>
    <w:p w:rsidR="00C54C43" w:rsidRDefault="00C54C43" w:rsidP="00930A16">
      <w:pPr>
        <w:tabs>
          <w:tab w:val="left" w:pos="720"/>
          <w:tab w:val="left" w:pos="4320"/>
        </w:tabs>
      </w:pPr>
    </w:p>
    <w:p w:rsidR="00C54C43" w:rsidRDefault="00C54C43" w:rsidP="00930A16">
      <w:pPr>
        <w:tabs>
          <w:tab w:val="left" w:pos="720"/>
          <w:tab w:val="left" w:pos="4320"/>
        </w:tabs>
      </w:pPr>
      <w:r>
        <w:rPr>
          <w:rStyle w:val="Strong"/>
        </w:rPr>
        <w:t>Christopher and His K</w:t>
      </w:r>
      <w:r w:rsidRPr="00C54C43">
        <w:rPr>
          <w:rStyle w:val="Strong"/>
        </w:rPr>
        <w:t>ind, 1929-1939</w:t>
      </w:r>
      <w:r>
        <w:t xml:space="preserve"> By Christopher Isherwood</w:t>
      </w:r>
    </w:p>
    <w:p w:rsidR="00C54C43" w:rsidRDefault="00C54C43" w:rsidP="00930A16">
      <w:pPr>
        <w:tabs>
          <w:tab w:val="left" w:pos="720"/>
          <w:tab w:val="left" w:pos="4320"/>
        </w:tabs>
      </w:pPr>
      <w:r>
        <w:t>Read by Ray Hagen</w:t>
      </w:r>
      <w:r>
        <w:tab/>
      </w:r>
    </w:p>
    <w:p w:rsidR="00C54C43" w:rsidRDefault="00C54C43" w:rsidP="00930A16">
      <w:pPr>
        <w:tabs>
          <w:tab w:val="left" w:pos="720"/>
          <w:tab w:val="left" w:pos="4320"/>
        </w:tabs>
      </w:pPr>
      <w:r w:rsidRPr="00C54C43">
        <w:t>Autobiography that describes ten eventful years in Isherwood's life. Offers a</w:t>
      </w:r>
      <w:r w:rsidR="00A27B1F">
        <w:t xml:space="preserve"> </w:t>
      </w:r>
      <w:r w:rsidRPr="00C54C43">
        <w:t>glimpse of his creative world and describes his relationship and adventures with a German boy named Heinz.</w:t>
      </w:r>
    </w:p>
    <w:p w:rsidR="00C54C43" w:rsidRDefault="00C54C43" w:rsidP="00930A16">
      <w:pPr>
        <w:tabs>
          <w:tab w:val="left" w:pos="720"/>
          <w:tab w:val="left" w:pos="4320"/>
        </w:tabs>
      </w:pPr>
      <w:r>
        <w:tab/>
        <w:t xml:space="preserve">Available on cassette </w:t>
      </w:r>
      <w:r w:rsidRPr="00C54C43">
        <w:t>RC015270</w:t>
      </w:r>
    </w:p>
    <w:p w:rsidR="00C54C43" w:rsidRDefault="00C54C43">
      <w:r>
        <w:br w:type="page"/>
      </w:r>
    </w:p>
    <w:p w:rsidR="00200091" w:rsidRDefault="00200091" w:rsidP="00930A16">
      <w:pPr>
        <w:tabs>
          <w:tab w:val="left" w:pos="720"/>
          <w:tab w:val="left" w:pos="4320"/>
        </w:tabs>
      </w:pPr>
    </w:p>
    <w:p w:rsidR="00937F27" w:rsidRDefault="00937F27" w:rsidP="00930A16">
      <w:pPr>
        <w:tabs>
          <w:tab w:val="left" w:pos="720"/>
          <w:tab w:val="left" w:pos="4320"/>
        </w:tabs>
      </w:pPr>
      <w:r w:rsidRPr="00937F27">
        <w:rPr>
          <w:rStyle w:val="Strong"/>
        </w:rPr>
        <w:t>Three Men in a Boat (To Say Nothing of the Dog)</w:t>
      </w:r>
      <w:r>
        <w:t xml:space="preserve"> By Jerome K. Jerome</w:t>
      </w:r>
    </w:p>
    <w:p w:rsidR="00937F27" w:rsidRDefault="001269FC" w:rsidP="00930A16">
      <w:pPr>
        <w:tabs>
          <w:tab w:val="left" w:pos="720"/>
          <w:tab w:val="left" w:pos="4320"/>
        </w:tabs>
      </w:pPr>
      <w:r>
        <w:t>Read by Peter</w:t>
      </w:r>
      <w:r w:rsidR="00937F27">
        <w:t xml:space="preserve"> Lavezzoli</w:t>
      </w:r>
      <w:r w:rsidR="00937F27">
        <w:tab/>
        <w:t>Reading time 5 hours, 45 minutes</w:t>
      </w:r>
    </w:p>
    <w:p w:rsidR="00937F27" w:rsidRDefault="00937F27" w:rsidP="00930A16">
      <w:pPr>
        <w:tabs>
          <w:tab w:val="left" w:pos="720"/>
          <w:tab w:val="left" w:pos="4320"/>
        </w:tabs>
        <w:rPr>
          <w:rFonts w:cs="Arial"/>
        </w:rPr>
      </w:pPr>
      <w:r w:rsidRPr="00937F27">
        <w:rPr>
          <w:rFonts w:cs="Arial"/>
        </w:rPr>
        <w:t>Tale of three overworked Englishmen who take a boating holiday on the Thames. George, William, and the narrator--accompanied by Montmorency, the dog--anticipate the joys of long, lazy summer days but instead face uncooperative camping equipment, inclement weather, rampant hypochondria, and other disasters. 1889.</w:t>
      </w:r>
    </w:p>
    <w:p w:rsidR="00937F27" w:rsidRDefault="00937F27" w:rsidP="00937F27">
      <w:pPr>
        <w:tabs>
          <w:tab w:val="left" w:pos="720"/>
          <w:tab w:val="left" w:pos="4320"/>
        </w:tabs>
      </w:pPr>
      <w:r>
        <w:rPr>
          <w:rFonts w:cs="Arial"/>
        </w:rPr>
        <w:tab/>
      </w:r>
      <w:hyperlink r:id="rId61" w:history="1">
        <w:r w:rsidRPr="002417DD">
          <w:rPr>
            <w:rStyle w:val="Hyperlink"/>
          </w:rPr>
          <w:t>Download from BARD: Three Men in a Boat (To Say Nothing of the Dog)</w:t>
        </w:r>
      </w:hyperlink>
    </w:p>
    <w:p w:rsidR="004D7C6D" w:rsidRDefault="00937F27" w:rsidP="00937F27">
      <w:pPr>
        <w:tabs>
          <w:tab w:val="left" w:pos="720"/>
          <w:tab w:val="left" w:pos="4320"/>
        </w:tabs>
      </w:pPr>
      <w:r>
        <w:tab/>
        <w:t xml:space="preserve">Also available on digital cartridge </w:t>
      </w:r>
      <w:r w:rsidRPr="00937F27">
        <w:t>DB066776</w:t>
      </w:r>
    </w:p>
    <w:p w:rsidR="00937F27" w:rsidRDefault="00937F27" w:rsidP="004D7C6D"/>
    <w:p w:rsidR="008748A6" w:rsidRDefault="008748A6" w:rsidP="00930A16">
      <w:pPr>
        <w:tabs>
          <w:tab w:val="left" w:pos="720"/>
          <w:tab w:val="left" w:pos="4320"/>
        </w:tabs>
      </w:pPr>
    </w:p>
    <w:p w:rsidR="008748A6" w:rsidRDefault="008748A6" w:rsidP="00930A16">
      <w:pPr>
        <w:tabs>
          <w:tab w:val="left" w:pos="720"/>
          <w:tab w:val="left" w:pos="4320"/>
        </w:tabs>
      </w:pPr>
      <w:r w:rsidRPr="008748A6">
        <w:rPr>
          <w:rStyle w:val="Strong"/>
        </w:rPr>
        <w:t>Fear of Flying</w:t>
      </w:r>
      <w:r>
        <w:t xml:space="preserve"> By Erica Jong</w:t>
      </w:r>
    </w:p>
    <w:p w:rsidR="008748A6" w:rsidRDefault="008748A6" w:rsidP="00930A16">
      <w:pPr>
        <w:tabs>
          <w:tab w:val="left" w:pos="720"/>
          <w:tab w:val="left" w:pos="4320"/>
        </w:tabs>
      </w:pPr>
      <w:r>
        <w:t xml:space="preserve">Read by Lois </w:t>
      </w:r>
      <w:r w:rsidRPr="008748A6">
        <w:t>Smith</w:t>
      </w:r>
    </w:p>
    <w:p w:rsidR="00937F27" w:rsidRDefault="008748A6" w:rsidP="00930A16">
      <w:pPr>
        <w:tabs>
          <w:tab w:val="left" w:pos="720"/>
          <w:tab w:val="left" w:pos="4320"/>
        </w:tabs>
      </w:pPr>
      <w:r w:rsidRPr="008748A6">
        <w:t>During a professional convention in Vienna, a psychiatrist's wiferuns off with another shrink in a zany adventure through Europe. She searches for her own identity as a woman and as a writer. Explicit descriptions of sex.</w:t>
      </w:r>
    </w:p>
    <w:p w:rsidR="008748A6" w:rsidRDefault="008748A6" w:rsidP="00930A16">
      <w:pPr>
        <w:tabs>
          <w:tab w:val="left" w:pos="720"/>
          <w:tab w:val="left" w:pos="4320"/>
        </w:tabs>
      </w:pPr>
      <w:r>
        <w:tab/>
        <w:t xml:space="preserve">Available on cassette </w:t>
      </w:r>
      <w:r w:rsidRPr="008748A6">
        <w:t>RC008853</w:t>
      </w:r>
    </w:p>
    <w:p w:rsidR="008748A6" w:rsidRDefault="008748A6" w:rsidP="00930A16">
      <w:pPr>
        <w:tabs>
          <w:tab w:val="left" w:pos="720"/>
          <w:tab w:val="left" w:pos="4320"/>
        </w:tabs>
      </w:pPr>
    </w:p>
    <w:p w:rsidR="008007A1" w:rsidRDefault="008007A1" w:rsidP="00930A16">
      <w:pPr>
        <w:tabs>
          <w:tab w:val="left" w:pos="720"/>
          <w:tab w:val="left" w:pos="4320"/>
        </w:tabs>
      </w:pPr>
    </w:p>
    <w:p w:rsidR="008007A1" w:rsidRDefault="00154FD7" w:rsidP="00930A16">
      <w:pPr>
        <w:tabs>
          <w:tab w:val="left" w:pos="720"/>
          <w:tab w:val="left" w:pos="4320"/>
        </w:tabs>
        <w:rPr>
          <w:rFonts w:cs="Arial"/>
        </w:rPr>
      </w:pPr>
      <w:r>
        <w:rPr>
          <w:rStyle w:val="Strong"/>
        </w:rPr>
        <w:t>Full Catastrophe Living Using the Wisdom of Your Body and Mind to Face Stress, Pain, and I</w:t>
      </w:r>
      <w:r w:rsidR="008007A1" w:rsidRPr="008007A1">
        <w:rPr>
          <w:rStyle w:val="Strong"/>
        </w:rPr>
        <w:t>llness</w:t>
      </w:r>
      <w:r w:rsidR="008007A1">
        <w:rPr>
          <w:rFonts w:cs="Arial"/>
        </w:rPr>
        <w:t xml:space="preserve"> By Jon Kabat-Zinn</w:t>
      </w:r>
    </w:p>
    <w:p w:rsidR="008007A1" w:rsidRDefault="008007A1" w:rsidP="00930A16">
      <w:pPr>
        <w:tabs>
          <w:tab w:val="left" w:pos="720"/>
          <w:tab w:val="left" w:pos="4320"/>
        </w:tabs>
        <w:rPr>
          <w:rFonts w:cs="Arial"/>
        </w:rPr>
      </w:pPr>
      <w:r>
        <w:rPr>
          <w:rFonts w:cs="Arial"/>
        </w:rPr>
        <w:t xml:space="preserve">Read by Kurt </w:t>
      </w:r>
      <w:r w:rsidRPr="008007A1">
        <w:rPr>
          <w:rFonts w:cs="Arial"/>
        </w:rPr>
        <w:t>Elftmann</w:t>
      </w:r>
      <w:r>
        <w:rPr>
          <w:rFonts w:cs="Arial"/>
        </w:rPr>
        <w:tab/>
        <w:t>Reading time 19 hours, 8 minutes</w:t>
      </w:r>
    </w:p>
    <w:p w:rsidR="00937F27" w:rsidRDefault="002C5BFD" w:rsidP="00930A16">
      <w:pPr>
        <w:tabs>
          <w:tab w:val="left" w:pos="720"/>
          <w:tab w:val="left" w:pos="4320"/>
        </w:tabs>
        <w:rPr>
          <w:rFonts w:cs="Arial"/>
        </w:rPr>
      </w:pPr>
      <w:r w:rsidRPr="002C5BFD">
        <w:rPr>
          <w:rFonts w:cs="Arial"/>
        </w:rPr>
        <w:t>Founding director of the Stress Reduction Clinic at the University of Massachusetts Medical Center describes the philosophy of mindfulness meditation developed there and the ways he believes it can improve physical and mental health. 1990.</w:t>
      </w:r>
    </w:p>
    <w:p w:rsidR="00930A16" w:rsidRDefault="002C5BFD" w:rsidP="00930A16">
      <w:pPr>
        <w:tabs>
          <w:tab w:val="left" w:pos="720"/>
          <w:tab w:val="left" w:pos="4320"/>
        </w:tabs>
      </w:pPr>
      <w:r>
        <w:tab/>
      </w:r>
      <w:hyperlink r:id="rId62" w:history="1">
        <w:r w:rsidR="00930A16" w:rsidRPr="002417DD">
          <w:rPr>
            <w:rStyle w:val="Hyperlink"/>
          </w:rPr>
          <w:t>Download from BARD</w:t>
        </w:r>
        <w:r w:rsidRPr="002417DD">
          <w:rPr>
            <w:rStyle w:val="Hyperlink"/>
          </w:rPr>
          <w:t>: Full Catastrophe Living Using the Wisdom of…</w:t>
        </w:r>
      </w:hyperlink>
    </w:p>
    <w:p w:rsidR="00930A16" w:rsidRDefault="00774E15" w:rsidP="00930A16">
      <w:pPr>
        <w:tabs>
          <w:tab w:val="left" w:pos="720"/>
          <w:tab w:val="left" w:pos="4320"/>
        </w:tabs>
      </w:pPr>
      <w:r>
        <w:tab/>
      </w:r>
      <w:r w:rsidR="00930A16">
        <w:t>Also available on digital cartridge</w:t>
      </w:r>
      <w:r>
        <w:t xml:space="preserve"> </w:t>
      </w:r>
      <w:r w:rsidRPr="00774E15">
        <w:t>DB077295</w:t>
      </w:r>
    </w:p>
    <w:p w:rsidR="00930A16" w:rsidRDefault="00930A16" w:rsidP="00930A16">
      <w:pPr>
        <w:tabs>
          <w:tab w:val="left" w:pos="720"/>
          <w:tab w:val="left" w:pos="4320"/>
        </w:tabs>
        <w:rPr>
          <w:rFonts w:cs="Arial"/>
        </w:rPr>
      </w:pPr>
    </w:p>
    <w:p w:rsidR="00D20B85" w:rsidRDefault="00D20B85" w:rsidP="00930A16">
      <w:pPr>
        <w:tabs>
          <w:tab w:val="left" w:pos="720"/>
          <w:tab w:val="left" w:pos="4320"/>
        </w:tabs>
        <w:rPr>
          <w:rFonts w:cs="Arial"/>
        </w:rPr>
      </w:pPr>
    </w:p>
    <w:p w:rsidR="00D20B85" w:rsidRDefault="00D20B85" w:rsidP="00930A16">
      <w:pPr>
        <w:tabs>
          <w:tab w:val="left" w:pos="720"/>
          <w:tab w:val="left" w:pos="4320"/>
        </w:tabs>
        <w:rPr>
          <w:rFonts w:cs="Arial"/>
        </w:rPr>
      </w:pPr>
      <w:r>
        <w:rPr>
          <w:rStyle w:val="Strong"/>
        </w:rPr>
        <w:t>Wherever You Go, T</w:t>
      </w:r>
      <w:r w:rsidRPr="00D20B85">
        <w:rPr>
          <w:rStyle w:val="Strong"/>
        </w:rPr>
        <w:t>he</w:t>
      </w:r>
      <w:r>
        <w:rPr>
          <w:rStyle w:val="Strong"/>
        </w:rPr>
        <w:t>re You Are Mindfulness Meditation in Everyday L</w:t>
      </w:r>
      <w:r w:rsidRPr="00D20B85">
        <w:rPr>
          <w:rStyle w:val="Strong"/>
        </w:rPr>
        <w:t>ife</w:t>
      </w:r>
      <w:r>
        <w:rPr>
          <w:rFonts w:cs="Arial"/>
        </w:rPr>
        <w:t xml:space="preserve"> By Jon Kabat-Zinn</w:t>
      </w:r>
    </w:p>
    <w:p w:rsidR="00D20B85" w:rsidRDefault="00D20B85" w:rsidP="00930A16">
      <w:pPr>
        <w:tabs>
          <w:tab w:val="left" w:pos="720"/>
          <w:tab w:val="left" w:pos="4320"/>
        </w:tabs>
        <w:rPr>
          <w:rFonts w:cs="Arial"/>
        </w:rPr>
      </w:pPr>
      <w:r>
        <w:rPr>
          <w:rFonts w:cs="Arial"/>
        </w:rPr>
        <w:t>Read by Don Feldheim</w:t>
      </w:r>
      <w:r>
        <w:rPr>
          <w:rFonts w:cs="Arial"/>
        </w:rPr>
        <w:tab/>
        <w:t xml:space="preserve">Reading time </w:t>
      </w:r>
      <w:r w:rsidRPr="00D20B85">
        <w:rPr>
          <w:rFonts w:cs="Arial"/>
        </w:rPr>
        <w:t>7 hours, 26 minutes</w:t>
      </w:r>
    </w:p>
    <w:p w:rsidR="00D20B85" w:rsidRDefault="00D20B85" w:rsidP="00930A16">
      <w:pPr>
        <w:tabs>
          <w:tab w:val="left" w:pos="720"/>
          <w:tab w:val="left" w:pos="4320"/>
        </w:tabs>
        <w:rPr>
          <w:rFonts w:cs="Arial"/>
        </w:rPr>
      </w:pPr>
      <w:r w:rsidRPr="00D20B85">
        <w:rPr>
          <w:rFonts w:cs="Arial"/>
        </w:rPr>
        <w:t>Guide to achieving a state of "mindfulness"--an awareness of the present moment. Explains traditional Buddhist meditation techniques and exercises, such as postures that help cultivate consciousness. Offers suggestions for incorporating mindfulness into daily life to gain wisdom and find direction. First published in 1994; includes 2005 afterword. 1994.</w:t>
      </w:r>
      <w:r>
        <w:rPr>
          <w:rFonts w:cs="Arial"/>
        </w:rPr>
        <w:tab/>
      </w:r>
    </w:p>
    <w:p w:rsidR="00D20B85" w:rsidRDefault="00D20B85" w:rsidP="00930A16">
      <w:pPr>
        <w:tabs>
          <w:tab w:val="left" w:pos="720"/>
          <w:tab w:val="left" w:pos="4320"/>
        </w:tabs>
        <w:rPr>
          <w:rFonts w:cs="Arial"/>
        </w:rPr>
      </w:pPr>
      <w:r>
        <w:rPr>
          <w:rFonts w:cs="Arial"/>
        </w:rPr>
        <w:tab/>
      </w:r>
      <w:hyperlink r:id="rId63" w:history="1">
        <w:r w:rsidRPr="00D20B85">
          <w:rPr>
            <w:rStyle w:val="Hyperlink"/>
            <w:rFonts w:cs="Arial"/>
          </w:rPr>
          <w:t>Download from BARD: Wherever You Go, There You Are Mindfulness…</w:t>
        </w:r>
      </w:hyperlink>
    </w:p>
    <w:p w:rsidR="00D20B85" w:rsidRDefault="00D20B85" w:rsidP="00930A16">
      <w:pPr>
        <w:tabs>
          <w:tab w:val="left" w:pos="720"/>
          <w:tab w:val="left" w:pos="4320"/>
        </w:tabs>
        <w:rPr>
          <w:rFonts w:cs="Arial"/>
        </w:rPr>
      </w:pPr>
      <w:r>
        <w:rPr>
          <w:rFonts w:cs="Arial"/>
        </w:rPr>
        <w:tab/>
        <w:t xml:space="preserve">Also available on cassette </w:t>
      </w:r>
      <w:r w:rsidRPr="00D20B85">
        <w:rPr>
          <w:rFonts w:cs="Arial"/>
        </w:rPr>
        <w:t>RC064586</w:t>
      </w:r>
    </w:p>
    <w:p w:rsidR="00D20B85" w:rsidRDefault="00D20B85">
      <w:pPr>
        <w:rPr>
          <w:rFonts w:cs="Arial"/>
        </w:rPr>
      </w:pPr>
      <w:r>
        <w:rPr>
          <w:rFonts w:cs="Arial"/>
        </w:rPr>
        <w:br w:type="page"/>
      </w:r>
    </w:p>
    <w:p w:rsidR="00D20B85" w:rsidRDefault="00D20B85" w:rsidP="00930A16">
      <w:pPr>
        <w:tabs>
          <w:tab w:val="left" w:pos="720"/>
          <w:tab w:val="left" w:pos="4320"/>
        </w:tabs>
        <w:rPr>
          <w:rFonts w:cs="Arial"/>
        </w:rPr>
      </w:pPr>
    </w:p>
    <w:p w:rsidR="00DA2868" w:rsidRPr="00B13C48" w:rsidRDefault="00DA2868" w:rsidP="00930A16">
      <w:pPr>
        <w:tabs>
          <w:tab w:val="left" w:pos="720"/>
          <w:tab w:val="left" w:pos="4320"/>
        </w:tabs>
        <w:rPr>
          <w:rFonts w:cs="Arial"/>
        </w:rPr>
      </w:pPr>
      <w:r w:rsidRPr="00B13C48">
        <w:rPr>
          <w:rStyle w:val="Strong"/>
        </w:rPr>
        <w:t>The Secret of the Old Clock</w:t>
      </w:r>
      <w:r w:rsidRPr="00B13C48">
        <w:rPr>
          <w:rFonts w:cs="Arial"/>
        </w:rPr>
        <w:t xml:space="preserve"> By Carolyn Keene</w:t>
      </w:r>
    </w:p>
    <w:p w:rsidR="00DA2868" w:rsidRPr="00B13C48" w:rsidRDefault="00DA2868" w:rsidP="00930A16">
      <w:pPr>
        <w:tabs>
          <w:tab w:val="left" w:pos="720"/>
          <w:tab w:val="left" w:pos="4320"/>
        </w:tabs>
        <w:rPr>
          <w:rFonts w:cs="Arial"/>
        </w:rPr>
      </w:pPr>
      <w:r w:rsidRPr="00B13C48">
        <w:rPr>
          <w:rFonts w:cs="Arial"/>
        </w:rPr>
        <w:t>Read by Kristin Allison</w:t>
      </w:r>
      <w:r w:rsidR="00B13C48" w:rsidRPr="00B13C48">
        <w:rPr>
          <w:rFonts w:cs="Arial"/>
        </w:rPr>
        <w:t xml:space="preserve"> or Joan Fleming</w:t>
      </w:r>
      <w:r w:rsidRPr="00B13C48">
        <w:rPr>
          <w:rFonts w:cs="Arial"/>
        </w:rPr>
        <w:tab/>
        <w:t>Reading time 3 hours, 32 minutes</w:t>
      </w:r>
    </w:p>
    <w:p w:rsidR="00DA2868" w:rsidRPr="00B13C48" w:rsidRDefault="00DA2868" w:rsidP="00930A16">
      <w:pPr>
        <w:tabs>
          <w:tab w:val="left" w:pos="720"/>
          <w:tab w:val="left" w:pos="4320"/>
        </w:tabs>
        <w:rPr>
          <w:rFonts w:cs="Arial"/>
        </w:rPr>
      </w:pPr>
      <w:r w:rsidRPr="00B13C48">
        <w:rPr>
          <w:rFonts w:cs="Arial"/>
        </w:rPr>
        <w:t>When Nancy Drew witnesses a near-accident on a country road, she becomes involved with a missing will and the theft of some valuable silver pieces. For grades 3-6. 1930.</w:t>
      </w:r>
      <w:r w:rsidRPr="00B13C48">
        <w:rPr>
          <w:rFonts w:cs="Arial"/>
        </w:rPr>
        <w:tab/>
      </w:r>
    </w:p>
    <w:p w:rsidR="00DA2868" w:rsidRPr="00B13C48" w:rsidRDefault="00DA2868" w:rsidP="00930A16">
      <w:pPr>
        <w:tabs>
          <w:tab w:val="left" w:pos="720"/>
          <w:tab w:val="left" w:pos="4320"/>
        </w:tabs>
        <w:rPr>
          <w:rFonts w:cs="Arial"/>
        </w:rPr>
      </w:pPr>
      <w:r w:rsidRPr="00B13C48">
        <w:rPr>
          <w:rFonts w:cs="Arial"/>
        </w:rPr>
        <w:tab/>
      </w:r>
      <w:hyperlink r:id="rId64" w:history="1">
        <w:r w:rsidRPr="00B13C48">
          <w:rPr>
            <w:rStyle w:val="Hyperlink"/>
            <w:rFonts w:cs="Arial"/>
          </w:rPr>
          <w:t>Download from BARD: The Secret of the Old Clock</w:t>
        </w:r>
      </w:hyperlink>
    </w:p>
    <w:p w:rsidR="00DA2868" w:rsidRPr="00B13C48" w:rsidRDefault="00DA2868" w:rsidP="00930A16">
      <w:pPr>
        <w:tabs>
          <w:tab w:val="left" w:pos="720"/>
          <w:tab w:val="left" w:pos="4320"/>
        </w:tabs>
        <w:rPr>
          <w:rFonts w:cs="Arial"/>
        </w:rPr>
      </w:pPr>
      <w:r w:rsidRPr="00B13C48">
        <w:rPr>
          <w:rFonts w:cs="Arial"/>
        </w:rPr>
        <w:tab/>
        <w:t>Also available on cassette RC050914</w:t>
      </w:r>
    </w:p>
    <w:p w:rsidR="00DA2868" w:rsidRPr="00B13C48" w:rsidRDefault="00DA2868" w:rsidP="00930A16">
      <w:pPr>
        <w:tabs>
          <w:tab w:val="left" w:pos="720"/>
          <w:tab w:val="left" w:pos="4320"/>
        </w:tabs>
        <w:rPr>
          <w:rFonts w:cs="Arial"/>
        </w:rPr>
      </w:pPr>
      <w:r w:rsidRPr="00B13C48">
        <w:rPr>
          <w:rFonts w:cs="Arial"/>
        </w:rPr>
        <w:tab/>
      </w:r>
      <w:hyperlink r:id="rId65" w:history="1">
        <w:r w:rsidRPr="00B13C48">
          <w:rPr>
            <w:rStyle w:val="Hyperlink"/>
            <w:rFonts w:cs="Arial"/>
          </w:rPr>
          <w:t>Download from BARD as Electronic Braille BR12806</w:t>
        </w:r>
      </w:hyperlink>
    </w:p>
    <w:p w:rsidR="00DA2868" w:rsidRDefault="00DA2868" w:rsidP="00930A16">
      <w:pPr>
        <w:tabs>
          <w:tab w:val="left" w:pos="720"/>
          <w:tab w:val="left" w:pos="4320"/>
        </w:tabs>
        <w:rPr>
          <w:rFonts w:cs="Arial"/>
        </w:rPr>
      </w:pPr>
      <w:r w:rsidRPr="00B13C48">
        <w:rPr>
          <w:rFonts w:cs="Arial"/>
        </w:rPr>
        <w:tab/>
        <w:t>Also available in braille BR012806</w:t>
      </w:r>
    </w:p>
    <w:p w:rsidR="00DA2868" w:rsidRDefault="00DA2868" w:rsidP="00930A16">
      <w:pPr>
        <w:tabs>
          <w:tab w:val="left" w:pos="720"/>
          <w:tab w:val="left" w:pos="4320"/>
        </w:tabs>
        <w:rPr>
          <w:rFonts w:cs="Arial"/>
        </w:rPr>
      </w:pPr>
    </w:p>
    <w:p w:rsidR="00DA2868" w:rsidRDefault="00DA2868" w:rsidP="00930A16">
      <w:pPr>
        <w:tabs>
          <w:tab w:val="left" w:pos="720"/>
          <w:tab w:val="left" w:pos="4320"/>
        </w:tabs>
        <w:rPr>
          <w:rFonts w:cs="Arial"/>
        </w:rPr>
      </w:pPr>
    </w:p>
    <w:p w:rsidR="002F17C6" w:rsidRDefault="00C5239B" w:rsidP="002F17C6">
      <w:pPr>
        <w:tabs>
          <w:tab w:val="left" w:pos="720"/>
          <w:tab w:val="left" w:pos="4320"/>
        </w:tabs>
      </w:pPr>
      <w:r w:rsidRPr="00C5239B">
        <w:rPr>
          <w:rStyle w:val="Strong"/>
        </w:rPr>
        <w:t>Profiles in Courage</w:t>
      </w:r>
      <w:r>
        <w:t xml:space="preserve"> By John F. Kennedy</w:t>
      </w:r>
    </w:p>
    <w:p w:rsidR="00C5239B" w:rsidRDefault="00C5239B" w:rsidP="002F17C6">
      <w:pPr>
        <w:tabs>
          <w:tab w:val="left" w:pos="720"/>
          <w:tab w:val="left" w:pos="4320"/>
        </w:tabs>
      </w:pPr>
      <w:r>
        <w:t xml:space="preserve">Read by Don </w:t>
      </w:r>
      <w:r w:rsidRPr="00C5239B">
        <w:t>Hagen</w:t>
      </w:r>
      <w:r>
        <w:tab/>
        <w:t>Reading time 8 hours, 17 minutes</w:t>
      </w:r>
    </w:p>
    <w:p w:rsidR="00C5239B" w:rsidRPr="00C5239B" w:rsidRDefault="00C5239B" w:rsidP="002F17C6">
      <w:pPr>
        <w:tabs>
          <w:tab w:val="left" w:pos="720"/>
          <w:tab w:val="left" w:pos="4320"/>
        </w:tabs>
      </w:pPr>
      <w:r w:rsidRPr="00C5239B">
        <w:t>Biographical sketches of historic statesmen who demonstrated great political courage at crucial moments in U.S. history. Includes John Quincy Adams, Daniel Webster, and others. Written by then-senator Kennedy while convalescing from the effects of war wounds. 2003 introduction by Caroline Kennedy; 1964 foreword by Robert F. Kennedy. Pulitzer Prize. 1955.</w:t>
      </w:r>
    </w:p>
    <w:p w:rsidR="00C5239B" w:rsidRDefault="00C5239B" w:rsidP="00C5239B">
      <w:pPr>
        <w:tabs>
          <w:tab w:val="left" w:pos="720"/>
          <w:tab w:val="left" w:pos="4320"/>
        </w:tabs>
      </w:pPr>
      <w:r>
        <w:tab/>
      </w:r>
      <w:hyperlink r:id="rId66" w:history="1">
        <w:r w:rsidRPr="002417DD">
          <w:rPr>
            <w:rStyle w:val="Hyperlink"/>
          </w:rPr>
          <w:t>Download from BARD: Profiles in Courage</w:t>
        </w:r>
      </w:hyperlink>
    </w:p>
    <w:p w:rsidR="00C5239B" w:rsidRDefault="00C5239B" w:rsidP="00C5239B">
      <w:pPr>
        <w:tabs>
          <w:tab w:val="left" w:pos="720"/>
          <w:tab w:val="left" w:pos="4320"/>
        </w:tabs>
      </w:pPr>
      <w:r>
        <w:tab/>
        <w:t xml:space="preserve">Also available on cassette </w:t>
      </w:r>
      <w:r w:rsidRPr="00C5239B">
        <w:t>RC058855</w:t>
      </w:r>
    </w:p>
    <w:p w:rsidR="00C5239B" w:rsidRDefault="00C5239B" w:rsidP="00C5239B">
      <w:pPr>
        <w:tabs>
          <w:tab w:val="left" w:pos="720"/>
          <w:tab w:val="left" w:pos="4320"/>
        </w:tabs>
      </w:pPr>
      <w:r>
        <w:tab/>
      </w:r>
      <w:hyperlink r:id="rId67" w:history="1">
        <w:r w:rsidRPr="002417DD">
          <w:rPr>
            <w:rStyle w:val="Hyperlink"/>
          </w:rPr>
          <w:t>Download from BARD as Electronic Braille</w:t>
        </w:r>
        <w:r w:rsidR="002417DD" w:rsidRPr="002417DD">
          <w:rPr>
            <w:rStyle w:val="Hyperlink"/>
          </w:rPr>
          <w:t xml:space="preserve"> BR15716</w:t>
        </w:r>
      </w:hyperlink>
    </w:p>
    <w:p w:rsidR="00C5239B" w:rsidRDefault="00C5239B" w:rsidP="00C5239B">
      <w:pPr>
        <w:tabs>
          <w:tab w:val="left" w:pos="720"/>
          <w:tab w:val="left" w:pos="4320"/>
        </w:tabs>
      </w:pPr>
      <w:r>
        <w:tab/>
        <w:t xml:space="preserve">Also available in braille </w:t>
      </w:r>
      <w:r w:rsidRPr="00C5239B">
        <w:t>BR000016</w:t>
      </w:r>
      <w:r>
        <w:t xml:space="preserve"> OR </w:t>
      </w:r>
      <w:r w:rsidRPr="00C5239B">
        <w:t>BR015716</w:t>
      </w:r>
    </w:p>
    <w:p w:rsidR="00FC4FB1" w:rsidRDefault="00FC4FB1" w:rsidP="00C5239B">
      <w:pPr>
        <w:tabs>
          <w:tab w:val="left" w:pos="720"/>
          <w:tab w:val="left" w:pos="4320"/>
        </w:tabs>
      </w:pPr>
    </w:p>
    <w:p w:rsidR="00FC4FB1" w:rsidRDefault="00FC4FB1" w:rsidP="00C5239B">
      <w:pPr>
        <w:tabs>
          <w:tab w:val="left" w:pos="720"/>
          <w:tab w:val="left" w:pos="4320"/>
        </w:tabs>
      </w:pPr>
    </w:p>
    <w:p w:rsidR="00DA2868" w:rsidRDefault="00D20A63" w:rsidP="00C5239B">
      <w:pPr>
        <w:tabs>
          <w:tab w:val="left" w:pos="720"/>
          <w:tab w:val="left" w:pos="4320"/>
        </w:tabs>
      </w:pPr>
      <w:r w:rsidRPr="00D20A63">
        <w:rPr>
          <w:rStyle w:val="Strong"/>
        </w:rPr>
        <w:t>Interpreter of M</w:t>
      </w:r>
      <w:r w:rsidR="00FC4FB1" w:rsidRPr="00D20A63">
        <w:rPr>
          <w:rStyle w:val="Strong"/>
        </w:rPr>
        <w:t>aladies</w:t>
      </w:r>
      <w:r w:rsidR="00FC4FB1" w:rsidRPr="00FC4FB1">
        <w:t xml:space="preserve"> </w:t>
      </w:r>
      <w:r w:rsidR="00FC4FB1">
        <w:t>By Jhumpa Lahiri</w:t>
      </w:r>
    </w:p>
    <w:p w:rsidR="00D20A63" w:rsidRDefault="00D20A63" w:rsidP="00C5239B">
      <w:pPr>
        <w:tabs>
          <w:tab w:val="left" w:pos="720"/>
          <w:tab w:val="left" w:pos="4320"/>
        </w:tabs>
      </w:pPr>
      <w:r>
        <w:t>Read by</w:t>
      </w:r>
      <w:r w:rsidR="00A37DC3">
        <w:t xml:space="preserve"> Annie </w:t>
      </w:r>
      <w:r w:rsidR="00A37DC3" w:rsidRPr="00A37DC3">
        <w:t>Wauters</w:t>
      </w:r>
      <w:r>
        <w:tab/>
        <w:t>Reading time</w:t>
      </w:r>
      <w:r w:rsidR="00A37DC3">
        <w:t xml:space="preserve"> 6 hours, 35 minutes</w:t>
      </w:r>
    </w:p>
    <w:p w:rsidR="00D20A63" w:rsidRDefault="00A37DC3" w:rsidP="00C5239B">
      <w:pPr>
        <w:tabs>
          <w:tab w:val="left" w:pos="720"/>
          <w:tab w:val="left" w:pos="4320"/>
        </w:tabs>
      </w:pPr>
      <w:r w:rsidRPr="00A37DC3">
        <w:t>Nine tales of brief encounters with lasting effects, set in India and America. Each emphasizes cultural transition and loss. In the title piece, while American-born Mr. and Mrs. Das and their three young children are tourists in India, Mrs. Das confides a disquieting secret to their guide. Pulitzer Prize. Bestseller. 1999.</w:t>
      </w:r>
    </w:p>
    <w:p w:rsidR="00A37DC3" w:rsidRDefault="00A37DC3" w:rsidP="00A37DC3">
      <w:pPr>
        <w:tabs>
          <w:tab w:val="left" w:pos="720"/>
          <w:tab w:val="left" w:pos="4320"/>
        </w:tabs>
      </w:pPr>
      <w:r>
        <w:tab/>
      </w:r>
      <w:hyperlink r:id="rId68" w:history="1">
        <w:r w:rsidRPr="00132F02">
          <w:rPr>
            <w:rStyle w:val="Hyperlink"/>
          </w:rPr>
          <w:t>Download from BARD</w:t>
        </w:r>
        <w:r w:rsidR="00132F02" w:rsidRPr="00132F02">
          <w:rPr>
            <w:rStyle w:val="Hyperlink"/>
          </w:rPr>
          <w:t>: Interpreter of Maladies</w:t>
        </w:r>
      </w:hyperlink>
      <w:r>
        <w:t xml:space="preserve"> </w:t>
      </w:r>
    </w:p>
    <w:p w:rsidR="00A37DC3" w:rsidRDefault="00132F02" w:rsidP="00132F02">
      <w:pPr>
        <w:tabs>
          <w:tab w:val="left" w:pos="720"/>
          <w:tab w:val="left" w:pos="4320"/>
        </w:tabs>
      </w:pPr>
      <w:r>
        <w:tab/>
        <w:t xml:space="preserve">Also available on cassette </w:t>
      </w:r>
      <w:r w:rsidRPr="00132F02">
        <w:t>RC050087</w:t>
      </w:r>
      <w:r w:rsidR="00A37DC3">
        <w:t xml:space="preserve"> </w:t>
      </w:r>
    </w:p>
    <w:p w:rsidR="00132F02" w:rsidRDefault="00132F02">
      <w:r>
        <w:br w:type="page"/>
      </w:r>
    </w:p>
    <w:p w:rsidR="00D20A63" w:rsidRDefault="00D20A63" w:rsidP="00C5239B">
      <w:pPr>
        <w:tabs>
          <w:tab w:val="left" w:pos="720"/>
          <w:tab w:val="left" w:pos="4320"/>
        </w:tabs>
      </w:pPr>
      <w:r w:rsidRPr="00D20A63">
        <w:rPr>
          <w:rStyle w:val="Strong"/>
        </w:rPr>
        <w:lastRenderedPageBreak/>
        <w:t>The Namesake</w:t>
      </w:r>
      <w:r>
        <w:t xml:space="preserve"> By Jhumpa Lahiri</w:t>
      </w:r>
    </w:p>
    <w:p w:rsidR="00D83503" w:rsidRDefault="00D20A63" w:rsidP="002F17C6">
      <w:pPr>
        <w:tabs>
          <w:tab w:val="left" w:pos="720"/>
          <w:tab w:val="left" w:pos="4320"/>
        </w:tabs>
      </w:pPr>
      <w:r>
        <w:t>Read by</w:t>
      </w:r>
      <w:r w:rsidR="00132F02">
        <w:t xml:space="preserve"> Yolande Bavan</w:t>
      </w:r>
      <w:r>
        <w:tab/>
        <w:t>Reading time</w:t>
      </w:r>
      <w:r w:rsidR="00132F02">
        <w:t xml:space="preserve"> 12 hours, 5 minutes</w:t>
      </w:r>
    </w:p>
    <w:p w:rsidR="00132F02" w:rsidRDefault="00132F02" w:rsidP="00D20A63">
      <w:pPr>
        <w:tabs>
          <w:tab w:val="left" w:pos="720"/>
          <w:tab w:val="left" w:pos="4320"/>
        </w:tabs>
      </w:pPr>
      <w:r w:rsidRPr="00132F02">
        <w:t>Thirty years in the life of Gogol Ganguli, born to Calcutta immigrants shortly after their 1960s arrival in Boston. Gogol's name is a constant burden to him, so he legally changes it to Nikhil. Yet as a first-generation American stumbling along the path to maturity, he remains defined by the name Gogol. Some descriptions of sex and some strong language. Bestseller. 2003.</w:t>
      </w:r>
    </w:p>
    <w:p w:rsidR="00D20A63" w:rsidRDefault="00132F02" w:rsidP="00D20A63">
      <w:pPr>
        <w:tabs>
          <w:tab w:val="left" w:pos="720"/>
          <w:tab w:val="left" w:pos="4320"/>
        </w:tabs>
      </w:pPr>
      <w:r>
        <w:tab/>
      </w:r>
      <w:hyperlink r:id="rId69" w:history="1">
        <w:r w:rsidR="00D20A63" w:rsidRPr="00132F02">
          <w:rPr>
            <w:rStyle w:val="Hyperlink"/>
          </w:rPr>
          <w:t>Download from BARD</w:t>
        </w:r>
        <w:r w:rsidRPr="00132F02">
          <w:rPr>
            <w:rStyle w:val="Hyperlink"/>
          </w:rPr>
          <w:t>: The Namesake</w:t>
        </w:r>
      </w:hyperlink>
    </w:p>
    <w:p w:rsidR="00D20A63" w:rsidRDefault="00D20A63" w:rsidP="00132F02">
      <w:pPr>
        <w:tabs>
          <w:tab w:val="left" w:pos="720"/>
          <w:tab w:val="left" w:pos="4320"/>
        </w:tabs>
      </w:pPr>
      <w:r>
        <w:tab/>
        <w:t xml:space="preserve">Also available on cassette </w:t>
      </w:r>
      <w:r w:rsidR="00132F02" w:rsidRPr="00132F02">
        <w:t>RC056937</w:t>
      </w:r>
    </w:p>
    <w:p w:rsidR="00D20A63" w:rsidRDefault="00D20A63" w:rsidP="002F17C6">
      <w:pPr>
        <w:tabs>
          <w:tab w:val="left" w:pos="720"/>
          <w:tab w:val="left" w:pos="4320"/>
        </w:tabs>
      </w:pPr>
    </w:p>
    <w:p w:rsidR="00D20A63" w:rsidRDefault="00D20A63" w:rsidP="002F17C6">
      <w:pPr>
        <w:tabs>
          <w:tab w:val="left" w:pos="720"/>
          <w:tab w:val="left" w:pos="4320"/>
        </w:tabs>
      </w:pPr>
    </w:p>
    <w:p w:rsidR="00D83503" w:rsidRDefault="00D83503" w:rsidP="002F17C6">
      <w:pPr>
        <w:tabs>
          <w:tab w:val="left" w:pos="720"/>
          <w:tab w:val="left" w:pos="4320"/>
        </w:tabs>
      </w:pPr>
      <w:r w:rsidRPr="00D83503">
        <w:rPr>
          <w:rStyle w:val="Strong"/>
        </w:rPr>
        <w:t>Unaccustomed Earth</w:t>
      </w:r>
      <w:r>
        <w:t xml:space="preserve"> By </w:t>
      </w:r>
      <w:r w:rsidR="008E124D">
        <w:t>Jhumpa Lahiri</w:t>
      </w:r>
    </w:p>
    <w:p w:rsidR="00D83503" w:rsidRDefault="00D83503" w:rsidP="002F17C6">
      <w:pPr>
        <w:tabs>
          <w:tab w:val="left" w:pos="720"/>
          <w:tab w:val="left" w:pos="4320"/>
        </w:tabs>
      </w:pPr>
      <w:r>
        <w:t xml:space="preserve">Read by Gabriella </w:t>
      </w:r>
      <w:r w:rsidRPr="00D83503">
        <w:t>Cavallero</w:t>
      </w:r>
      <w:r>
        <w:tab/>
        <w:t>Reading time 10 hours, 46 minutes</w:t>
      </w:r>
    </w:p>
    <w:p w:rsidR="00C5239B" w:rsidRDefault="00D83503" w:rsidP="002F17C6">
      <w:pPr>
        <w:tabs>
          <w:tab w:val="left" w:pos="720"/>
          <w:tab w:val="left" w:pos="4320"/>
        </w:tabs>
      </w:pPr>
      <w:r w:rsidRPr="00D83503">
        <w:t>Eight short stories by Pulitzer Prize-winning author explore the nature of family and love. In the title story, a mother in Seattle nervously hosts her widowed father, who helps tend her garden but hides a secret. Bestseller. 2008.</w:t>
      </w:r>
    </w:p>
    <w:p w:rsidR="00D83503" w:rsidRDefault="00D83503" w:rsidP="00D83503">
      <w:pPr>
        <w:tabs>
          <w:tab w:val="left" w:pos="720"/>
          <w:tab w:val="left" w:pos="4320"/>
        </w:tabs>
      </w:pPr>
      <w:r>
        <w:tab/>
      </w:r>
      <w:hyperlink r:id="rId70" w:history="1">
        <w:r w:rsidRPr="009A4D0B">
          <w:rPr>
            <w:rStyle w:val="Hyperlink"/>
          </w:rPr>
          <w:t>Download from BARD: Unaccustomed Earth</w:t>
        </w:r>
      </w:hyperlink>
    </w:p>
    <w:p w:rsidR="00D83503" w:rsidRDefault="00D83503" w:rsidP="00D83503">
      <w:pPr>
        <w:tabs>
          <w:tab w:val="left" w:pos="720"/>
          <w:tab w:val="left" w:pos="4320"/>
        </w:tabs>
      </w:pPr>
      <w:r>
        <w:tab/>
        <w:t xml:space="preserve">Also available on digital cartridge </w:t>
      </w:r>
      <w:r w:rsidRPr="00D83503">
        <w:t>DB066192</w:t>
      </w:r>
    </w:p>
    <w:p w:rsidR="00D83503" w:rsidRDefault="00D83503" w:rsidP="00D83503">
      <w:pPr>
        <w:tabs>
          <w:tab w:val="left" w:pos="720"/>
          <w:tab w:val="left" w:pos="4320"/>
        </w:tabs>
      </w:pPr>
      <w:r>
        <w:tab/>
      </w:r>
      <w:hyperlink r:id="rId71" w:history="1">
        <w:r w:rsidRPr="009A4D0B">
          <w:rPr>
            <w:rStyle w:val="Hyperlink"/>
          </w:rPr>
          <w:t>Download from BARD as Electronic Braille</w:t>
        </w:r>
        <w:r w:rsidR="009A4D0B" w:rsidRPr="009A4D0B">
          <w:rPr>
            <w:rStyle w:val="Hyperlink"/>
          </w:rPr>
          <w:t xml:space="preserve"> BR17928</w:t>
        </w:r>
      </w:hyperlink>
    </w:p>
    <w:p w:rsidR="00D83503" w:rsidRDefault="00D83503" w:rsidP="00D83503">
      <w:pPr>
        <w:tabs>
          <w:tab w:val="left" w:pos="720"/>
          <w:tab w:val="left" w:pos="4320"/>
        </w:tabs>
      </w:pPr>
      <w:r>
        <w:tab/>
        <w:t xml:space="preserve">Also available in braille </w:t>
      </w:r>
      <w:r w:rsidRPr="00D83503">
        <w:t>BR017928</w:t>
      </w:r>
    </w:p>
    <w:p w:rsidR="00C5239B" w:rsidRDefault="00C5239B" w:rsidP="002F17C6">
      <w:pPr>
        <w:tabs>
          <w:tab w:val="left" w:pos="720"/>
          <w:tab w:val="left" w:pos="4320"/>
        </w:tabs>
      </w:pPr>
    </w:p>
    <w:p w:rsidR="00132F02" w:rsidRDefault="00132F02" w:rsidP="002F17C6">
      <w:pPr>
        <w:tabs>
          <w:tab w:val="left" w:pos="720"/>
          <w:tab w:val="left" w:pos="4320"/>
        </w:tabs>
      </w:pPr>
    </w:p>
    <w:p w:rsidR="00132F02" w:rsidRDefault="00D403AD" w:rsidP="002F17C6">
      <w:pPr>
        <w:tabs>
          <w:tab w:val="left" w:pos="720"/>
          <w:tab w:val="left" w:pos="4320"/>
        </w:tabs>
      </w:pPr>
      <w:r>
        <w:rPr>
          <w:rStyle w:val="Strong"/>
        </w:rPr>
        <w:t>Traveling Mercies Some T</w:t>
      </w:r>
      <w:r w:rsidR="00132F02" w:rsidRPr="00D403AD">
        <w:rPr>
          <w:rStyle w:val="Strong"/>
        </w:rPr>
        <w:t>h</w:t>
      </w:r>
      <w:r>
        <w:rPr>
          <w:rStyle w:val="Strong"/>
        </w:rPr>
        <w:t>oughts on F</w:t>
      </w:r>
      <w:r w:rsidR="00132F02" w:rsidRPr="00D403AD">
        <w:rPr>
          <w:rStyle w:val="Strong"/>
        </w:rPr>
        <w:t>aith</w:t>
      </w:r>
      <w:r w:rsidR="00132F02">
        <w:t xml:space="preserve"> By Anne Lamott</w:t>
      </w:r>
    </w:p>
    <w:p w:rsidR="00132F02" w:rsidRDefault="00132F02" w:rsidP="002F17C6">
      <w:pPr>
        <w:tabs>
          <w:tab w:val="left" w:pos="720"/>
          <w:tab w:val="left" w:pos="4320"/>
        </w:tabs>
      </w:pPr>
      <w:r>
        <w:t>Read by</w:t>
      </w:r>
      <w:r w:rsidR="00D403AD">
        <w:t xml:space="preserve"> Martha Harmon Pardee </w:t>
      </w:r>
      <w:r>
        <w:tab/>
      </w:r>
    </w:p>
    <w:p w:rsidR="00132F02" w:rsidRDefault="00D403AD" w:rsidP="002F17C6">
      <w:pPr>
        <w:tabs>
          <w:tab w:val="left" w:pos="720"/>
          <w:tab w:val="left" w:pos="4320"/>
        </w:tabs>
      </w:pPr>
      <w:r w:rsidRPr="00D403AD">
        <w:t>Lamott first relates her childhood and her vacillation with Christianity, and describes the night of her conversion following an abortion and a week of drugs and alcohol. She then explains how she continues to struggle with the faith that now sustains her. Some strong language. Bestseller.</w:t>
      </w:r>
    </w:p>
    <w:p w:rsidR="00D403AD" w:rsidRDefault="00D403AD" w:rsidP="002F17C6">
      <w:pPr>
        <w:tabs>
          <w:tab w:val="left" w:pos="720"/>
          <w:tab w:val="left" w:pos="4320"/>
        </w:tabs>
      </w:pPr>
      <w:r>
        <w:tab/>
        <w:t xml:space="preserve">Available on cassette </w:t>
      </w:r>
      <w:r w:rsidRPr="00D403AD">
        <w:t>RC047831</w:t>
      </w:r>
    </w:p>
    <w:p w:rsidR="00132F02" w:rsidRDefault="00132F02" w:rsidP="002F17C6">
      <w:pPr>
        <w:tabs>
          <w:tab w:val="left" w:pos="720"/>
          <w:tab w:val="left" w:pos="4320"/>
        </w:tabs>
      </w:pPr>
    </w:p>
    <w:p w:rsidR="00B13C48" w:rsidRPr="00837003" w:rsidRDefault="00B13C48" w:rsidP="00B13C48">
      <w:pPr>
        <w:rPr>
          <w:rFonts w:cs="Arial"/>
          <w:szCs w:val="28"/>
        </w:rPr>
      </w:pPr>
      <w:r w:rsidRPr="00017FB0">
        <w:rPr>
          <w:rStyle w:val="Strong"/>
        </w:rPr>
        <w:t>The Girl with the Dragon Tattoo</w:t>
      </w:r>
      <w:r>
        <w:rPr>
          <w:rFonts w:cs="Arial"/>
          <w:szCs w:val="28"/>
        </w:rPr>
        <w:t xml:space="preserve"> By St</w:t>
      </w:r>
      <w:r w:rsidRPr="00837003">
        <w:rPr>
          <w:rFonts w:cs="Arial"/>
          <w:szCs w:val="28"/>
        </w:rPr>
        <w:t>i</w:t>
      </w:r>
      <w:r>
        <w:rPr>
          <w:rFonts w:cs="Arial"/>
          <w:szCs w:val="28"/>
        </w:rPr>
        <w:t>e</w:t>
      </w:r>
      <w:r w:rsidRPr="00837003">
        <w:rPr>
          <w:rFonts w:cs="Arial"/>
          <w:szCs w:val="28"/>
        </w:rPr>
        <w:t>g Larsson</w:t>
      </w:r>
    </w:p>
    <w:p w:rsidR="00B13C48" w:rsidRPr="00837003" w:rsidRDefault="00B13C48" w:rsidP="00B13C48">
      <w:pPr>
        <w:rPr>
          <w:rFonts w:cs="Arial"/>
          <w:szCs w:val="28"/>
        </w:rPr>
      </w:pPr>
      <w:r w:rsidRPr="00837003">
        <w:rPr>
          <w:rFonts w:cs="Arial"/>
          <w:szCs w:val="28"/>
        </w:rPr>
        <w:t>Read by Mary Kane</w:t>
      </w:r>
      <w:r w:rsidRPr="00837003">
        <w:rPr>
          <w:rFonts w:cs="Arial"/>
          <w:szCs w:val="28"/>
        </w:rPr>
        <w:tab/>
      </w:r>
      <w:r>
        <w:rPr>
          <w:rFonts w:cs="Arial"/>
          <w:szCs w:val="28"/>
        </w:rPr>
        <w:tab/>
      </w:r>
      <w:r>
        <w:rPr>
          <w:rFonts w:cs="Arial"/>
          <w:szCs w:val="28"/>
        </w:rPr>
        <w:tab/>
      </w:r>
      <w:r w:rsidRPr="00837003">
        <w:rPr>
          <w:rFonts w:cs="Arial"/>
          <w:szCs w:val="28"/>
        </w:rPr>
        <w:t>Reading time 16 hours, 32 minutes</w:t>
      </w:r>
    </w:p>
    <w:p w:rsidR="00B13C48" w:rsidRPr="00837003" w:rsidRDefault="00B13C48" w:rsidP="00B13C48">
      <w:pPr>
        <w:rPr>
          <w:rFonts w:cs="Arial"/>
          <w:szCs w:val="28"/>
        </w:rPr>
      </w:pPr>
      <w:r w:rsidRPr="00837003">
        <w:rPr>
          <w:rFonts w:cs="Arial"/>
          <w:szCs w:val="28"/>
        </w:rPr>
        <w:t xml:space="preserve">Stockholm. Wealthy octogenarian Henrik Vanger hires disgraced journalist Mikael Blomkvist and antisocial computer hacker Lisbeth Salander to investigate the disappearance of his great-niece as a teenager forty years ago. They uncover damaging secrets about the family--and themselves. Originally published in Swedish. Violence, strong language, and explicit descriptions of sex. Bestseller.  2008. </w:t>
      </w:r>
    </w:p>
    <w:p w:rsidR="00B13C48" w:rsidRPr="00837003" w:rsidRDefault="00B13C48" w:rsidP="00B13C48">
      <w:pPr>
        <w:rPr>
          <w:rFonts w:cs="Arial"/>
          <w:szCs w:val="28"/>
        </w:rPr>
      </w:pPr>
      <w:r w:rsidRPr="00837003">
        <w:rPr>
          <w:rFonts w:cs="Arial"/>
          <w:szCs w:val="28"/>
        </w:rPr>
        <w:tab/>
      </w:r>
      <w:hyperlink r:id="rId72" w:history="1">
        <w:r w:rsidRPr="0066302A">
          <w:rPr>
            <w:rStyle w:val="Hyperlink"/>
            <w:rFonts w:cs="Arial"/>
            <w:szCs w:val="28"/>
          </w:rPr>
          <w:t xml:space="preserve">Download from </w:t>
        </w:r>
        <w:r>
          <w:rPr>
            <w:rStyle w:val="Hyperlink"/>
            <w:rFonts w:cs="Arial"/>
            <w:szCs w:val="28"/>
          </w:rPr>
          <w:t>BARD</w:t>
        </w:r>
        <w:r w:rsidRPr="0066302A">
          <w:rPr>
            <w:rStyle w:val="Hyperlink"/>
            <w:rFonts w:cs="Arial"/>
            <w:szCs w:val="28"/>
          </w:rPr>
          <w:t>: The Girl with the Dragon Tattoo</w:t>
        </w:r>
      </w:hyperlink>
      <w:r>
        <w:rPr>
          <w:rFonts w:cs="Arial"/>
          <w:szCs w:val="28"/>
        </w:rPr>
        <w:t xml:space="preserve"> </w:t>
      </w:r>
    </w:p>
    <w:p w:rsidR="00B13C48" w:rsidRPr="00837003" w:rsidRDefault="00B13C48" w:rsidP="00B13C48">
      <w:pPr>
        <w:rPr>
          <w:rFonts w:cs="Arial"/>
          <w:szCs w:val="28"/>
        </w:rPr>
      </w:pPr>
      <w:r w:rsidRPr="00837003">
        <w:rPr>
          <w:rFonts w:cs="Arial"/>
          <w:szCs w:val="28"/>
        </w:rPr>
        <w:tab/>
        <w:t>Also available on digital cartridge DB067759</w:t>
      </w:r>
    </w:p>
    <w:p w:rsidR="00B13C48" w:rsidRDefault="00B13C48" w:rsidP="00B13C48">
      <w:pPr>
        <w:rPr>
          <w:rFonts w:cs="Arial"/>
          <w:szCs w:val="28"/>
        </w:rPr>
      </w:pPr>
      <w:r w:rsidRPr="00837003">
        <w:rPr>
          <w:rFonts w:cs="Arial"/>
          <w:szCs w:val="28"/>
        </w:rPr>
        <w:tab/>
        <w:t>Also available on cassette RC067759</w:t>
      </w:r>
    </w:p>
    <w:p w:rsidR="00B13C48" w:rsidRPr="00B7302E" w:rsidRDefault="00B13C48" w:rsidP="00B7302E">
      <w:pPr>
        <w:rPr>
          <w:rStyle w:val="Emphasis"/>
          <w:i w:val="0"/>
        </w:rPr>
      </w:pPr>
      <w:r>
        <w:tab/>
      </w:r>
      <w:r w:rsidRPr="00B7302E">
        <w:rPr>
          <w:rStyle w:val="Emphasis"/>
          <w:i w:val="0"/>
        </w:rPr>
        <w:t>*Watch the Movie: The Girl with the Dragon Tattoo DVD00172*</w:t>
      </w:r>
    </w:p>
    <w:p w:rsidR="007256C2" w:rsidRDefault="007256C2" w:rsidP="002F17C6">
      <w:pPr>
        <w:tabs>
          <w:tab w:val="left" w:pos="720"/>
          <w:tab w:val="left" w:pos="4320"/>
        </w:tabs>
        <w:rPr>
          <w:rStyle w:val="Strong"/>
        </w:rPr>
      </w:pPr>
    </w:p>
    <w:p w:rsidR="00B773C0" w:rsidRDefault="007256C2" w:rsidP="002F17C6">
      <w:pPr>
        <w:tabs>
          <w:tab w:val="left" w:pos="720"/>
          <w:tab w:val="left" w:pos="4320"/>
        </w:tabs>
      </w:pPr>
      <w:r>
        <w:rPr>
          <w:rStyle w:val="Strong"/>
        </w:rPr>
        <w:t>The Complete C</w:t>
      </w:r>
      <w:r w:rsidR="007F0270" w:rsidRPr="007256C2">
        <w:rPr>
          <w:rStyle w:val="Strong"/>
        </w:rPr>
        <w:t>hronicles of Narnia</w:t>
      </w:r>
      <w:r w:rsidR="007F0270">
        <w:t xml:space="preserve"> By C.S. Lewis</w:t>
      </w:r>
    </w:p>
    <w:p w:rsidR="007F0270" w:rsidRDefault="007F0270" w:rsidP="002F17C6">
      <w:pPr>
        <w:tabs>
          <w:tab w:val="left" w:pos="720"/>
          <w:tab w:val="left" w:pos="4320"/>
        </w:tabs>
      </w:pPr>
      <w:r>
        <w:t>Read by</w:t>
      </w:r>
      <w:r w:rsidR="008E1645">
        <w:t xml:space="preserve"> Erik </w:t>
      </w:r>
      <w:r w:rsidR="008E1645" w:rsidRPr="008E1645">
        <w:t>Sandvold</w:t>
      </w:r>
      <w:r>
        <w:tab/>
        <w:t>Reading time</w:t>
      </w:r>
      <w:r w:rsidR="007256C2">
        <w:t xml:space="preserve"> 35 hours, 32 minutes</w:t>
      </w:r>
    </w:p>
    <w:p w:rsidR="007F0270" w:rsidRDefault="007256C2" w:rsidP="002F17C6">
      <w:pPr>
        <w:tabs>
          <w:tab w:val="left" w:pos="720"/>
          <w:tab w:val="left" w:pos="4320"/>
        </w:tabs>
      </w:pPr>
      <w:r w:rsidRPr="007256C2">
        <w:t>Seven stories presented in the chronological order in which C.S. Lewis intended them to be read. The first is The Magician's Nephew, telling how the journeys between the two worlds began and how the wardrobe came to be a doorway leading into Narnia. For grades 4-7.   1998.</w:t>
      </w:r>
    </w:p>
    <w:p w:rsidR="007F0270" w:rsidRDefault="007256C2" w:rsidP="002F17C6">
      <w:pPr>
        <w:tabs>
          <w:tab w:val="left" w:pos="720"/>
          <w:tab w:val="left" w:pos="4320"/>
        </w:tabs>
      </w:pPr>
      <w:r>
        <w:tab/>
      </w:r>
      <w:hyperlink r:id="rId73" w:history="1">
        <w:r w:rsidR="007F0270" w:rsidRPr="00C32917">
          <w:rPr>
            <w:rStyle w:val="Hyperlink"/>
          </w:rPr>
          <w:t>Download from BARD: The Complete Chronicles of Narnia</w:t>
        </w:r>
      </w:hyperlink>
    </w:p>
    <w:p w:rsidR="007256C2" w:rsidRDefault="007256C2" w:rsidP="002F17C6">
      <w:pPr>
        <w:tabs>
          <w:tab w:val="left" w:pos="720"/>
          <w:tab w:val="left" w:pos="4320"/>
        </w:tabs>
      </w:pPr>
      <w:r>
        <w:tab/>
        <w:t>Also available on digital cartridge DB0</w:t>
      </w:r>
      <w:r w:rsidRPr="007256C2">
        <w:t>50083</w:t>
      </w:r>
    </w:p>
    <w:p w:rsidR="007F0270" w:rsidRDefault="007256C2" w:rsidP="002F17C6">
      <w:pPr>
        <w:tabs>
          <w:tab w:val="left" w:pos="720"/>
          <w:tab w:val="left" w:pos="4320"/>
        </w:tabs>
      </w:pPr>
      <w:r>
        <w:tab/>
        <w:t xml:space="preserve">Also available on cassette </w:t>
      </w:r>
      <w:r w:rsidRPr="007256C2">
        <w:t>RC050083</w:t>
      </w:r>
    </w:p>
    <w:p w:rsidR="007F0270" w:rsidRDefault="007F0270" w:rsidP="002F17C6">
      <w:pPr>
        <w:tabs>
          <w:tab w:val="left" w:pos="720"/>
          <w:tab w:val="left" w:pos="4320"/>
        </w:tabs>
      </w:pPr>
    </w:p>
    <w:p w:rsidR="00911EB2" w:rsidRDefault="00911EB2" w:rsidP="002F17C6">
      <w:pPr>
        <w:tabs>
          <w:tab w:val="left" w:pos="720"/>
          <w:tab w:val="left" w:pos="4320"/>
        </w:tabs>
      </w:pPr>
    </w:p>
    <w:p w:rsidR="00911EB2" w:rsidRDefault="00911EB2" w:rsidP="002F17C6">
      <w:pPr>
        <w:tabs>
          <w:tab w:val="left" w:pos="720"/>
          <w:tab w:val="left" w:pos="4320"/>
        </w:tabs>
      </w:pPr>
      <w:r>
        <w:rPr>
          <w:rStyle w:val="Strong"/>
        </w:rPr>
        <w:t>The G</w:t>
      </w:r>
      <w:r w:rsidRPr="00911EB2">
        <w:rPr>
          <w:rStyle w:val="Strong"/>
        </w:rPr>
        <w:t xml:space="preserve">uns of Navarone ; Force 10 from Navarone </w:t>
      </w:r>
      <w:r>
        <w:t>By Alistair MacLean</w:t>
      </w:r>
    </w:p>
    <w:p w:rsidR="00911EB2" w:rsidRDefault="00911EB2" w:rsidP="002F17C6">
      <w:pPr>
        <w:tabs>
          <w:tab w:val="left" w:pos="720"/>
          <w:tab w:val="left" w:pos="4320"/>
        </w:tabs>
      </w:pPr>
      <w:r>
        <w:t xml:space="preserve">Read by David </w:t>
      </w:r>
      <w:r w:rsidRPr="00911EB2">
        <w:t>Cutler</w:t>
      </w:r>
      <w:r>
        <w:tab/>
        <w:t>Reading time 17 hours, 47 minutes</w:t>
      </w:r>
    </w:p>
    <w:p w:rsidR="00911EB2" w:rsidRDefault="00911EB2" w:rsidP="002F17C6">
      <w:pPr>
        <w:tabs>
          <w:tab w:val="left" w:pos="720"/>
          <w:tab w:val="left" w:pos="4320"/>
        </w:tabs>
      </w:pPr>
      <w:r w:rsidRPr="00911EB2">
        <w:t>Two classic World War II adventures. In The Guns of Navarone, a British sabotage team must destroy Nazi weapons so that a small Greek island can be evacuated. In Force 10 from Navarone, three allied spies are assigned an impossible mission in Yugoslavia. Some violence and some strong language. 1968.</w:t>
      </w:r>
    </w:p>
    <w:p w:rsidR="00911EB2" w:rsidRDefault="00911EB2" w:rsidP="002F17C6">
      <w:pPr>
        <w:tabs>
          <w:tab w:val="left" w:pos="720"/>
          <w:tab w:val="left" w:pos="4320"/>
        </w:tabs>
      </w:pPr>
      <w:r>
        <w:tab/>
      </w:r>
      <w:hyperlink r:id="rId74" w:history="1">
        <w:r w:rsidRPr="00DC32F9">
          <w:rPr>
            <w:rStyle w:val="Hyperlink"/>
          </w:rPr>
          <w:t>Download from BARD: The Guns of Navarone; Force 10 from Navarone</w:t>
        </w:r>
      </w:hyperlink>
    </w:p>
    <w:p w:rsidR="00911EB2" w:rsidRDefault="00911EB2" w:rsidP="002F17C6">
      <w:pPr>
        <w:tabs>
          <w:tab w:val="left" w:pos="720"/>
          <w:tab w:val="left" w:pos="4320"/>
        </w:tabs>
      </w:pPr>
      <w:r>
        <w:tab/>
        <w:t xml:space="preserve">Also available on cassette </w:t>
      </w:r>
      <w:r w:rsidRPr="00911EB2">
        <w:t>RC051660</w:t>
      </w:r>
    </w:p>
    <w:p w:rsidR="00911EB2" w:rsidRDefault="00911EB2" w:rsidP="002F17C6">
      <w:pPr>
        <w:tabs>
          <w:tab w:val="left" w:pos="720"/>
          <w:tab w:val="left" w:pos="4320"/>
        </w:tabs>
      </w:pPr>
      <w:r>
        <w:tab/>
      </w:r>
      <w:hyperlink r:id="rId75" w:history="1">
        <w:r w:rsidRPr="00DC32F9">
          <w:rPr>
            <w:rStyle w:val="Hyperlink"/>
          </w:rPr>
          <w:t>Download from BARD as E</w:t>
        </w:r>
        <w:r w:rsidR="00DC32F9" w:rsidRPr="00DC32F9">
          <w:rPr>
            <w:rStyle w:val="Hyperlink"/>
          </w:rPr>
          <w:t>lectronic Braille BR13330</w:t>
        </w:r>
      </w:hyperlink>
    </w:p>
    <w:p w:rsidR="00911EB2" w:rsidRDefault="00911EB2" w:rsidP="002F17C6">
      <w:pPr>
        <w:tabs>
          <w:tab w:val="left" w:pos="720"/>
          <w:tab w:val="left" w:pos="4320"/>
        </w:tabs>
      </w:pPr>
      <w:r>
        <w:tab/>
        <w:t xml:space="preserve">Also available in braille </w:t>
      </w:r>
      <w:r w:rsidRPr="00911EB2">
        <w:t>BR013330</w:t>
      </w:r>
    </w:p>
    <w:p w:rsidR="00911EB2" w:rsidRDefault="00911EB2" w:rsidP="002F17C6">
      <w:pPr>
        <w:tabs>
          <w:tab w:val="left" w:pos="720"/>
          <w:tab w:val="left" w:pos="4320"/>
        </w:tabs>
      </w:pPr>
    </w:p>
    <w:p w:rsidR="00D8102C" w:rsidRDefault="00D8102C" w:rsidP="002F17C6">
      <w:pPr>
        <w:tabs>
          <w:tab w:val="left" w:pos="720"/>
          <w:tab w:val="left" w:pos="4320"/>
        </w:tabs>
      </w:pPr>
    </w:p>
    <w:p w:rsidR="00D8102C" w:rsidRDefault="00D8102C" w:rsidP="002F17C6">
      <w:pPr>
        <w:tabs>
          <w:tab w:val="left" w:pos="720"/>
          <w:tab w:val="left" w:pos="4320"/>
        </w:tabs>
      </w:pPr>
      <w:r w:rsidRPr="00D8102C">
        <w:rPr>
          <w:rStyle w:val="Strong"/>
        </w:rPr>
        <w:t>Where Eagles Dare</w:t>
      </w:r>
      <w:r>
        <w:t xml:space="preserve"> By</w:t>
      </w:r>
      <w:r w:rsidRPr="00D8102C">
        <w:t xml:space="preserve"> </w:t>
      </w:r>
      <w:r>
        <w:t>Alistair MacLean</w:t>
      </w:r>
    </w:p>
    <w:p w:rsidR="00D8102C" w:rsidRDefault="00D8102C" w:rsidP="002F17C6">
      <w:pPr>
        <w:tabs>
          <w:tab w:val="left" w:pos="720"/>
          <w:tab w:val="left" w:pos="4320"/>
        </w:tabs>
      </w:pPr>
      <w:r w:rsidRPr="00D8102C">
        <w:t>The harrowing exploits of double and triple agents during World War II, as they infiltrate Gestapo headquarters in a snowbound castle in the Alps.  Assisted by an American lieutenant, a British major leads the expedition to rescue an American general before he</w:t>
      </w:r>
      <w:r>
        <w:t xml:space="preserve"> is forced to talk.</w:t>
      </w:r>
    </w:p>
    <w:p w:rsidR="00111383" w:rsidRDefault="00D8102C" w:rsidP="002F17C6">
      <w:pPr>
        <w:tabs>
          <w:tab w:val="left" w:pos="720"/>
          <w:tab w:val="left" w:pos="4320"/>
        </w:tabs>
      </w:pPr>
      <w:r>
        <w:tab/>
        <w:t xml:space="preserve">Available in braille </w:t>
      </w:r>
      <w:r w:rsidRPr="00D8102C">
        <w:t>BR000590</w:t>
      </w:r>
    </w:p>
    <w:p w:rsidR="00111383" w:rsidRDefault="00111383">
      <w:r>
        <w:br w:type="page"/>
      </w:r>
    </w:p>
    <w:p w:rsidR="007F0270" w:rsidRDefault="007F0270" w:rsidP="002F17C6">
      <w:pPr>
        <w:tabs>
          <w:tab w:val="left" w:pos="720"/>
          <w:tab w:val="left" w:pos="4320"/>
        </w:tabs>
      </w:pPr>
    </w:p>
    <w:p w:rsidR="00B773C0" w:rsidRDefault="00B773C0" w:rsidP="002F17C6">
      <w:pPr>
        <w:tabs>
          <w:tab w:val="left" w:pos="720"/>
          <w:tab w:val="left" w:pos="4320"/>
        </w:tabs>
      </w:pPr>
      <w:r w:rsidRPr="00B773C0">
        <w:rPr>
          <w:rStyle w:val="Strong"/>
        </w:rPr>
        <w:t>The Autobiography of Malcolm X</w:t>
      </w:r>
      <w:r>
        <w:t xml:space="preserve"> By Malcolm X</w:t>
      </w:r>
    </w:p>
    <w:p w:rsidR="00B61C14" w:rsidRDefault="00B773C0" w:rsidP="002F17C6">
      <w:pPr>
        <w:tabs>
          <w:tab w:val="left" w:pos="720"/>
          <w:tab w:val="left" w:pos="4320"/>
        </w:tabs>
      </w:pPr>
      <w:r>
        <w:t>Read by</w:t>
      </w:r>
      <w:r w:rsidR="00B61C14">
        <w:t xml:space="preserve"> L.J.  </w:t>
      </w:r>
      <w:r w:rsidR="00B61C14" w:rsidRPr="00B61C14">
        <w:t>Ganser</w:t>
      </w:r>
      <w:r>
        <w:tab/>
        <w:t>Reading time</w:t>
      </w:r>
      <w:r w:rsidR="00B61C14">
        <w:t xml:space="preserve"> 20 hours, 2 minutes</w:t>
      </w:r>
    </w:p>
    <w:p w:rsidR="00B773C0" w:rsidRDefault="00B773C0" w:rsidP="002F17C6">
      <w:pPr>
        <w:tabs>
          <w:tab w:val="left" w:pos="720"/>
          <w:tab w:val="left" w:pos="4320"/>
        </w:tabs>
      </w:pPr>
      <w:r w:rsidRPr="00B773C0">
        <w:t>The life of African American religious leader Malcolm X (1925-1965). The author describes his boyhood in Lansing, Michigan, street life in Harlem, conversion to the Black Muslim movement while imprisoned for robbery, and evolution into a high-profile spokesman for black dignity, power, and separatism. Foreword by Alex Haley. 1964.</w:t>
      </w:r>
    </w:p>
    <w:p w:rsidR="00B61C14" w:rsidRDefault="00B61C14" w:rsidP="00B61C14">
      <w:pPr>
        <w:tabs>
          <w:tab w:val="left" w:pos="720"/>
          <w:tab w:val="left" w:pos="4320"/>
        </w:tabs>
      </w:pPr>
      <w:r>
        <w:tab/>
      </w:r>
      <w:hyperlink r:id="rId76" w:history="1">
        <w:r w:rsidRPr="008743DE">
          <w:rPr>
            <w:rStyle w:val="Hyperlink"/>
          </w:rPr>
          <w:t>Download from BARD: The Autobiography of Malcolm X</w:t>
        </w:r>
      </w:hyperlink>
    </w:p>
    <w:p w:rsidR="00B61C14" w:rsidRDefault="005E64DB" w:rsidP="00B61C14">
      <w:pPr>
        <w:tabs>
          <w:tab w:val="left" w:pos="720"/>
          <w:tab w:val="left" w:pos="4320"/>
        </w:tabs>
      </w:pPr>
      <w:r>
        <w:tab/>
      </w:r>
      <w:r w:rsidR="00B61C14">
        <w:t>Also available on digital cartridge</w:t>
      </w:r>
      <w:r>
        <w:t xml:space="preserve"> </w:t>
      </w:r>
      <w:r w:rsidRPr="005E64DB">
        <w:t>DB065510</w:t>
      </w:r>
    </w:p>
    <w:p w:rsidR="00B61C14" w:rsidRDefault="005E64DB" w:rsidP="00B61C14">
      <w:pPr>
        <w:tabs>
          <w:tab w:val="left" w:pos="720"/>
          <w:tab w:val="left" w:pos="4320"/>
        </w:tabs>
      </w:pPr>
      <w:r>
        <w:tab/>
      </w:r>
      <w:r w:rsidR="00B61C14">
        <w:t>Also available on cassette</w:t>
      </w:r>
      <w:r>
        <w:t xml:space="preserve"> </w:t>
      </w:r>
      <w:r w:rsidRPr="005E64DB">
        <w:t>RC065510</w:t>
      </w:r>
    </w:p>
    <w:p w:rsidR="00B61C14" w:rsidRDefault="005E64DB" w:rsidP="00B61C14">
      <w:pPr>
        <w:tabs>
          <w:tab w:val="left" w:pos="720"/>
          <w:tab w:val="left" w:pos="4320"/>
        </w:tabs>
      </w:pPr>
      <w:r>
        <w:tab/>
      </w:r>
      <w:hyperlink r:id="rId77" w:history="1">
        <w:r w:rsidR="00B61C14" w:rsidRPr="00A510FF">
          <w:rPr>
            <w:rStyle w:val="Hyperlink"/>
          </w:rPr>
          <w:t>Download from BARD as Electronic Braille</w:t>
        </w:r>
        <w:r w:rsidR="00A510FF" w:rsidRPr="00A510FF">
          <w:rPr>
            <w:rStyle w:val="Hyperlink"/>
          </w:rPr>
          <w:t xml:space="preserve"> BR17499</w:t>
        </w:r>
      </w:hyperlink>
      <w:r w:rsidR="008743DE">
        <w:t xml:space="preserve"> </w:t>
      </w:r>
    </w:p>
    <w:p w:rsidR="00DE0E50" w:rsidRDefault="005E64DB" w:rsidP="00B61C14">
      <w:pPr>
        <w:tabs>
          <w:tab w:val="left" w:pos="720"/>
          <w:tab w:val="left" w:pos="4320"/>
        </w:tabs>
      </w:pPr>
      <w:r>
        <w:tab/>
      </w:r>
      <w:r w:rsidR="00B61C14">
        <w:t>Also available in braille</w:t>
      </w:r>
      <w:r>
        <w:t xml:space="preserve"> </w:t>
      </w:r>
      <w:r w:rsidRPr="005E64DB">
        <w:t>BR004416</w:t>
      </w:r>
      <w:r>
        <w:t xml:space="preserve"> OR </w:t>
      </w:r>
      <w:r w:rsidRPr="005E64DB">
        <w:t>BR0</w:t>
      </w:r>
      <w:r w:rsidR="00A510FF">
        <w:t>17499</w:t>
      </w:r>
    </w:p>
    <w:p w:rsidR="002C6FDC" w:rsidRDefault="002C6FDC" w:rsidP="00B61C14">
      <w:pPr>
        <w:tabs>
          <w:tab w:val="left" w:pos="720"/>
          <w:tab w:val="left" w:pos="4320"/>
        </w:tabs>
      </w:pPr>
    </w:p>
    <w:p w:rsidR="00111383" w:rsidRDefault="00111383" w:rsidP="00B61C14">
      <w:pPr>
        <w:tabs>
          <w:tab w:val="left" w:pos="720"/>
          <w:tab w:val="left" w:pos="4320"/>
        </w:tabs>
      </w:pPr>
    </w:p>
    <w:p w:rsidR="00111383" w:rsidRDefault="00C05A64" w:rsidP="00B61C14">
      <w:pPr>
        <w:tabs>
          <w:tab w:val="left" w:pos="720"/>
          <w:tab w:val="left" w:pos="4320"/>
        </w:tabs>
      </w:pPr>
      <w:r>
        <w:rPr>
          <w:rStyle w:val="Strong"/>
        </w:rPr>
        <w:t>Death in Venice and Other T</w:t>
      </w:r>
      <w:r w:rsidR="00CC4FF2" w:rsidRPr="00C05A64">
        <w:rPr>
          <w:rStyle w:val="Strong"/>
        </w:rPr>
        <w:t>ales</w:t>
      </w:r>
      <w:r w:rsidR="00CC4FF2">
        <w:t xml:space="preserve"> By Thomas Mann</w:t>
      </w:r>
    </w:p>
    <w:p w:rsidR="00CC4FF2" w:rsidRDefault="00CC4FF2" w:rsidP="00B61C14">
      <w:pPr>
        <w:tabs>
          <w:tab w:val="left" w:pos="720"/>
          <w:tab w:val="left" w:pos="4320"/>
        </w:tabs>
      </w:pPr>
      <w:r>
        <w:t>Read by</w:t>
      </w:r>
      <w:r w:rsidR="00117A6A">
        <w:t xml:space="preserve"> Fred Major</w:t>
      </w:r>
      <w:r>
        <w:tab/>
        <w:t>Reading time</w:t>
      </w:r>
      <w:r w:rsidR="00117A6A">
        <w:t xml:space="preserve"> </w:t>
      </w:r>
      <w:r w:rsidR="00117A6A" w:rsidRPr="00117A6A">
        <w:t>13 hours, 26 minutes</w:t>
      </w:r>
    </w:p>
    <w:p w:rsidR="00CC4FF2" w:rsidRDefault="00117A6A" w:rsidP="00B61C14">
      <w:pPr>
        <w:tabs>
          <w:tab w:val="left" w:pos="720"/>
          <w:tab w:val="left" w:pos="4320"/>
        </w:tabs>
      </w:pPr>
      <w:r w:rsidRPr="00117A6A">
        <w:t>Death in Venice relates the story of a lonely German artist in search of spiritual fulfillment in Venice, where he becomes spellbound by a beautiful Polish boy. Includes eleven other stories displaying the Nobel-Prize-winning writer's use of irony, subtle characterizations, and complex plots. Uncensored 1998 translation by Joachim Neugroschel. 1911.</w:t>
      </w:r>
    </w:p>
    <w:p w:rsidR="00C05A64" w:rsidRPr="00480C67" w:rsidRDefault="00117A6A" w:rsidP="00C05A64">
      <w:pPr>
        <w:tabs>
          <w:tab w:val="left" w:pos="720"/>
          <w:tab w:val="left" w:pos="4320"/>
        </w:tabs>
        <w:rPr>
          <w:rFonts w:cs="Arial"/>
        </w:rPr>
      </w:pPr>
      <w:r>
        <w:rPr>
          <w:rFonts w:cs="Arial"/>
        </w:rPr>
        <w:tab/>
      </w:r>
      <w:hyperlink r:id="rId78" w:history="1">
        <w:r w:rsidR="00C05A64" w:rsidRPr="00AD4449">
          <w:rPr>
            <w:rStyle w:val="Hyperlink"/>
            <w:rFonts w:cs="Arial"/>
          </w:rPr>
          <w:t>Download from BARD</w:t>
        </w:r>
        <w:r w:rsidRPr="00AD4449">
          <w:rPr>
            <w:rStyle w:val="Hyperlink"/>
            <w:rFonts w:cs="Arial"/>
          </w:rPr>
          <w:t>: Death in Venice and Other Tales</w:t>
        </w:r>
      </w:hyperlink>
    </w:p>
    <w:p w:rsidR="00C05A64" w:rsidRPr="00480C67" w:rsidRDefault="00117A6A" w:rsidP="00C05A64">
      <w:pPr>
        <w:tabs>
          <w:tab w:val="left" w:pos="720"/>
          <w:tab w:val="left" w:pos="4320"/>
        </w:tabs>
        <w:rPr>
          <w:rFonts w:cs="Arial"/>
          <w:szCs w:val="28"/>
        </w:rPr>
      </w:pPr>
      <w:r>
        <w:rPr>
          <w:rFonts w:cs="Arial"/>
        </w:rPr>
        <w:tab/>
      </w:r>
      <w:r w:rsidR="00C05A64" w:rsidRPr="00480C67">
        <w:rPr>
          <w:rFonts w:cs="Arial"/>
        </w:rPr>
        <w:t xml:space="preserve">Also </w:t>
      </w:r>
      <w:r w:rsidR="00C05A64" w:rsidRPr="00480C67">
        <w:rPr>
          <w:rFonts w:cs="Arial"/>
          <w:szCs w:val="28"/>
        </w:rPr>
        <w:t>available on cassette</w:t>
      </w:r>
      <w:r>
        <w:rPr>
          <w:rFonts w:cs="Arial"/>
          <w:szCs w:val="28"/>
        </w:rPr>
        <w:t xml:space="preserve"> </w:t>
      </w:r>
      <w:r w:rsidRPr="00117A6A">
        <w:rPr>
          <w:rFonts w:cs="Arial"/>
          <w:szCs w:val="28"/>
        </w:rPr>
        <w:t>RC060162</w:t>
      </w:r>
    </w:p>
    <w:p w:rsidR="00C05A64" w:rsidRPr="00480C67" w:rsidRDefault="00AD4449" w:rsidP="00C05A64">
      <w:pPr>
        <w:tabs>
          <w:tab w:val="left" w:pos="720"/>
          <w:tab w:val="left" w:pos="4320"/>
        </w:tabs>
        <w:rPr>
          <w:rFonts w:cs="Arial"/>
          <w:szCs w:val="28"/>
        </w:rPr>
      </w:pPr>
      <w:r>
        <w:rPr>
          <w:rFonts w:cs="Arial"/>
          <w:szCs w:val="28"/>
        </w:rPr>
        <w:tab/>
      </w:r>
      <w:hyperlink r:id="rId79" w:history="1">
        <w:r w:rsidR="00C05A64" w:rsidRPr="00AD4449">
          <w:rPr>
            <w:rStyle w:val="Hyperlink"/>
            <w:rFonts w:cs="Arial"/>
            <w:szCs w:val="28"/>
          </w:rPr>
          <w:t>Download from BARD as Electronic Braille</w:t>
        </w:r>
        <w:r w:rsidRPr="00AD4449">
          <w:rPr>
            <w:rStyle w:val="Hyperlink"/>
            <w:rFonts w:cs="Arial"/>
            <w:szCs w:val="28"/>
          </w:rPr>
          <w:t xml:space="preserve"> BR09105</w:t>
        </w:r>
      </w:hyperlink>
    </w:p>
    <w:p w:rsidR="00C05A64" w:rsidRPr="00480C67" w:rsidRDefault="00AD4449" w:rsidP="00C05A64">
      <w:pPr>
        <w:tabs>
          <w:tab w:val="left" w:pos="720"/>
          <w:tab w:val="left" w:pos="4320"/>
        </w:tabs>
        <w:rPr>
          <w:rFonts w:cs="Arial"/>
          <w:szCs w:val="28"/>
        </w:rPr>
      </w:pPr>
      <w:r>
        <w:rPr>
          <w:rFonts w:cs="Arial"/>
          <w:szCs w:val="28"/>
        </w:rPr>
        <w:tab/>
      </w:r>
      <w:r w:rsidR="00C05A64" w:rsidRPr="00480C67">
        <w:rPr>
          <w:rFonts w:cs="Arial"/>
          <w:szCs w:val="28"/>
        </w:rPr>
        <w:t>Also available in braille</w:t>
      </w:r>
      <w:r>
        <w:rPr>
          <w:rFonts w:cs="Arial"/>
          <w:szCs w:val="28"/>
        </w:rPr>
        <w:t xml:space="preserve"> </w:t>
      </w:r>
      <w:r w:rsidRPr="00AD4449">
        <w:rPr>
          <w:rFonts w:cs="Arial"/>
          <w:szCs w:val="28"/>
        </w:rPr>
        <w:t>BR009105</w:t>
      </w:r>
    </w:p>
    <w:p w:rsidR="00111383" w:rsidRDefault="00111383" w:rsidP="00B61C14">
      <w:pPr>
        <w:tabs>
          <w:tab w:val="left" w:pos="720"/>
          <w:tab w:val="left" w:pos="4320"/>
        </w:tabs>
      </w:pPr>
    </w:p>
    <w:p w:rsidR="00401B52" w:rsidRDefault="00401B52" w:rsidP="00B61C14">
      <w:pPr>
        <w:tabs>
          <w:tab w:val="left" w:pos="720"/>
          <w:tab w:val="left" w:pos="4320"/>
        </w:tabs>
      </w:pPr>
    </w:p>
    <w:p w:rsidR="00401B52" w:rsidRDefault="00401B52" w:rsidP="00B61C14">
      <w:pPr>
        <w:tabs>
          <w:tab w:val="left" w:pos="720"/>
          <w:tab w:val="left" w:pos="4320"/>
        </w:tabs>
      </w:pPr>
      <w:r w:rsidRPr="00401B52">
        <w:rPr>
          <w:rStyle w:val="Strong"/>
        </w:rPr>
        <w:t>Joseph and His Brothers</w:t>
      </w:r>
      <w:r>
        <w:t xml:space="preserve"> By Thomas Mann</w:t>
      </w:r>
    </w:p>
    <w:p w:rsidR="00401B52" w:rsidRDefault="00401B52" w:rsidP="00B61C14">
      <w:pPr>
        <w:tabs>
          <w:tab w:val="left" w:pos="720"/>
          <w:tab w:val="left" w:pos="4320"/>
        </w:tabs>
      </w:pPr>
      <w:r>
        <w:t xml:space="preserve">Read by Gordon </w:t>
      </w:r>
      <w:r w:rsidRPr="00401B52">
        <w:t>Gould</w:t>
      </w:r>
      <w:r>
        <w:tab/>
      </w:r>
    </w:p>
    <w:p w:rsidR="00401B52" w:rsidRDefault="00401B52" w:rsidP="00B61C14">
      <w:pPr>
        <w:tabs>
          <w:tab w:val="left" w:pos="720"/>
          <w:tab w:val="left" w:pos="4320"/>
        </w:tabs>
      </w:pPr>
      <w:r w:rsidRPr="00401B52">
        <w:t>This famous prose epic is a modern version of the Biblical tale of Joseph, Jacob's son who was sold by his jealous brothers into Egypt where he rose to high honors. Consists of "The Tales of Jacob, "Young Joseph", "Joseph in Egypt", and "Joseph the Provider."</w:t>
      </w:r>
    </w:p>
    <w:p w:rsidR="00DE7CA1" w:rsidRDefault="00401B52" w:rsidP="00B61C14">
      <w:pPr>
        <w:tabs>
          <w:tab w:val="left" w:pos="720"/>
          <w:tab w:val="left" w:pos="4320"/>
        </w:tabs>
      </w:pPr>
      <w:r>
        <w:tab/>
        <w:t xml:space="preserve">Available on cassette </w:t>
      </w:r>
      <w:r w:rsidRPr="00401B52">
        <w:t>RC016508</w:t>
      </w:r>
    </w:p>
    <w:p w:rsidR="00401B52" w:rsidRDefault="00401B52">
      <w:r>
        <w:br w:type="page"/>
      </w:r>
    </w:p>
    <w:p w:rsidR="00D932AF" w:rsidRDefault="00D932AF" w:rsidP="00B61C14">
      <w:pPr>
        <w:tabs>
          <w:tab w:val="left" w:pos="720"/>
          <w:tab w:val="left" w:pos="4320"/>
        </w:tabs>
      </w:pPr>
      <w:r w:rsidRPr="00D932AF">
        <w:rPr>
          <w:rStyle w:val="Strong"/>
        </w:rPr>
        <w:lastRenderedPageBreak/>
        <w:t>The Magic Mountain</w:t>
      </w:r>
      <w:r>
        <w:t xml:space="preserve"> By Thomas Mann</w:t>
      </w:r>
    </w:p>
    <w:p w:rsidR="00D932AF" w:rsidRDefault="00D932AF" w:rsidP="00B61C14">
      <w:pPr>
        <w:tabs>
          <w:tab w:val="left" w:pos="720"/>
          <w:tab w:val="left" w:pos="4320"/>
        </w:tabs>
      </w:pPr>
      <w:r>
        <w:t xml:space="preserve">Read by Faith </w:t>
      </w:r>
      <w:r w:rsidRPr="00D932AF">
        <w:t>Potts</w:t>
      </w:r>
      <w:r>
        <w:tab/>
        <w:t xml:space="preserve">Reading time </w:t>
      </w:r>
      <w:r w:rsidRPr="00D932AF">
        <w:t>36 hours, 27 minutes</w:t>
      </w:r>
    </w:p>
    <w:p w:rsidR="00D932AF" w:rsidRDefault="00D932AF" w:rsidP="00B61C14">
      <w:pPr>
        <w:tabs>
          <w:tab w:val="left" w:pos="720"/>
          <w:tab w:val="left" w:pos="4320"/>
        </w:tabs>
      </w:pPr>
      <w:r w:rsidRPr="00D932AF">
        <w:t>Recounts the formative years of young Hans Castorp, who travels to Davos, Switzerland, for a three-week visit with his cousin Joachim Ziemssen. Instead, Hans finds himself spending seven introspective years at the tuberculosis sanatorium. New translation of Der Zauberberg, published in 1924 by the 1929 Nobel Prize winner.</w:t>
      </w:r>
    </w:p>
    <w:p w:rsidR="00D932AF" w:rsidRPr="00480C67" w:rsidRDefault="00D932AF" w:rsidP="00D932AF">
      <w:pPr>
        <w:tabs>
          <w:tab w:val="left" w:pos="720"/>
          <w:tab w:val="left" w:pos="4320"/>
        </w:tabs>
        <w:rPr>
          <w:rFonts w:cs="Arial"/>
          <w:szCs w:val="28"/>
        </w:rPr>
      </w:pPr>
      <w:r>
        <w:rPr>
          <w:rFonts w:cs="Arial"/>
          <w:szCs w:val="28"/>
        </w:rPr>
        <w:tab/>
      </w:r>
      <w:hyperlink r:id="rId80" w:history="1">
        <w:r w:rsidRPr="00753338">
          <w:rPr>
            <w:rStyle w:val="Hyperlink"/>
            <w:rFonts w:cs="Arial"/>
            <w:szCs w:val="28"/>
          </w:rPr>
          <w:t>Download from BARD: The Magic Mountain</w:t>
        </w:r>
      </w:hyperlink>
    </w:p>
    <w:p w:rsidR="00D932AF" w:rsidRPr="00480C67" w:rsidRDefault="00D932AF" w:rsidP="00D932AF">
      <w:pPr>
        <w:tabs>
          <w:tab w:val="left" w:pos="720"/>
          <w:tab w:val="left" w:pos="4320"/>
        </w:tabs>
        <w:rPr>
          <w:rFonts w:cs="Arial"/>
          <w:szCs w:val="28"/>
        </w:rPr>
      </w:pPr>
      <w:r>
        <w:rPr>
          <w:rFonts w:cs="Arial"/>
          <w:szCs w:val="28"/>
        </w:rPr>
        <w:tab/>
      </w:r>
      <w:r w:rsidRPr="00480C67">
        <w:rPr>
          <w:rFonts w:cs="Arial"/>
          <w:szCs w:val="28"/>
        </w:rPr>
        <w:t>Also available on cassette</w:t>
      </w:r>
      <w:r w:rsidRPr="00D932AF">
        <w:t xml:space="preserve"> </w:t>
      </w:r>
      <w:r w:rsidRPr="00D932AF">
        <w:rPr>
          <w:rFonts w:cs="Arial"/>
          <w:szCs w:val="28"/>
        </w:rPr>
        <w:t>RC048618</w:t>
      </w:r>
    </w:p>
    <w:p w:rsidR="00D932AF" w:rsidRPr="00480C67" w:rsidRDefault="00D932AF" w:rsidP="00D932AF">
      <w:pPr>
        <w:tabs>
          <w:tab w:val="left" w:pos="720"/>
          <w:tab w:val="left" w:pos="4320"/>
        </w:tabs>
        <w:rPr>
          <w:rFonts w:cs="Arial"/>
          <w:szCs w:val="28"/>
        </w:rPr>
      </w:pPr>
      <w:r>
        <w:rPr>
          <w:rFonts w:cs="Arial"/>
          <w:szCs w:val="28"/>
        </w:rPr>
        <w:tab/>
      </w:r>
      <w:r w:rsidRPr="00480C67">
        <w:rPr>
          <w:rFonts w:cs="Arial"/>
          <w:szCs w:val="28"/>
        </w:rPr>
        <w:t>Also available in braille</w:t>
      </w:r>
      <w:r w:rsidR="00593281">
        <w:rPr>
          <w:rFonts w:cs="Arial"/>
          <w:szCs w:val="28"/>
        </w:rPr>
        <w:t xml:space="preserve"> </w:t>
      </w:r>
      <w:r w:rsidR="00593281" w:rsidRPr="00593281">
        <w:rPr>
          <w:rFonts w:cs="Arial"/>
          <w:szCs w:val="28"/>
        </w:rPr>
        <w:t>BR006190</w:t>
      </w:r>
    </w:p>
    <w:p w:rsidR="00D932AF" w:rsidRDefault="00D932AF" w:rsidP="00B61C14">
      <w:pPr>
        <w:tabs>
          <w:tab w:val="left" w:pos="720"/>
          <w:tab w:val="left" w:pos="4320"/>
        </w:tabs>
      </w:pPr>
    </w:p>
    <w:p w:rsidR="009D67F0" w:rsidRDefault="009D67F0" w:rsidP="00B61C14">
      <w:pPr>
        <w:tabs>
          <w:tab w:val="left" w:pos="720"/>
          <w:tab w:val="left" w:pos="4320"/>
        </w:tabs>
      </w:pPr>
    </w:p>
    <w:p w:rsidR="009D67F0" w:rsidRDefault="009D67F0" w:rsidP="009D67F0">
      <w:pPr>
        <w:tabs>
          <w:tab w:val="left" w:pos="720"/>
          <w:tab w:val="left" w:pos="4320"/>
        </w:tabs>
      </w:pPr>
      <w:r>
        <w:rPr>
          <w:rStyle w:val="Strong"/>
        </w:rPr>
        <w:t>Collected Short S</w:t>
      </w:r>
      <w:r w:rsidRPr="009D67F0">
        <w:rPr>
          <w:rStyle w:val="Strong"/>
        </w:rPr>
        <w:t>tories. v. 2.</w:t>
      </w:r>
      <w:r>
        <w:t xml:space="preserve"> By W. Somerset Maugham</w:t>
      </w:r>
    </w:p>
    <w:p w:rsidR="009D67F0" w:rsidRDefault="009D67F0" w:rsidP="009D67F0">
      <w:pPr>
        <w:tabs>
          <w:tab w:val="left" w:pos="720"/>
          <w:tab w:val="left" w:pos="4320"/>
        </w:tabs>
      </w:pPr>
      <w:r>
        <w:t xml:space="preserve">Read by Patrick </w:t>
      </w:r>
      <w:r w:rsidRPr="009D67F0">
        <w:t>Horgan</w:t>
      </w:r>
      <w:r>
        <w:tab/>
        <w:t>Reading time 18 hours, 40 minutes</w:t>
      </w:r>
    </w:p>
    <w:p w:rsidR="009D67F0" w:rsidRDefault="009D67F0" w:rsidP="009D67F0">
      <w:pPr>
        <w:tabs>
          <w:tab w:val="left" w:pos="720"/>
          <w:tab w:val="left" w:pos="4320"/>
        </w:tabs>
      </w:pPr>
      <w:r w:rsidRPr="009D67F0">
        <w:t>Twenty-four stories, most of them written in the period 1920-1947 and many conveyed in the first person singular. Maugham's writing style delivers rich, heavily detailed narratives, often set in exotic locales. First published as a collection in 1951.</w:t>
      </w:r>
    </w:p>
    <w:p w:rsidR="009D67F0" w:rsidRPr="00480C67" w:rsidRDefault="009D67F0" w:rsidP="009D67F0">
      <w:pPr>
        <w:tabs>
          <w:tab w:val="left" w:pos="720"/>
          <w:tab w:val="left" w:pos="4320"/>
        </w:tabs>
        <w:rPr>
          <w:rFonts w:cs="Arial"/>
          <w:szCs w:val="28"/>
        </w:rPr>
      </w:pPr>
      <w:r>
        <w:rPr>
          <w:rFonts w:cs="Arial"/>
          <w:szCs w:val="28"/>
        </w:rPr>
        <w:tab/>
      </w:r>
      <w:hyperlink r:id="rId81" w:history="1">
        <w:r w:rsidRPr="009D67F0">
          <w:rPr>
            <w:rStyle w:val="Hyperlink"/>
            <w:rFonts w:cs="Arial"/>
            <w:szCs w:val="28"/>
          </w:rPr>
          <w:t>Download from BARD: Collected Short Stories V. 2</w:t>
        </w:r>
      </w:hyperlink>
    </w:p>
    <w:p w:rsidR="009D67F0" w:rsidRPr="009D67F0" w:rsidRDefault="009D67F0" w:rsidP="009D67F0">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9D67F0">
        <w:rPr>
          <w:rFonts w:cs="Arial"/>
          <w:szCs w:val="28"/>
        </w:rPr>
        <w:t>RC025613</w:t>
      </w:r>
    </w:p>
    <w:p w:rsidR="009D67F0" w:rsidRDefault="009D67F0" w:rsidP="00B61C14">
      <w:pPr>
        <w:tabs>
          <w:tab w:val="left" w:pos="720"/>
          <w:tab w:val="left" w:pos="4320"/>
        </w:tabs>
      </w:pPr>
    </w:p>
    <w:p w:rsidR="00A840EF" w:rsidRDefault="00A840EF" w:rsidP="00B61C14">
      <w:pPr>
        <w:tabs>
          <w:tab w:val="left" w:pos="720"/>
          <w:tab w:val="left" w:pos="4320"/>
        </w:tabs>
      </w:pPr>
    </w:p>
    <w:p w:rsidR="00A840EF" w:rsidRDefault="00A840EF" w:rsidP="00B61C14">
      <w:pPr>
        <w:tabs>
          <w:tab w:val="left" w:pos="720"/>
          <w:tab w:val="left" w:pos="4320"/>
        </w:tabs>
      </w:pPr>
      <w:r w:rsidRPr="00A840EF">
        <w:rPr>
          <w:rStyle w:val="Strong"/>
        </w:rPr>
        <w:t>Of Human Bondage</w:t>
      </w:r>
      <w:r>
        <w:t xml:space="preserve"> By W. Somerset Maugham</w:t>
      </w:r>
    </w:p>
    <w:p w:rsidR="00A840EF" w:rsidRDefault="00A840EF" w:rsidP="00B61C14">
      <w:pPr>
        <w:tabs>
          <w:tab w:val="left" w:pos="720"/>
          <w:tab w:val="left" w:pos="4320"/>
        </w:tabs>
      </w:pPr>
      <w:r>
        <w:t>Read by</w:t>
      </w:r>
      <w:r w:rsidRPr="00A840EF">
        <w:t xml:space="preserve"> </w:t>
      </w:r>
      <w:r>
        <w:t>George Holmes</w:t>
      </w:r>
      <w:r w:rsidR="00DB259A">
        <w:tab/>
        <w:t xml:space="preserve">Reading time </w:t>
      </w:r>
      <w:r w:rsidR="00DB259A" w:rsidRPr="00DB259A">
        <w:t>25 hours, 14 minutes</w:t>
      </w:r>
    </w:p>
    <w:p w:rsidR="00A840EF" w:rsidRDefault="00A840EF" w:rsidP="00B61C14">
      <w:pPr>
        <w:tabs>
          <w:tab w:val="left" w:pos="720"/>
          <w:tab w:val="left" w:pos="4320"/>
        </w:tabs>
      </w:pPr>
      <w:r w:rsidRPr="00A840EF">
        <w:t>Philip Carey is a sensitive, talented, orphan with a club foot who cannot find his true vocation. He begins a love affair with a waitress hardly suspecting it will drastically alter the course of his life. This semi-autobiographical novel of tortured, obsessive love was first published in 1915.</w:t>
      </w:r>
    </w:p>
    <w:p w:rsidR="000B0DF7" w:rsidRDefault="000B0DF7" w:rsidP="00B61C14">
      <w:pPr>
        <w:tabs>
          <w:tab w:val="left" w:pos="720"/>
          <w:tab w:val="left" w:pos="4320"/>
        </w:tabs>
      </w:pPr>
      <w:r>
        <w:tab/>
      </w:r>
      <w:hyperlink r:id="rId82" w:history="1">
        <w:r w:rsidRPr="000B0DF7">
          <w:rPr>
            <w:rStyle w:val="Hyperlink"/>
          </w:rPr>
          <w:t>Download from BARD: Of Human Bondage</w:t>
        </w:r>
      </w:hyperlink>
      <w:r>
        <w:t xml:space="preserve"> </w:t>
      </w:r>
    </w:p>
    <w:p w:rsidR="00813803" w:rsidRPr="00480C67" w:rsidRDefault="00813803" w:rsidP="00813803">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813803">
        <w:rPr>
          <w:rFonts w:cs="Arial"/>
          <w:szCs w:val="28"/>
        </w:rPr>
        <w:t>RC024363</w:t>
      </w:r>
    </w:p>
    <w:p w:rsidR="00813803" w:rsidRPr="00480C67" w:rsidRDefault="00753338" w:rsidP="00813803">
      <w:pPr>
        <w:tabs>
          <w:tab w:val="left" w:pos="720"/>
          <w:tab w:val="left" w:pos="4320"/>
        </w:tabs>
        <w:rPr>
          <w:rFonts w:cs="Arial"/>
          <w:szCs w:val="28"/>
        </w:rPr>
      </w:pPr>
      <w:r>
        <w:rPr>
          <w:rFonts w:cs="Arial"/>
          <w:szCs w:val="28"/>
        </w:rPr>
        <w:tab/>
      </w:r>
      <w:hyperlink r:id="rId83" w:history="1">
        <w:r w:rsidR="00813803" w:rsidRPr="00753338">
          <w:rPr>
            <w:rStyle w:val="Hyperlink"/>
            <w:rFonts w:cs="Arial"/>
            <w:szCs w:val="28"/>
          </w:rPr>
          <w:t xml:space="preserve">Download from BARD as Electronic Braille </w:t>
        </w:r>
        <w:r w:rsidRPr="00753338">
          <w:rPr>
            <w:rStyle w:val="Hyperlink"/>
            <w:rFonts w:cs="Arial"/>
            <w:szCs w:val="28"/>
          </w:rPr>
          <w:t>BR</w:t>
        </w:r>
        <w:r w:rsidR="00813803" w:rsidRPr="00753338">
          <w:rPr>
            <w:rStyle w:val="Hyperlink"/>
            <w:rFonts w:cs="Arial"/>
            <w:szCs w:val="28"/>
          </w:rPr>
          <w:t>16190</w:t>
        </w:r>
      </w:hyperlink>
    </w:p>
    <w:p w:rsidR="00813803" w:rsidRPr="00480C67" w:rsidRDefault="00753338" w:rsidP="00813803">
      <w:pPr>
        <w:tabs>
          <w:tab w:val="left" w:pos="720"/>
          <w:tab w:val="left" w:pos="4320"/>
        </w:tabs>
        <w:rPr>
          <w:rFonts w:cs="Arial"/>
          <w:szCs w:val="28"/>
        </w:rPr>
      </w:pPr>
      <w:r>
        <w:rPr>
          <w:rFonts w:cs="Arial"/>
          <w:szCs w:val="28"/>
        </w:rPr>
        <w:tab/>
      </w:r>
      <w:r w:rsidR="00813803" w:rsidRPr="00480C67">
        <w:rPr>
          <w:rFonts w:cs="Arial"/>
          <w:szCs w:val="28"/>
        </w:rPr>
        <w:t>Also available in braille</w:t>
      </w:r>
      <w:r w:rsidR="00813803">
        <w:rPr>
          <w:rFonts w:cs="Arial"/>
          <w:szCs w:val="28"/>
        </w:rPr>
        <w:t xml:space="preserve"> </w:t>
      </w:r>
      <w:r w:rsidR="00813803" w:rsidRPr="00813803">
        <w:rPr>
          <w:rFonts w:cs="Arial"/>
          <w:szCs w:val="28"/>
        </w:rPr>
        <w:t>BR016190</w:t>
      </w:r>
    </w:p>
    <w:p w:rsidR="00A840EF" w:rsidRDefault="00A840EF" w:rsidP="00B61C14">
      <w:pPr>
        <w:tabs>
          <w:tab w:val="left" w:pos="720"/>
          <w:tab w:val="left" w:pos="4320"/>
        </w:tabs>
      </w:pPr>
    </w:p>
    <w:p w:rsidR="00A840EF" w:rsidRDefault="00A840EF" w:rsidP="00B61C14">
      <w:pPr>
        <w:tabs>
          <w:tab w:val="left" w:pos="720"/>
          <w:tab w:val="left" w:pos="4320"/>
        </w:tabs>
      </w:pPr>
    </w:p>
    <w:p w:rsidR="00A840EF" w:rsidRDefault="00753338" w:rsidP="00A840EF">
      <w:pPr>
        <w:tabs>
          <w:tab w:val="left" w:pos="720"/>
          <w:tab w:val="left" w:pos="4320"/>
        </w:tabs>
      </w:pPr>
      <w:r w:rsidRPr="00753338">
        <w:rPr>
          <w:rStyle w:val="Strong"/>
        </w:rPr>
        <w:t>The Painted Veil</w:t>
      </w:r>
      <w:r>
        <w:t xml:space="preserve"> </w:t>
      </w:r>
      <w:r w:rsidR="00A840EF">
        <w:t>By W. Somerset Maugham</w:t>
      </w:r>
    </w:p>
    <w:p w:rsidR="00753338" w:rsidRDefault="00753338" w:rsidP="00A840EF">
      <w:pPr>
        <w:tabs>
          <w:tab w:val="left" w:pos="720"/>
          <w:tab w:val="left" w:pos="4320"/>
        </w:tabs>
      </w:pPr>
      <w:r>
        <w:t>Read by Erin Jones</w:t>
      </w:r>
      <w:r>
        <w:tab/>
        <w:t xml:space="preserve">Reading time </w:t>
      </w:r>
      <w:r w:rsidRPr="00753338">
        <w:t>6 hours, 54 minutes</w:t>
      </w:r>
    </w:p>
    <w:p w:rsidR="00753338" w:rsidRDefault="00753338" w:rsidP="00A840EF">
      <w:pPr>
        <w:tabs>
          <w:tab w:val="left" w:pos="720"/>
          <w:tab w:val="left" w:pos="4320"/>
        </w:tabs>
      </w:pPr>
      <w:r w:rsidRPr="00753338">
        <w:t>Hong Kong, 1920s. After an affair with career politician Charles Townsend, frivolous Kitty Fane accompanies her husband, Walter, to battle a cholera epidemic in a remote area of China. Walter dies there, and Kitty returns home to England, where she begins to reexamine her life. 1925.</w:t>
      </w:r>
    </w:p>
    <w:p w:rsidR="00813803" w:rsidRPr="00480C67" w:rsidRDefault="00753338" w:rsidP="00813803">
      <w:pPr>
        <w:tabs>
          <w:tab w:val="left" w:pos="720"/>
          <w:tab w:val="left" w:pos="4320"/>
        </w:tabs>
        <w:rPr>
          <w:rFonts w:cs="Arial"/>
          <w:szCs w:val="28"/>
        </w:rPr>
      </w:pPr>
      <w:r>
        <w:rPr>
          <w:rFonts w:cs="Arial"/>
          <w:szCs w:val="28"/>
        </w:rPr>
        <w:tab/>
      </w:r>
      <w:hyperlink r:id="rId84" w:history="1">
        <w:r w:rsidR="00813803" w:rsidRPr="00753338">
          <w:rPr>
            <w:rStyle w:val="Hyperlink"/>
            <w:rFonts w:cs="Arial"/>
            <w:szCs w:val="28"/>
          </w:rPr>
          <w:t>Download from BARD</w:t>
        </w:r>
        <w:r w:rsidRPr="00753338">
          <w:rPr>
            <w:rStyle w:val="Hyperlink"/>
            <w:rFonts w:cs="Arial"/>
            <w:szCs w:val="28"/>
          </w:rPr>
          <w:t>: The Painted Veil</w:t>
        </w:r>
      </w:hyperlink>
    </w:p>
    <w:p w:rsidR="00813803" w:rsidRPr="00480C67" w:rsidRDefault="00753338" w:rsidP="00753338">
      <w:pPr>
        <w:tabs>
          <w:tab w:val="left" w:pos="720"/>
          <w:tab w:val="left" w:pos="4320"/>
        </w:tabs>
        <w:rPr>
          <w:rFonts w:cs="Arial"/>
          <w:szCs w:val="28"/>
        </w:rPr>
      </w:pPr>
      <w:r>
        <w:rPr>
          <w:rFonts w:cs="Arial"/>
          <w:szCs w:val="28"/>
        </w:rPr>
        <w:tab/>
      </w:r>
      <w:r w:rsidR="00813803" w:rsidRPr="00480C67">
        <w:rPr>
          <w:rFonts w:cs="Arial"/>
          <w:szCs w:val="28"/>
        </w:rPr>
        <w:t>Also available on cassette</w:t>
      </w:r>
      <w:r>
        <w:rPr>
          <w:rFonts w:cs="Arial"/>
          <w:szCs w:val="28"/>
        </w:rPr>
        <w:t xml:space="preserve"> </w:t>
      </w:r>
      <w:r w:rsidRPr="00753338">
        <w:rPr>
          <w:rFonts w:cs="Arial"/>
          <w:szCs w:val="28"/>
        </w:rPr>
        <w:t>RC065022</w:t>
      </w:r>
    </w:p>
    <w:p w:rsidR="00D932AF" w:rsidRDefault="00D932AF" w:rsidP="00B61C14">
      <w:pPr>
        <w:tabs>
          <w:tab w:val="left" w:pos="720"/>
          <w:tab w:val="left" w:pos="4320"/>
        </w:tabs>
      </w:pPr>
    </w:p>
    <w:p w:rsidR="009D67F0" w:rsidRDefault="009D67F0" w:rsidP="00B61C14">
      <w:pPr>
        <w:tabs>
          <w:tab w:val="left" w:pos="720"/>
          <w:tab w:val="left" w:pos="4320"/>
        </w:tabs>
      </w:pPr>
      <w:r>
        <w:rPr>
          <w:rStyle w:val="Strong"/>
        </w:rPr>
        <w:t>The Color of Water a Black Man's Tribute to His White M</w:t>
      </w:r>
      <w:r w:rsidRPr="009D67F0">
        <w:rPr>
          <w:rStyle w:val="Strong"/>
        </w:rPr>
        <w:t>other</w:t>
      </w:r>
      <w:r>
        <w:t xml:space="preserve"> By James McBride</w:t>
      </w:r>
    </w:p>
    <w:p w:rsidR="009D67F0" w:rsidRDefault="009D67F0" w:rsidP="00B61C14">
      <w:pPr>
        <w:tabs>
          <w:tab w:val="left" w:pos="720"/>
          <w:tab w:val="left" w:pos="4320"/>
        </w:tabs>
      </w:pPr>
      <w:r>
        <w:t>Read by Chuck Young</w:t>
      </w:r>
    </w:p>
    <w:p w:rsidR="009D67F0" w:rsidRDefault="009D67F0" w:rsidP="00B61C14">
      <w:pPr>
        <w:tabs>
          <w:tab w:val="left" w:pos="720"/>
          <w:tab w:val="left" w:pos="4320"/>
        </w:tabs>
      </w:pPr>
      <w:r w:rsidRPr="009D67F0">
        <w:t>One of twelve siblings in Brooklyn, the author was confused about his mother's race. She called herself light-skinned and refused to discuss her past. Years later she admitted to being an Orthodox rabbi's daughter whose family shunned her after her marriage to the first of her two black husbands. Some strong language.</w:t>
      </w:r>
    </w:p>
    <w:p w:rsidR="009D67F0" w:rsidRDefault="009D67F0" w:rsidP="00B61C14">
      <w:pPr>
        <w:tabs>
          <w:tab w:val="left" w:pos="720"/>
          <w:tab w:val="left" w:pos="4320"/>
        </w:tabs>
      </w:pPr>
      <w:r>
        <w:tab/>
        <w:t xml:space="preserve">Available on cassette </w:t>
      </w:r>
      <w:r w:rsidRPr="009D67F0">
        <w:t>RC042713</w:t>
      </w:r>
    </w:p>
    <w:p w:rsidR="009D67F0" w:rsidRDefault="009D67F0" w:rsidP="00B61C14">
      <w:pPr>
        <w:tabs>
          <w:tab w:val="left" w:pos="720"/>
          <w:tab w:val="left" w:pos="4320"/>
        </w:tabs>
      </w:pPr>
    </w:p>
    <w:p w:rsidR="002C0DDF" w:rsidRDefault="002C0DDF" w:rsidP="00B61C14">
      <w:pPr>
        <w:tabs>
          <w:tab w:val="left" w:pos="720"/>
          <w:tab w:val="left" w:pos="4320"/>
        </w:tabs>
      </w:pPr>
    </w:p>
    <w:p w:rsidR="009D67F0" w:rsidRDefault="002C0DDF" w:rsidP="00B61C14">
      <w:pPr>
        <w:tabs>
          <w:tab w:val="left" w:pos="720"/>
          <w:tab w:val="left" w:pos="4320"/>
        </w:tabs>
      </w:pPr>
      <w:r w:rsidRPr="002C0DDF">
        <w:rPr>
          <w:rStyle w:val="Strong"/>
        </w:rPr>
        <w:t>On Chesil Beach</w:t>
      </w:r>
      <w:r>
        <w:t xml:space="preserve"> By Ian </w:t>
      </w:r>
      <w:r w:rsidRPr="002C0DDF">
        <w:t>McEwan</w:t>
      </w:r>
    </w:p>
    <w:p w:rsidR="002C0DDF" w:rsidRDefault="002C0DDF" w:rsidP="00B61C14">
      <w:pPr>
        <w:tabs>
          <w:tab w:val="left" w:pos="720"/>
          <w:tab w:val="left" w:pos="4320"/>
        </w:tabs>
      </w:pPr>
      <w:r>
        <w:t xml:space="preserve">Read by Ian </w:t>
      </w:r>
      <w:r w:rsidRPr="002C0DDF">
        <w:t>McEwan</w:t>
      </w:r>
      <w:r>
        <w:tab/>
        <w:t xml:space="preserve">Reading time </w:t>
      </w:r>
      <w:r w:rsidRPr="002C0DDF">
        <w:t>4 hours, 29 minutes</w:t>
      </w:r>
    </w:p>
    <w:p w:rsidR="002C0DDF" w:rsidRDefault="00A21547" w:rsidP="00B61C14">
      <w:pPr>
        <w:tabs>
          <w:tab w:val="left" w:pos="720"/>
          <w:tab w:val="left" w:pos="4320"/>
        </w:tabs>
      </w:pPr>
      <w:r w:rsidRPr="00A21547">
        <w:t>England, 1962. Twenty-two-year-old musician Florence Ponting and twenty-three-year-old history student Edward Mayhew, both sexually innocent, fall in love and travel to the Dorset coast for their honeymoon. A momentary misunderstanding on their wedding night changes everything. Commercial audiobook. 2007.</w:t>
      </w:r>
    </w:p>
    <w:p w:rsidR="00A21547" w:rsidRPr="00480C67" w:rsidRDefault="00A21547" w:rsidP="00A21547">
      <w:pPr>
        <w:tabs>
          <w:tab w:val="left" w:pos="720"/>
          <w:tab w:val="left" w:pos="4320"/>
        </w:tabs>
        <w:rPr>
          <w:rFonts w:cs="Arial"/>
          <w:szCs w:val="28"/>
        </w:rPr>
      </w:pPr>
      <w:r>
        <w:rPr>
          <w:rFonts w:cs="Arial"/>
          <w:szCs w:val="28"/>
        </w:rPr>
        <w:tab/>
      </w:r>
      <w:hyperlink r:id="rId85" w:history="1">
        <w:r w:rsidRPr="00A21547">
          <w:rPr>
            <w:rStyle w:val="Hyperlink"/>
            <w:rFonts w:cs="Arial"/>
            <w:szCs w:val="28"/>
          </w:rPr>
          <w:t>Download from BARD: On Chesil Beach</w:t>
        </w:r>
      </w:hyperlink>
    </w:p>
    <w:p w:rsidR="00A21547" w:rsidRPr="00480C67" w:rsidRDefault="00A21547" w:rsidP="00A21547">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A21547">
        <w:rPr>
          <w:rFonts w:cs="Arial"/>
          <w:szCs w:val="28"/>
        </w:rPr>
        <w:t>RC064458</w:t>
      </w:r>
    </w:p>
    <w:p w:rsidR="00A21547" w:rsidRPr="00480C67" w:rsidRDefault="00A21547" w:rsidP="00A21547">
      <w:pPr>
        <w:tabs>
          <w:tab w:val="left" w:pos="720"/>
          <w:tab w:val="left" w:pos="4320"/>
        </w:tabs>
        <w:rPr>
          <w:rFonts w:cs="Arial"/>
          <w:szCs w:val="28"/>
        </w:rPr>
      </w:pPr>
      <w:r>
        <w:rPr>
          <w:rFonts w:cs="Arial"/>
          <w:szCs w:val="28"/>
        </w:rPr>
        <w:tab/>
      </w:r>
      <w:hyperlink r:id="rId86" w:history="1">
        <w:r w:rsidRPr="00A21547">
          <w:rPr>
            <w:rStyle w:val="Hyperlink"/>
            <w:rFonts w:cs="Arial"/>
            <w:szCs w:val="28"/>
          </w:rPr>
          <w:t>Download from BARD as Electronic Braille BR17227</w:t>
        </w:r>
      </w:hyperlink>
    </w:p>
    <w:p w:rsidR="00A21547" w:rsidRPr="00480C67" w:rsidRDefault="00A21547" w:rsidP="00A21547">
      <w:pPr>
        <w:tabs>
          <w:tab w:val="left" w:pos="720"/>
          <w:tab w:val="left" w:pos="4320"/>
        </w:tabs>
        <w:rPr>
          <w:rFonts w:cs="Arial"/>
          <w:szCs w:val="28"/>
        </w:rPr>
      </w:pPr>
      <w:r>
        <w:rPr>
          <w:rFonts w:cs="Arial"/>
          <w:szCs w:val="28"/>
        </w:rPr>
        <w:tab/>
      </w:r>
      <w:r w:rsidRPr="00480C67">
        <w:rPr>
          <w:rFonts w:cs="Arial"/>
          <w:szCs w:val="28"/>
        </w:rPr>
        <w:t>Also available in braille</w:t>
      </w:r>
      <w:r w:rsidRPr="00A21547">
        <w:t xml:space="preserve"> </w:t>
      </w:r>
      <w:r w:rsidRPr="00A21547">
        <w:rPr>
          <w:rFonts w:cs="Arial"/>
          <w:szCs w:val="28"/>
        </w:rPr>
        <w:t>BR017227</w:t>
      </w:r>
    </w:p>
    <w:p w:rsidR="002C0DDF" w:rsidRDefault="002C0DDF" w:rsidP="00B61C14">
      <w:pPr>
        <w:tabs>
          <w:tab w:val="left" w:pos="720"/>
          <w:tab w:val="left" w:pos="4320"/>
        </w:tabs>
      </w:pPr>
    </w:p>
    <w:p w:rsidR="00304A31" w:rsidRDefault="00304A31" w:rsidP="00B61C14">
      <w:pPr>
        <w:tabs>
          <w:tab w:val="left" w:pos="720"/>
          <w:tab w:val="left" w:pos="4320"/>
        </w:tabs>
      </w:pPr>
    </w:p>
    <w:p w:rsidR="00304A31" w:rsidRDefault="005900B5" w:rsidP="00B61C14">
      <w:pPr>
        <w:tabs>
          <w:tab w:val="left" w:pos="720"/>
          <w:tab w:val="left" w:pos="4320"/>
        </w:tabs>
      </w:pPr>
      <w:r>
        <w:rPr>
          <w:rStyle w:val="Strong"/>
        </w:rPr>
        <w:t>Billy Budd, Sailor and Other S</w:t>
      </w:r>
      <w:r w:rsidR="00304A31" w:rsidRPr="005900B5">
        <w:rPr>
          <w:rStyle w:val="Strong"/>
        </w:rPr>
        <w:t>tories</w:t>
      </w:r>
      <w:r w:rsidR="00304A31">
        <w:t xml:space="preserve"> By Herman Melville</w:t>
      </w:r>
    </w:p>
    <w:p w:rsidR="00304A31" w:rsidRDefault="00304A31" w:rsidP="00B61C14">
      <w:pPr>
        <w:tabs>
          <w:tab w:val="left" w:pos="720"/>
          <w:tab w:val="left" w:pos="4320"/>
        </w:tabs>
      </w:pPr>
      <w:r>
        <w:t>Read by</w:t>
      </w:r>
      <w:r w:rsidR="00F57252">
        <w:t xml:space="preserve"> Bob </w:t>
      </w:r>
      <w:r w:rsidR="00F57252" w:rsidRPr="00F57252">
        <w:t>Askey</w:t>
      </w:r>
      <w:r>
        <w:tab/>
        <w:t>Reading time</w:t>
      </w:r>
      <w:r w:rsidR="00F57252">
        <w:t xml:space="preserve"> 13 hours, 34 minutes</w:t>
      </w:r>
    </w:p>
    <w:p w:rsidR="005900B5" w:rsidRDefault="005900B5" w:rsidP="005900B5">
      <w:pPr>
        <w:tabs>
          <w:tab w:val="left" w:pos="720"/>
          <w:tab w:val="left" w:pos="4320"/>
        </w:tabs>
        <w:rPr>
          <w:rFonts w:cs="Arial"/>
        </w:rPr>
      </w:pPr>
      <w:r w:rsidRPr="005900B5">
        <w:rPr>
          <w:rFonts w:cs="Arial"/>
        </w:rPr>
        <w:t>Title story is a classic nineteenth-century novel about naive, innocent, young Billy Budd, who is cruelly antagonized and unjustly accused by his evil master-at-arms, John Claggart. Speechless with rage, Billy strikes and kills Claggart, forcing Captian Vere to order his execution. Also included are "Bartleby," "The Piazza," "The Encantadas," "The Bell-Tower," and "Benito Cereno."</w:t>
      </w:r>
    </w:p>
    <w:p w:rsidR="005900B5" w:rsidRPr="00480C67" w:rsidRDefault="005900B5" w:rsidP="005900B5">
      <w:pPr>
        <w:tabs>
          <w:tab w:val="left" w:pos="720"/>
          <w:tab w:val="left" w:pos="4320"/>
        </w:tabs>
        <w:rPr>
          <w:rFonts w:cs="Arial"/>
        </w:rPr>
      </w:pPr>
      <w:r>
        <w:rPr>
          <w:rFonts w:cs="Arial"/>
        </w:rPr>
        <w:tab/>
      </w:r>
      <w:hyperlink r:id="rId87" w:history="1">
        <w:r w:rsidRPr="00F57252">
          <w:rPr>
            <w:rStyle w:val="Hyperlink"/>
            <w:rFonts w:cs="Arial"/>
          </w:rPr>
          <w:t>Download from BARD: Billy Budd, Sailor and Other Stories</w:t>
        </w:r>
      </w:hyperlink>
    </w:p>
    <w:p w:rsidR="005900B5" w:rsidRPr="00480C67" w:rsidRDefault="005900B5" w:rsidP="005900B5">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sidRPr="005900B5">
        <w:t xml:space="preserve"> </w:t>
      </w:r>
      <w:r w:rsidRPr="005900B5">
        <w:rPr>
          <w:rFonts w:cs="Arial"/>
          <w:szCs w:val="28"/>
        </w:rPr>
        <w:t>RC034260</w:t>
      </w:r>
    </w:p>
    <w:p w:rsidR="005900B5" w:rsidRDefault="005900B5" w:rsidP="00F57252">
      <w:pPr>
        <w:tabs>
          <w:tab w:val="left" w:pos="720"/>
          <w:tab w:val="left" w:pos="4320"/>
        </w:tabs>
        <w:rPr>
          <w:rFonts w:cs="Arial"/>
          <w:szCs w:val="28"/>
        </w:rPr>
      </w:pPr>
      <w:r>
        <w:rPr>
          <w:rFonts w:cs="Arial"/>
          <w:szCs w:val="28"/>
        </w:rPr>
        <w:tab/>
      </w:r>
    </w:p>
    <w:p w:rsidR="005900B5" w:rsidRDefault="005900B5">
      <w:pPr>
        <w:rPr>
          <w:rFonts w:cs="Arial"/>
          <w:szCs w:val="28"/>
        </w:rPr>
      </w:pPr>
      <w:r>
        <w:rPr>
          <w:rFonts w:cs="Arial"/>
          <w:szCs w:val="28"/>
        </w:rPr>
        <w:br w:type="page"/>
      </w:r>
    </w:p>
    <w:p w:rsidR="005900B5" w:rsidRDefault="005900B5" w:rsidP="005900B5">
      <w:pPr>
        <w:tabs>
          <w:tab w:val="left" w:pos="720"/>
          <w:tab w:val="left" w:pos="4320"/>
        </w:tabs>
        <w:rPr>
          <w:rFonts w:cs="Arial"/>
          <w:szCs w:val="28"/>
        </w:rPr>
      </w:pPr>
    </w:p>
    <w:p w:rsidR="00FE4859" w:rsidRDefault="002C6FDC" w:rsidP="002F17C6">
      <w:pPr>
        <w:tabs>
          <w:tab w:val="left" w:pos="720"/>
          <w:tab w:val="left" w:pos="4320"/>
        </w:tabs>
      </w:pPr>
      <w:r>
        <w:rPr>
          <w:rStyle w:val="Strong"/>
        </w:rPr>
        <w:t>Death of a Salesman: Certain Private Conversations in Two Acts and a R</w:t>
      </w:r>
      <w:r w:rsidRPr="002C6FDC">
        <w:rPr>
          <w:rStyle w:val="Strong"/>
        </w:rPr>
        <w:t>equiem</w:t>
      </w:r>
      <w:r>
        <w:t xml:space="preserve"> By Arthur Miller</w:t>
      </w:r>
    </w:p>
    <w:p w:rsidR="002C6FDC" w:rsidRDefault="002C6FDC" w:rsidP="002F17C6">
      <w:pPr>
        <w:tabs>
          <w:tab w:val="left" w:pos="720"/>
          <w:tab w:val="left" w:pos="4320"/>
        </w:tabs>
      </w:pPr>
      <w:r>
        <w:t>Read by Ralph Bell</w:t>
      </w:r>
      <w:r>
        <w:tab/>
        <w:t>Reading time 4 hours, 3 minutes</w:t>
      </w:r>
    </w:p>
    <w:p w:rsidR="002C6FDC" w:rsidRDefault="002C6FDC" w:rsidP="002F17C6">
      <w:pPr>
        <w:tabs>
          <w:tab w:val="left" w:pos="720"/>
          <w:tab w:val="left" w:pos="4320"/>
        </w:tabs>
      </w:pPr>
      <w:r w:rsidRPr="002C6FDC">
        <w:t>A modern drama which indicts the optimism and materialism of American society. Willy Loman, a traveling salesman, experiences a profound sense of failure as he recognizes signs of aging in himself and decides to take stock of his accomplishments. Pulitzer Prize. 1977.</w:t>
      </w:r>
    </w:p>
    <w:p w:rsidR="002C6FDC" w:rsidRDefault="002C6FDC" w:rsidP="002C6FDC">
      <w:pPr>
        <w:tabs>
          <w:tab w:val="left" w:pos="720"/>
          <w:tab w:val="left" w:pos="4320"/>
        </w:tabs>
      </w:pPr>
      <w:r>
        <w:tab/>
      </w:r>
      <w:hyperlink r:id="rId88" w:history="1">
        <w:r w:rsidRPr="00E16AB1">
          <w:rPr>
            <w:rStyle w:val="Hyperlink"/>
          </w:rPr>
          <w:t>Download from BARD: Death of a Salesman: Certain Private…</w:t>
        </w:r>
      </w:hyperlink>
    </w:p>
    <w:p w:rsidR="002C6FDC" w:rsidRDefault="002C6FDC" w:rsidP="002C6FDC">
      <w:pPr>
        <w:tabs>
          <w:tab w:val="left" w:pos="720"/>
          <w:tab w:val="left" w:pos="4320"/>
        </w:tabs>
      </w:pPr>
      <w:r>
        <w:tab/>
        <w:t xml:space="preserve">Also available on digital cartridge </w:t>
      </w:r>
      <w:r w:rsidRPr="002C6FDC">
        <w:t>DB023130</w:t>
      </w:r>
    </w:p>
    <w:p w:rsidR="002C6FDC" w:rsidRDefault="002C6FDC" w:rsidP="002C6FDC">
      <w:pPr>
        <w:tabs>
          <w:tab w:val="left" w:pos="720"/>
          <w:tab w:val="left" w:pos="4320"/>
        </w:tabs>
      </w:pPr>
      <w:r>
        <w:tab/>
        <w:t xml:space="preserve">Also available on cassette </w:t>
      </w:r>
      <w:r w:rsidRPr="002C6FDC">
        <w:t>RC023130</w:t>
      </w:r>
    </w:p>
    <w:p w:rsidR="002C6FDC" w:rsidRDefault="002C6FDC" w:rsidP="002C6FDC">
      <w:pPr>
        <w:tabs>
          <w:tab w:val="left" w:pos="720"/>
          <w:tab w:val="left" w:pos="4320"/>
        </w:tabs>
      </w:pPr>
      <w:r>
        <w:tab/>
      </w:r>
      <w:hyperlink r:id="rId89" w:history="1">
        <w:r w:rsidRPr="00E16AB1">
          <w:rPr>
            <w:rStyle w:val="Hyperlink"/>
          </w:rPr>
          <w:t>Download from BARD as Electronic Braille</w:t>
        </w:r>
        <w:r w:rsidR="00E16AB1" w:rsidRPr="00E16AB1">
          <w:rPr>
            <w:rStyle w:val="Hyperlink"/>
          </w:rPr>
          <w:t xml:space="preserve"> BR02719</w:t>
        </w:r>
      </w:hyperlink>
    </w:p>
    <w:p w:rsidR="002C6FDC" w:rsidRDefault="002C6FDC" w:rsidP="002C6FDC">
      <w:pPr>
        <w:tabs>
          <w:tab w:val="left" w:pos="720"/>
          <w:tab w:val="left" w:pos="4320"/>
        </w:tabs>
      </w:pPr>
      <w:r>
        <w:tab/>
        <w:t xml:space="preserve">Also available in braille </w:t>
      </w:r>
      <w:r w:rsidRPr="002C6FDC">
        <w:t>BR002719</w:t>
      </w:r>
    </w:p>
    <w:p w:rsidR="002C6FDC" w:rsidRDefault="002C6FDC" w:rsidP="002F17C6">
      <w:pPr>
        <w:tabs>
          <w:tab w:val="left" w:pos="720"/>
          <w:tab w:val="left" w:pos="4320"/>
        </w:tabs>
      </w:pPr>
    </w:p>
    <w:p w:rsidR="00D32727" w:rsidRDefault="00D32727" w:rsidP="002F17C6">
      <w:pPr>
        <w:tabs>
          <w:tab w:val="left" w:pos="720"/>
          <w:tab w:val="left" w:pos="4320"/>
        </w:tabs>
      </w:pPr>
    </w:p>
    <w:p w:rsidR="00D32727" w:rsidRDefault="00D32727" w:rsidP="002F17C6">
      <w:pPr>
        <w:tabs>
          <w:tab w:val="left" w:pos="720"/>
          <w:tab w:val="left" w:pos="4320"/>
        </w:tabs>
      </w:pPr>
      <w:r w:rsidRPr="00D32727">
        <w:rPr>
          <w:rStyle w:val="Strong"/>
        </w:rPr>
        <w:t>A Fine Balance</w:t>
      </w:r>
      <w:r>
        <w:t xml:space="preserve"> By Rohinton Mistry </w:t>
      </w:r>
    </w:p>
    <w:p w:rsidR="00D32727" w:rsidRDefault="00D32727" w:rsidP="002F17C6">
      <w:pPr>
        <w:tabs>
          <w:tab w:val="left" w:pos="720"/>
          <w:tab w:val="left" w:pos="4320"/>
        </w:tabs>
      </w:pPr>
      <w:r>
        <w:t>Read by Yolande Bavan</w:t>
      </w:r>
      <w:r>
        <w:tab/>
      </w:r>
    </w:p>
    <w:p w:rsidR="00D32727" w:rsidRDefault="00D32727" w:rsidP="002F17C6">
      <w:pPr>
        <w:tabs>
          <w:tab w:val="left" w:pos="720"/>
          <w:tab w:val="left" w:pos="4320"/>
        </w:tabs>
      </w:pPr>
      <w:r w:rsidRPr="00D32727">
        <w:t>India, 1975. Prime Minister Indira Gandhi has declared a state of emergency, and the resulting upheavals thrust together four struggling people. Dina, a widowed seamstress in her forties, takes in Maneck, the college-age son of a school friend, along with two low-caste tailors, Ishvar and his nephew Om. Some violence. 1995.</w:t>
      </w:r>
    </w:p>
    <w:p w:rsidR="00D32727" w:rsidRDefault="00D32727" w:rsidP="002F17C6">
      <w:pPr>
        <w:tabs>
          <w:tab w:val="left" w:pos="720"/>
          <w:tab w:val="left" w:pos="4320"/>
        </w:tabs>
      </w:pPr>
      <w:r>
        <w:tab/>
        <w:t xml:space="preserve">Available on cassette </w:t>
      </w:r>
      <w:r w:rsidRPr="00D32727">
        <w:t>RC053004</w:t>
      </w:r>
    </w:p>
    <w:p w:rsidR="00D32727" w:rsidRDefault="00D32727" w:rsidP="002F17C6">
      <w:pPr>
        <w:tabs>
          <w:tab w:val="left" w:pos="720"/>
          <w:tab w:val="left" w:pos="4320"/>
        </w:tabs>
      </w:pPr>
    </w:p>
    <w:p w:rsidR="005642A0" w:rsidRDefault="005642A0" w:rsidP="002F17C6">
      <w:pPr>
        <w:tabs>
          <w:tab w:val="left" w:pos="720"/>
          <w:tab w:val="left" w:pos="4320"/>
        </w:tabs>
      </w:pPr>
    </w:p>
    <w:p w:rsidR="005642A0" w:rsidRPr="00837003" w:rsidRDefault="005642A0" w:rsidP="005642A0">
      <w:pPr>
        <w:rPr>
          <w:rFonts w:cs="Arial"/>
          <w:szCs w:val="28"/>
        </w:rPr>
      </w:pPr>
      <w:r w:rsidRPr="00017FB0">
        <w:rPr>
          <w:rStyle w:val="Strong"/>
        </w:rPr>
        <w:t>Gone with the Wind</w:t>
      </w:r>
      <w:r w:rsidRPr="00837003">
        <w:rPr>
          <w:rFonts w:cs="Arial"/>
          <w:szCs w:val="28"/>
        </w:rPr>
        <w:t xml:space="preserve"> By Margaret Mitchell</w:t>
      </w:r>
    </w:p>
    <w:p w:rsidR="005642A0" w:rsidRPr="00837003" w:rsidRDefault="005642A0" w:rsidP="005642A0">
      <w:pPr>
        <w:rPr>
          <w:rFonts w:cs="Arial"/>
          <w:szCs w:val="28"/>
        </w:rPr>
      </w:pPr>
      <w:r w:rsidRPr="00837003">
        <w:rPr>
          <w:rFonts w:cs="Arial"/>
          <w:szCs w:val="28"/>
        </w:rPr>
        <w:t>Read by Mitzi Friedlander</w:t>
      </w:r>
      <w:r w:rsidRPr="00837003">
        <w:rPr>
          <w:rFonts w:cs="Arial"/>
          <w:szCs w:val="28"/>
        </w:rPr>
        <w:tab/>
      </w:r>
      <w:r>
        <w:rPr>
          <w:rFonts w:cs="Arial"/>
          <w:szCs w:val="28"/>
        </w:rPr>
        <w:tab/>
      </w:r>
      <w:r w:rsidRPr="00837003">
        <w:rPr>
          <w:rFonts w:cs="Arial"/>
          <w:szCs w:val="28"/>
        </w:rPr>
        <w:t>Reading time 42 hours, 45 minutes</w:t>
      </w:r>
    </w:p>
    <w:p w:rsidR="005642A0" w:rsidRPr="00837003" w:rsidRDefault="005642A0" w:rsidP="005642A0">
      <w:pPr>
        <w:rPr>
          <w:rFonts w:cs="Arial"/>
          <w:szCs w:val="28"/>
        </w:rPr>
      </w:pPr>
      <w:r w:rsidRPr="00837003">
        <w:rPr>
          <w:rFonts w:cs="Arial"/>
          <w:szCs w:val="28"/>
        </w:rPr>
        <w:t>A romantic Civil War epic in which Scarlet O' Hara, a forceful and ruthless heroine, and Rhett Butler, a war profiteer, play out their tempestuous love affair against the background of the war-torn South. Pulitzer Prize. .</w:t>
      </w:r>
    </w:p>
    <w:p w:rsidR="005642A0" w:rsidRPr="00837003" w:rsidRDefault="005642A0" w:rsidP="005642A0">
      <w:pPr>
        <w:rPr>
          <w:rFonts w:cs="Arial"/>
          <w:szCs w:val="28"/>
        </w:rPr>
      </w:pPr>
      <w:r w:rsidRPr="00837003">
        <w:rPr>
          <w:rFonts w:cs="Arial"/>
          <w:szCs w:val="28"/>
        </w:rPr>
        <w:tab/>
      </w:r>
      <w:hyperlink r:id="rId90" w:history="1">
        <w:r w:rsidRPr="00E16AB1">
          <w:rPr>
            <w:rStyle w:val="Hyperlink"/>
            <w:rFonts w:cs="Arial"/>
            <w:szCs w:val="28"/>
          </w:rPr>
          <w:t>Download from BARD: Gone with the Wind</w:t>
        </w:r>
      </w:hyperlink>
    </w:p>
    <w:p w:rsidR="005642A0" w:rsidRPr="00837003" w:rsidRDefault="005642A0" w:rsidP="005642A0">
      <w:pPr>
        <w:rPr>
          <w:rFonts w:cs="Arial"/>
          <w:szCs w:val="28"/>
        </w:rPr>
      </w:pPr>
      <w:r w:rsidRPr="00837003">
        <w:rPr>
          <w:rFonts w:cs="Arial"/>
          <w:szCs w:val="28"/>
        </w:rPr>
        <w:tab/>
        <w:t>Also available on digital cartridge DB033082</w:t>
      </w:r>
    </w:p>
    <w:p w:rsidR="005642A0" w:rsidRPr="00837003" w:rsidRDefault="005642A0" w:rsidP="005642A0">
      <w:pPr>
        <w:rPr>
          <w:rFonts w:cs="Arial"/>
          <w:szCs w:val="28"/>
        </w:rPr>
      </w:pPr>
      <w:r w:rsidRPr="00837003">
        <w:rPr>
          <w:rFonts w:cs="Arial"/>
          <w:szCs w:val="28"/>
        </w:rPr>
        <w:tab/>
        <w:t>Also available on cassette RC033082</w:t>
      </w:r>
    </w:p>
    <w:p w:rsidR="005642A0" w:rsidRPr="00837003" w:rsidRDefault="005642A0" w:rsidP="005642A0">
      <w:pPr>
        <w:rPr>
          <w:rFonts w:cs="Arial"/>
          <w:szCs w:val="28"/>
        </w:rPr>
      </w:pPr>
      <w:r w:rsidRPr="00837003">
        <w:rPr>
          <w:rFonts w:cs="Arial"/>
          <w:szCs w:val="28"/>
        </w:rPr>
        <w:tab/>
      </w:r>
      <w:hyperlink r:id="rId91" w:history="1">
        <w:r w:rsidRPr="0005793D">
          <w:rPr>
            <w:rStyle w:val="Hyperlink"/>
            <w:rFonts w:cs="Arial"/>
            <w:szCs w:val="28"/>
          </w:rPr>
          <w:t>Download from BARD as Electronic Braille</w:t>
        </w:r>
        <w:r w:rsidR="0005793D" w:rsidRPr="0005793D">
          <w:rPr>
            <w:rStyle w:val="Hyperlink"/>
            <w:rFonts w:cs="Arial"/>
            <w:szCs w:val="28"/>
          </w:rPr>
          <w:t xml:space="preserve"> BR11427</w:t>
        </w:r>
      </w:hyperlink>
    </w:p>
    <w:p w:rsidR="0071780D" w:rsidRDefault="005642A0" w:rsidP="005642A0">
      <w:pPr>
        <w:rPr>
          <w:rFonts w:cs="Arial"/>
          <w:szCs w:val="28"/>
        </w:rPr>
      </w:pPr>
      <w:r w:rsidRPr="00837003">
        <w:rPr>
          <w:rFonts w:cs="Arial"/>
          <w:szCs w:val="28"/>
        </w:rPr>
        <w:tab/>
        <w:t>Also available in braille BR008519</w:t>
      </w:r>
    </w:p>
    <w:p w:rsidR="0071780D" w:rsidRDefault="0071780D">
      <w:pPr>
        <w:rPr>
          <w:rFonts w:cs="Arial"/>
          <w:szCs w:val="28"/>
        </w:rPr>
      </w:pPr>
      <w:r>
        <w:rPr>
          <w:rFonts w:cs="Arial"/>
          <w:szCs w:val="28"/>
        </w:rPr>
        <w:br w:type="page"/>
      </w:r>
    </w:p>
    <w:p w:rsidR="005642A0" w:rsidRPr="00837003" w:rsidRDefault="005642A0" w:rsidP="005642A0">
      <w:pPr>
        <w:rPr>
          <w:rFonts w:cs="Arial"/>
          <w:szCs w:val="28"/>
        </w:rPr>
      </w:pPr>
    </w:p>
    <w:p w:rsidR="00FC7128" w:rsidRDefault="00F34AAC" w:rsidP="002F17C6">
      <w:pPr>
        <w:tabs>
          <w:tab w:val="left" w:pos="720"/>
          <w:tab w:val="left" w:pos="4320"/>
        </w:tabs>
      </w:pPr>
      <w:r w:rsidRPr="00F34AAC">
        <w:rPr>
          <w:rStyle w:val="Strong"/>
        </w:rPr>
        <w:t>The Tender Bar a M</w:t>
      </w:r>
      <w:r w:rsidR="00FC7128" w:rsidRPr="00F34AAC">
        <w:rPr>
          <w:rStyle w:val="Strong"/>
        </w:rPr>
        <w:t>emoir</w:t>
      </w:r>
      <w:r w:rsidR="00FC7128">
        <w:t xml:space="preserve"> By</w:t>
      </w:r>
      <w:r>
        <w:t xml:space="preserve"> J. R. Moehringer</w:t>
      </w:r>
    </w:p>
    <w:p w:rsidR="00FC7128" w:rsidRDefault="00FC7128" w:rsidP="002F17C6">
      <w:pPr>
        <w:tabs>
          <w:tab w:val="left" w:pos="720"/>
          <w:tab w:val="left" w:pos="4320"/>
        </w:tabs>
      </w:pPr>
      <w:r>
        <w:t>Read by</w:t>
      </w:r>
      <w:r w:rsidR="0071780D">
        <w:t xml:space="preserve"> Erik </w:t>
      </w:r>
      <w:r w:rsidR="0071780D" w:rsidRPr="0071780D">
        <w:t>Sandvold</w:t>
      </w:r>
      <w:r>
        <w:tab/>
        <w:t>Reading time</w:t>
      </w:r>
      <w:r w:rsidR="0071780D">
        <w:t xml:space="preserve"> 17 hours, 27 minutes</w:t>
      </w:r>
    </w:p>
    <w:p w:rsidR="0071780D" w:rsidRDefault="0071780D" w:rsidP="002F17C6">
      <w:pPr>
        <w:tabs>
          <w:tab w:val="left" w:pos="720"/>
          <w:tab w:val="left" w:pos="4320"/>
        </w:tabs>
      </w:pPr>
      <w:r w:rsidRPr="0071780D">
        <w:t>Pulitzer Prize-winning journalist recalls finding male role models at the local bar in Manhasset, Long Island, where his uncle worked. Describes the education he received from the tavern patrons as he struggled to cope with abandonment by his father and life with his mother's dysfunctional family. Strong language. Bestseller. 2005.</w:t>
      </w:r>
    </w:p>
    <w:p w:rsidR="0071780D" w:rsidRDefault="0071780D" w:rsidP="00FC7128">
      <w:pPr>
        <w:tabs>
          <w:tab w:val="left" w:pos="720"/>
          <w:tab w:val="left" w:pos="4320"/>
        </w:tabs>
        <w:rPr>
          <w:rFonts w:cs="Arial"/>
        </w:rPr>
      </w:pPr>
      <w:r>
        <w:rPr>
          <w:rFonts w:cs="Arial"/>
        </w:rPr>
        <w:tab/>
      </w:r>
      <w:hyperlink r:id="rId92" w:history="1">
        <w:r w:rsidR="00FC7128" w:rsidRPr="007B6E37">
          <w:rPr>
            <w:rStyle w:val="Hyperlink"/>
            <w:rFonts w:cs="Arial"/>
          </w:rPr>
          <w:t>Download from BARD</w:t>
        </w:r>
        <w:r w:rsidRPr="007B6E37">
          <w:rPr>
            <w:rStyle w:val="Hyperlink"/>
            <w:rFonts w:cs="Arial"/>
          </w:rPr>
          <w:t>: The Tender Bar a Memoir</w:t>
        </w:r>
      </w:hyperlink>
    </w:p>
    <w:p w:rsidR="00FC7128" w:rsidRPr="0071780D" w:rsidRDefault="0071780D" w:rsidP="00FC7128">
      <w:pPr>
        <w:tabs>
          <w:tab w:val="left" w:pos="720"/>
          <w:tab w:val="left" w:pos="4320"/>
        </w:tabs>
        <w:rPr>
          <w:rFonts w:cs="Arial"/>
        </w:rPr>
      </w:pPr>
      <w:r>
        <w:rPr>
          <w:rFonts w:cs="Arial"/>
        </w:rPr>
        <w:tab/>
      </w:r>
      <w:r w:rsidR="00FC7128" w:rsidRPr="00480C67">
        <w:rPr>
          <w:rFonts w:cs="Arial"/>
        </w:rPr>
        <w:t xml:space="preserve">Also </w:t>
      </w:r>
      <w:r w:rsidR="00FC7128" w:rsidRPr="00480C67">
        <w:rPr>
          <w:rFonts w:cs="Arial"/>
          <w:szCs w:val="28"/>
        </w:rPr>
        <w:t>available on cassette</w:t>
      </w:r>
      <w:r w:rsidR="007B6E37">
        <w:rPr>
          <w:rFonts w:cs="Arial"/>
          <w:szCs w:val="28"/>
        </w:rPr>
        <w:t xml:space="preserve"> </w:t>
      </w:r>
      <w:r w:rsidR="007B6E37" w:rsidRPr="007B6E37">
        <w:rPr>
          <w:rFonts w:cs="Arial"/>
          <w:szCs w:val="28"/>
        </w:rPr>
        <w:t>RC061119</w:t>
      </w:r>
    </w:p>
    <w:p w:rsidR="00FC7128" w:rsidRDefault="00FC7128" w:rsidP="002F17C6">
      <w:pPr>
        <w:tabs>
          <w:tab w:val="left" w:pos="720"/>
          <w:tab w:val="left" w:pos="4320"/>
        </w:tabs>
      </w:pPr>
    </w:p>
    <w:p w:rsidR="00FC7128" w:rsidRDefault="00FC7128" w:rsidP="002F17C6">
      <w:pPr>
        <w:tabs>
          <w:tab w:val="left" w:pos="720"/>
          <w:tab w:val="left" w:pos="4320"/>
        </w:tabs>
      </w:pPr>
    </w:p>
    <w:p w:rsidR="00D83503" w:rsidRDefault="00CA7FBF" w:rsidP="002F17C6">
      <w:pPr>
        <w:tabs>
          <w:tab w:val="left" w:pos="720"/>
          <w:tab w:val="left" w:pos="4320"/>
        </w:tabs>
      </w:pPr>
      <w:r w:rsidRPr="00CA7FBF">
        <w:rPr>
          <w:rStyle w:val="Strong"/>
        </w:rPr>
        <w:t>In Other Rooms, Other Wonders</w:t>
      </w:r>
      <w:r>
        <w:t xml:space="preserve"> By Daniyal</w:t>
      </w:r>
      <w:r w:rsidR="00C56A50">
        <w:t xml:space="preserve"> </w:t>
      </w:r>
      <w:r w:rsidR="00C56A50" w:rsidRPr="00C56A50">
        <w:t>Mueenuddin</w:t>
      </w:r>
    </w:p>
    <w:p w:rsidR="00CA7FBF" w:rsidRDefault="00CA7FBF" w:rsidP="002F17C6">
      <w:pPr>
        <w:tabs>
          <w:tab w:val="left" w:pos="720"/>
          <w:tab w:val="left" w:pos="4320"/>
        </w:tabs>
      </w:pPr>
      <w:r>
        <w:t xml:space="preserve">Read by Barry </w:t>
      </w:r>
      <w:r w:rsidRPr="00CA7FBF">
        <w:t>Bernson</w:t>
      </w:r>
      <w:r>
        <w:tab/>
        <w:t>Reading time</w:t>
      </w:r>
      <w:r w:rsidR="005A3B7B">
        <w:t xml:space="preserve"> </w:t>
      </w:r>
      <w:r w:rsidR="005A3B7B" w:rsidRPr="005A3B7B">
        <w:t>7 hours, 53 minutes</w:t>
      </w:r>
    </w:p>
    <w:p w:rsidR="00CA7FBF" w:rsidRDefault="00CA7FBF" w:rsidP="002F17C6">
      <w:pPr>
        <w:tabs>
          <w:tab w:val="left" w:pos="720"/>
          <w:tab w:val="left" w:pos="4320"/>
        </w:tabs>
      </w:pPr>
      <w:r w:rsidRPr="00CA7FBF">
        <w:t>Eight linked stories portray feudalism in modern Pakistan as experienced by elderly landowner K.K. Harouni, his extended family, and servants. In "Lily," Harouni's son Murad marries a party girl who becomes disenchanted with farm life. Some violence, some strong language, and some descriptions of sex. National Book Award finalist. 2009.</w:t>
      </w:r>
    </w:p>
    <w:p w:rsidR="00CA7FBF" w:rsidRDefault="00CA7FBF" w:rsidP="00CA7FBF">
      <w:pPr>
        <w:tabs>
          <w:tab w:val="left" w:pos="720"/>
          <w:tab w:val="left" w:pos="4320"/>
        </w:tabs>
      </w:pPr>
      <w:r>
        <w:tab/>
      </w:r>
      <w:hyperlink r:id="rId93" w:history="1">
        <w:r w:rsidRPr="00091D48">
          <w:rPr>
            <w:rStyle w:val="Hyperlink"/>
          </w:rPr>
          <w:t>Download from BARD</w:t>
        </w:r>
        <w:r w:rsidR="005A3B7B" w:rsidRPr="00091D48">
          <w:rPr>
            <w:rStyle w:val="Hyperlink"/>
          </w:rPr>
          <w:t>: In Other Rooms, Other Wonders</w:t>
        </w:r>
      </w:hyperlink>
    </w:p>
    <w:p w:rsidR="00DE0E50" w:rsidRDefault="005A3B7B" w:rsidP="00CA7FBF">
      <w:pPr>
        <w:tabs>
          <w:tab w:val="left" w:pos="720"/>
          <w:tab w:val="left" w:pos="4320"/>
        </w:tabs>
      </w:pPr>
      <w:r>
        <w:tab/>
      </w:r>
      <w:r w:rsidR="00CA7FBF">
        <w:t>Also available on digital cartridge</w:t>
      </w:r>
      <w:r>
        <w:t xml:space="preserve"> </w:t>
      </w:r>
      <w:r w:rsidRPr="005A3B7B">
        <w:t>DB072710</w:t>
      </w:r>
    </w:p>
    <w:p w:rsidR="00CA7FBF" w:rsidRDefault="00CA7FBF" w:rsidP="00CA7FBF">
      <w:pPr>
        <w:tabs>
          <w:tab w:val="left" w:pos="720"/>
          <w:tab w:val="left" w:pos="4320"/>
        </w:tabs>
      </w:pPr>
    </w:p>
    <w:p w:rsidR="00DE0E50" w:rsidRDefault="00DE0E50" w:rsidP="00CA7FBF">
      <w:pPr>
        <w:tabs>
          <w:tab w:val="left" w:pos="720"/>
          <w:tab w:val="left" w:pos="4320"/>
        </w:tabs>
      </w:pPr>
    </w:p>
    <w:p w:rsidR="00CA7FBF" w:rsidRDefault="00782CF8" w:rsidP="002F17C6">
      <w:pPr>
        <w:tabs>
          <w:tab w:val="left" w:pos="720"/>
          <w:tab w:val="left" w:pos="4320"/>
        </w:tabs>
      </w:pPr>
      <w:r w:rsidRPr="00782CF8">
        <w:rPr>
          <w:rStyle w:val="Strong"/>
        </w:rPr>
        <w:t xml:space="preserve">Too Much </w:t>
      </w:r>
      <w:r w:rsidRPr="0076650B">
        <w:rPr>
          <w:rStyle w:val="Strong"/>
        </w:rPr>
        <w:t>Happiness</w:t>
      </w:r>
      <w:r w:rsidR="0076650B" w:rsidRPr="0076650B">
        <w:rPr>
          <w:rStyle w:val="Strong"/>
        </w:rPr>
        <w:t>:Stories</w:t>
      </w:r>
      <w:r w:rsidR="0076650B">
        <w:t xml:space="preserve"> </w:t>
      </w:r>
      <w:r>
        <w:t>By Alice Munro</w:t>
      </w:r>
    </w:p>
    <w:p w:rsidR="00782CF8" w:rsidRDefault="00782CF8" w:rsidP="002F17C6">
      <w:pPr>
        <w:tabs>
          <w:tab w:val="left" w:pos="720"/>
          <w:tab w:val="left" w:pos="4320"/>
        </w:tabs>
      </w:pPr>
      <w:r>
        <w:t xml:space="preserve">Read by Celeste </w:t>
      </w:r>
      <w:r w:rsidRPr="00782CF8">
        <w:t>Lawson</w:t>
      </w:r>
      <w:r>
        <w:tab/>
        <w:t>Reading time 10 hours, 28 minutes</w:t>
      </w:r>
    </w:p>
    <w:p w:rsidR="00782CF8" w:rsidRDefault="00782CF8" w:rsidP="002F17C6">
      <w:pPr>
        <w:tabs>
          <w:tab w:val="left" w:pos="720"/>
          <w:tab w:val="left" w:pos="4320"/>
        </w:tabs>
      </w:pPr>
      <w:r w:rsidRPr="00782CF8">
        <w:t>Ten short stories about family and relationships by Canadian author and winner of the 2009 Man Booker International Prize. The title piece imagines the professional and personal life of late-nineteenth-century Russian mathematician Sophia Kovalevsky. Some strong language. Bestseller. 2009.</w:t>
      </w:r>
    </w:p>
    <w:p w:rsidR="00782CF8" w:rsidRDefault="00782CF8" w:rsidP="00782CF8">
      <w:pPr>
        <w:tabs>
          <w:tab w:val="left" w:pos="720"/>
          <w:tab w:val="left" w:pos="4320"/>
        </w:tabs>
      </w:pPr>
      <w:r>
        <w:tab/>
      </w:r>
      <w:hyperlink r:id="rId94" w:history="1">
        <w:r w:rsidRPr="00091D48">
          <w:rPr>
            <w:rStyle w:val="Hyperlink"/>
          </w:rPr>
          <w:t>Download from BARD</w:t>
        </w:r>
        <w:r w:rsidR="00DC6072" w:rsidRPr="00091D48">
          <w:rPr>
            <w:rStyle w:val="Hyperlink"/>
          </w:rPr>
          <w:t>: Too Much Happiness</w:t>
        </w:r>
      </w:hyperlink>
      <w:r w:rsidR="0076650B">
        <w:rPr>
          <w:rStyle w:val="Hyperlink"/>
        </w:rPr>
        <w:t>: Stories</w:t>
      </w:r>
    </w:p>
    <w:p w:rsidR="00782CF8" w:rsidRDefault="00DC6072" w:rsidP="00782CF8">
      <w:pPr>
        <w:tabs>
          <w:tab w:val="left" w:pos="720"/>
          <w:tab w:val="left" w:pos="4320"/>
        </w:tabs>
      </w:pPr>
      <w:r>
        <w:tab/>
      </w:r>
      <w:r w:rsidR="00782CF8">
        <w:t>Also available on digital cartridge</w:t>
      </w:r>
      <w:r>
        <w:t xml:space="preserve"> </w:t>
      </w:r>
      <w:r w:rsidRPr="00DC6072">
        <w:t>DB069954</w:t>
      </w:r>
    </w:p>
    <w:p w:rsidR="00CA7FBF" w:rsidRDefault="00CA7FBF" w:rsidP="002F17C6">
      <w:pPr>
        <w:tabs>
          <w:tab w:val="left" w:pos="720"/>
          <w:tab w:val="left" w:pos="4320"/>
        </w:tabs>
      </w:pPr>
    </w:p>
    <w:p w:rsidR="00782CF8" w:rsidRDefault="00782CF8" w:rsidP="002F17C6">
      <w:pPr>
        <w:tabs>
          <w:tab w:val="left" w:pos="720"/>
          <w:tab w:val="left" w:pos="4320"/>
        </w:tabs>
      </w:pPr>
    </w:p>
    <w:p w:rsidR="00380D64" w:rsidRDefault="00380D64" w:rsidP="002F17C6">
      <w:pPr>
        <w:tabs>
          <w:tab w:val="left" w:pos="720"/>
          <w:tab w:val="left" w:pos="4320"/>
        </w:tabs>
      </w:pPr>
      <w:r w:rsidRPr="00380D64">
        <w:rPr>
          <w:rStyle w:val="Strong"/>
        </w:rPr>
        <w:t>Suite Française</w:t>
      </w:r>
      <w:r>
        <w:t xml:space="preserve"> By Irène </w:t>
      </w:r>
      <w:r w:rsidRPr="00380D64">
        <w:t>Némirovsky</w:t>
      </w:r>
      <w:r w:rsidR="00F71BA7">
        <w:t xml:space="preserve"> </w:t>
      </w:r>
    </w:p>
    <w:p w:rsidR="00380D64" w:rsidRDefault="00380D64" w:rsidP="002F17C6">
      <w:pPr>
        <w:tabs>
          <w:tab w:val="left" w:pos="720"/>
          <w:tab w:val="left" w:pos="4320"/>
        </w:tabs>
      </w:pPr>
      <w:r>
        <w:t xml:space="preserve">Read by Michele </w:t>
      </w:r>
      <w:r w:rsidRPr="00380D64">
        <w:t>Schaeffer</w:t>
      </w:r>
      <w:r>
        <w:tab/>
        <w:t>Reading time 15 hours, 2 minutes</w:t>
      </w:r>
    </w:p>
    <w:p w:rsidR="00380D64" w:rsidRDefault="00380D64" w:rsidP="002F17C6">
      <w:pPr>
        <w:tabs>
          <w:tab w:val="left" w:pos="720"/>
          <w:tab w:val="left" w:pos="4320"/>
        </w:tabs>
      </w:pPr>
      <w:r w:rsidRPr="00380D64">
        <w:t>When the Germans invade France in 1940, Parisians flee to the countryside amid chaos. The following year, the Nazis occupy a provincial village, where a woman--who is hiding another villager wanted for the murder of an enemy soldier--falls in love with a German officer. Published posthumously in 2006. Bestseller. 1942.</w:t>
      </w:r>
    </w:p>
    <w:p w:rsidR="00380D64" w:rsidRPr="00480C67" w:rsidRDefault="00380D64" w:rsidP="00380D64">
      <w:pPr>
        <w:tabs>
          <w:tab w:val="left" w:pos="720"/>
          <w:tab w:val="left" w:pos="4320"/>
        </w:tabs>
        <w:rPr>
          <w:rFonts w:cs="Arial"/>
        </w:rPr>
      </w:pPr>
      <w:r>
        <w:rPr>
          <w:rFonts w:cs="Arial"/>
        </w:rPr>
        <w:tab/>
      </w:r>
      <w:hyperlink r:id="rId95" w:history="1">
        <w:r w:rsidRPr="00380D64">
          <w:rPr>
            <w:rStyle w:val="Hyperlink"/>
            <w:rFonts w:cs="Arial"/>
          </w:rPr>
          <w:t>Download from BARD: Suite Française</w:t>
        </w:r>
      </w:hyperlink>
    </w:p>
    <w:p w:rsidR="00380D64" w:rsidRPr="00380D64" w:rsidRDefault="00380D64" w:rsidP="002F17C6">
      <w:pPr>
        <w:tabs>
          <w:tab w:val="left" w:pos="720"/>
          <w:tab w:val="left" w:pos="4320"/>
        </w:tabs>
        <w:rPr>
          <w:rFonts w:cs="Arial"/>
          <w:szCs w:val="28"/>
        </w:rPr>
      </w:pPr>
      <w:r>
        <w:rPr>
          <w:rFonts w:cs="Arial"/>
        </w:rPr>
        <w:tab/>
      </w:r>
      <w:r w:rsidRPr="00480C67">
        <w:rPr>
          <w:rFonts w:cs="Arial"/>
        </w:rPr>
        <w:t xml:space="preserve">Also </w:t>
      </w:r>
      <w:r>
        <w:rPr>
          <w:rFonts w:cs="Arial"/>
          <w:szCs w:val="28"/>
        </w:rPr>
        <w:t xml:space="preserve">available on cassette </w:t>
      </w:r>
      <w:r w:rsidRPr="00380D64">
        <w:rPr>
          <w:rFonts w:cs="Arial"/>
          <w:szCs w:val="28"/>
        </w:rPr>
        <w:t>RC062505</w:t>
      </w:r>
    </w:p>
    <w:p w:rsidR="00BE6D9A" w:rsidRDefault="00BE6D9A" w:rsidP="002F17C6">
      <w:pPr>
        <w:tabs>
          <w:tab w:val="left" w:pos="720"/>
          <w:tab w:val="left" w:pos="4320"/>
        </w:tabs>
      </w:pPr>
    </w:p>
    <w:p w:rsidR="00380D64" w:rsidRDefault="00BE6D9A" w:rsidP="002F17C6">
      <w:pPr>
        <w:tabs>
          <w:tab w:val="left" w:pos="720"/>
          <w:tab w:val="left" w:pos="4320"/>
        </w:tabs>
      </w:pPr>
      <w:r w:rsidRPr="00BE6D9A">
        <w:rPr>
          <w:rStyle w:val="Strong"/>
        </w:rPr>
        <w:t>The Railway Children</w:t>
      </w:r>
      <w:r>
        <w:t xml:space="preserve"> By E. Nesbit</w:t>
      </w:r>
    </w:p>
    <w:p w:rsidR="00BE6D9A" w:rsidRDefault="00BE6D9A" w:rsidP="002F17C6">
      <w:pPr>
        <w:tabs>
          <w:tab w:val="left" w:pos="720"/>
          <w:tab w:val="left" w:pos="4320"/>
        </w:tabs>
      </w:pPr>
      <w:r>
        <w:t xml:space="preserve">Read by Jennifer </w:t>
      </w:r>
      <w:r w:rsidRPr="00BE6D9A">
        <w:t>Mendenhall</w:t>
      </w:r>
      <w:r>
        <w:tab/>
        <w:t>Reading time 6 hours, 26 minutes</w:t>
      </w:r>
    </w:p>
    <w:p w:rsidR="00BE6D9A" w:rsidRDefault="00BE6D9A" w:rsidP="002F17C6">
      <w:pPr>
        <w:tabs>
          <w:tab w:val="left" w:pos="720"/>
          <w:tab w:val="left" w:pos="4320"/>
        </w:tabs>
      </w:pPr>
      <w:r w:rsidRPr="00BE6D9A">
        <w:t>When a happy family is suddenly broken up by the mysterious departure of the father, the three children fill their days with adventure at a nearby railway station. For grades 5-8.</w:t>
      </w:r>
    </w:p>
    <w:p w:rsidR="00BE6D9A" w:rsidRPr="00480C67" w:rsidRDefault="00BE6D9A" w:rsidP="00BE6D9A">
      <w:pPr>
        <w:tabs>
          <w:tab w:val="left" w:pos="720"/>
          <w:tab w:val="left" w:pos="4320"/>
        </w:tabs>
        <w:rPr>
          <w:rFonts w:cs="Arial"/>
          <w:szCs w:val="28"/>
        </w:rPr>
      </w:pPr>
      <w:r>
        <w:tab/>
      </w:r>
      <w:hyperlink r:id="rId96" w:history="1">
        <w:r w:rsidRPr="00BE6D9A">
          <w:rPr>
            <w:rStyle w:val="Hyperlink"/>
            <w:rFonts w:cs="Arial"/>
            <w:szCs w:val="28"/>
          </w:rPr>
          <w:t>Download from BARD: The Railway Children</w:t>
        </w:r>
      </w:hyperlink>
    </w:p>
    <w:p w:rsidR="00BE6D9A" w:rsidRPr="00480C67" w:rsidRDefault="00BE6D9A" w:rsidP="00BE6D9A">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BE6D9A">
        <w:rPr>
          <w:rFonts w:cs="Arial"/>
          <w:szCs w:val="28"/>
        </w:rPr>
        <w:t>RC033568</w:t>
      </w:r>
    </w:p>
    <w:p w:rsidR="00BE6D9A" w:rsidRPr="00480C67" w:rsidRDefault="00BE6D9A" w:rsidP="00BE6D9A">
      <w:pPr>
        <w:tabs>
          <w:tab w:val="left" w:pos="720"/>
          <w:tab w:val="left" w:pos="4320"/>
        </w:tabs>
        <w:rPr>
          <w:rFonts w:cs="Arial"/>
          <w:szCs w:val="28"/>
        </w:rPr>
      </w:pPr>
      <w:r>
        <w:rPr>
          <w:rFonts w:cs="Arial"/>
          <w:szCs w:val="28"/>
        </w:rPr>
        <w:tab/>
      </w:r>
      <w:hyperlink r:id="rId97" w:history="1">
        <w:r w:rsidRPr="00BE6D9A">
          <w:rPr>
            <w:rStyle w:val="Hyperlink"/>
            <w:rFonts w:cs="Arial"/>
            <w:szCs w:val="28"/>
          </w:rPr>
          <w:t>Download from BARD as Electronic Braille BR17683</w:t>
        </w:r>
      </w:hyperlink>
    </w:p>
    <w:p w:rsidR="00BE6D9A" w:rsidRPr="00480C67" w:rsidRDefault="00BE6D9A" w:rsidP="00BE6D9A">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BE6D9A">
        <w:rPr>
          <w:rFonts w:cs="Arial"/>
          <w:szCs w:val="28"/>
        </w:rPr>
        <w:t>BR017683</w:t>
      </w:r>
    </w:p>
    <w:p w:rsidR="00BE6D9A" w:rsidRDefault="00BE6D9A" w:rsidP="002F17C6">
      <w:pPr>
        <w:tabs>
          <w:tab w:val="left" w:pos="720"/>
          <w:tab w:val="left" w:pos="4320"/>
        </w:tabs>
      </w:pPr>
    </w:p>
    <w:p w:rsidR="00BE6D9A" w:rsidRDefault="00BE6D9A" w:rsidP="002F17C6">
      <w:pPr>
        <w:tabs>
          <w:tab w:val="left" w:pos="720"/>
          <w:tab w:val="left" w:pos="4320"/>
        </w:tabs>
      </w:pPr>
    </w:p>
    <w:p w:rsidR="00782CF8" w:rsidRDefault="000A66D8" w:rsidP="002F17C6">
      <w:pPr>
        <w:tabs>
          <w:tab w:val="left" w:pos="720"/>
          <w:tab w:val="left" w:pos="4320"/>
        </w:tabs>
      </w:pPr>
      <w:r>
        <w:rPr>
          <w:rStyle w:val="Strong"/>
        </w:rPr>
        <w:t>Dreams From My Father</w:t>
      </w:r>
      <w:r w:rsidR="00FD1A43">
        <w:rPr>
          <w:rStyle w:val="Strong"/>
        </w:rPr>
        <w:t>:</w:t>
      </w:r>
      <w:r>
        <w:rPr>
          <w:rStyle w:val="Strong"/>
        </w:rPr>
        <w:t xml:space="preserve"> a Story of R</w:t>
      </w:r>
      <w:r w:rsidR="003503A6" w:rsidRPr="003503A6">
        <w:rPr>
          <w:rStyle w:val="Strong"/>
        </w:rPr>
        <w:t>ac</w:t>
      </w:r>
      <w:r>
        <w:rPr>
          <w:rStyle w:val="Strong"/>
        </w:rPr>
        <w:t>e and I</w:t>
      </w:r>
      <w:r w:rsidR="003503A6" w:rsidRPr="003503A6">
        <w:rPr>
          <w:rStyle w:val="Strong"/>
        </w:rPr>
        <w:t>nheritance</w:t>
      </w:r>
      <w:r w:rsidR="003503A6">
        <w:t xml:space="preserve"> By Barack Obama</w:t>
      </w:r>
    </w:p>
    <w:p w:rsidR="003503A6" w:rsidRDefault="003503A6" w:rsidP="002F17C6">
      <w:pPr>
        <w:tabs>
          <w:tab w:val="left" w:pos="720"/>
          <w:tab w:val="left" w:pos="4320"/>
        </w:tabs>
      </w:pPr>
      <w:r>
        <w:t xml:space="preserve">Read by Bob </w:t>
      </w:r>
      <w:r w:rsidRPr="003503A6">
        <w:t>Moore</w:t>
      </w:r>
      <w:r>
        <w:tab/>
        <w:t>Reading time 15 hours, 28 minutes</w:t>
      </w:r>
    </w:p>
    <w:p w:rsidR="003503A6" w:rsidRPr="003503A6" w:rsidRDefault="002C718D" w:rsidP="002F17C6">
      <w:pPr>
        <w:tabs>
          <w:tab w:val="left" w:pos="720"/>
          <w:tab w:val="left" w:pos="4320"/>
        </w:tabs>
      </w:pPr>
      <w:r w:rsidRPr="002C718D">
        <w:t>Obama, his father a Kenyan student and his mother a white Kansan, struggles with issues of identity and ethnicity. A Harvard Law School graduate, community organizer, and civil rights lawyer, Obama recounts a life-changing pilgrimage to Kenya to meet relatives from his father's other marriages. Some strong language.</w:t>
      </w:r>
    </w:p>
    <w:p w:rsidR="002F17C6" w:rsidRDefault="002C718D" w:rsidP="002F17C6">
      <w:pPr>
        <w:tabs>
          <w:tab w:val="left" w:pos="720"/>
          <w:tab w:val="left" w:pos="4320"/>
        </w:tabs>
      </w:pPr>
      <w:r>
        <w:tab/>
      </w:r>
      <w:hyperlink r:id="rId98" w:history="1">
        <w:r w:rsidR="002F17C6" w:rsidRPr="00091D48">
          <w:rPr>
            <w:rStyle w:val="Hyperlink"/>
          </w:rPr>
          <w:t>Download from BARD</w:t>
        </w:r>
        <w:r w:rsidRPr="00091D48">
          <w:rPr>
            <w:rStyle w:val="Hyperlink"/>
          </w:rPr>
          <w:t>: Dreams From My Father a Story of Race and…</w:t>
        </w:r>
      </w:hyperlink>
    </w:p>
    <w:p w:rsidR="002F17C6" w:rsidRDefault="002C718D" w:rsidP="002F17C6">
      <w:pPr>
        <w:tabs>
          <w:tab w:val="left" w:pos="720"/>
          <w:tab w:val="left" w:pos="4320"/>
        </w:tabs>
      </w:pPr>
      <w:r>
        <w:tab/>
      </w:r>
      <w:r w:rsidR="002F17C6">
        <w:t>Also available on digital cartridge</w:t>
      </w:r>
      <w:r>
        <w:t xml:space="preserve"> </w:t>
      </w:r>
      <w:r w:rsidRPr="002C718D">
        <w:t>DB043877</w:t>
      </w:r>
    </w:p>
    <w:p w:rsidR="002F17C6" w:rsidRDefault="002C718D" w:rsidP="002F17C6">
      <w:pPr>
        <w:tabs>
          <w:tab w:val="left" w:pos="720"/>
          <w:tab w:val="left" w:pos="4320"/>
        </w:tabs>
      </w:pPr>
      <w:r>
        <w:tab/>
      </w:r>
      <w:r w:rsidR="002F17C6">
        <w:t>Also available on cassette</w:t>
      </w:r>
      <w:r>
        <w:t xml:space="preserve"> </w:t>
      </w:r>
      <w:r w:rsidRPr="002C718D">
        <w:t>RC043877</w:t>
      </w:r>
    </w:p>
    <w:p w:rsidR="002F17C6" w:rsidRDefault="002C718D" w:rsidP="002F17C6">
      <w:pPr>
        <w:tabs>
          <w:tab w:val="left" w:pos="720"/>
          <w:tab w:val="left" w:pos="4320"/>
        </w:tabs>
      </w:pPr>
      <w:r>
        <w:tab/>
      </w:r>
      <w:hyperlink r:id="rId99" w:history="1">
        <w:r w:rsidR="002F17C6" w:rsidRPr="00091D48">
          <w:rPr>
            <w:rStyle w:val="Hyperlink"/>
          </w:rPr>
          <w:t>Download from BARD as Electronic Braille</w:t>
        </w:r>
        <w:r w:rsidR="00091D48" w:rsidRPr="00091D48">
          <w:rPr>
            <w:rStyle w:val="Hyperlink"/>
          </w:rPr>
          <w:t xml:space="preserve"> BR18106</w:t>
        </w:r>
      </w:hyperlink>
    </w:p>
    <w:p w:rsidR="002F17C6" w:rsidRDefault="002C718D" w:rsidP="002F17C6">
      <w:pPr>
        <w:tabs>
          <w:tab w:val="left" w:pos="720"/>
          <w:tab w:val="left" w:pos="4320"/>
        </w:tabs>
      </w:pPr>
      <w:r>
        <w:tab/>
      </w:r>
      <w:r w:rsidR="002F17C6">
        <w:t>Also available in braille</w:t>
      </w:r>
      <w:r>
        <w:t xml:space="preserve"> </w:t>
      </w:r>
      <w:r w:rsidRPr="002C718D">
        <w:t>BR018106</w:t>
      </w:r>
    </w:p>
    <w:p w:rsidR="009A6FFF" w:rsidRDefault="009A6FFF" w:rsidP="0068658B">
      <w:pPr>
        <w:tabs>
          <w:tab w:val="left" w:pos="720"/>
          <w:tab w:val="left" w:pos="4320"/>
        </w:tabs>
      </w:pPr>
    </w:p>
    <w:p w:rsidR="00E85C09" w:rsidRDefault="00E85C09" w:rsidP="0068658B">
      <w:pPr>
        <w:tabs>
          <w:tab w:val="left" w:pos="720"/>
          <w:tab w:val="left" w:pos="4320"/>
        </w:tabs>
      </w:pPr>
    </w:p>
    <w:p w:rsidR="00275555" w:rsidRDefault="00275555" w:rsidP="0068658B">
      <w:pPr>
        <w:tabs>
          <w:tab w:val="left" w:pos="720"/>
          <w:tab w:val="left" w:pos="4320"/>
        </w:tabs>
      </w:pPr>
      <w:r w:rsidRPr="00275555">
        <w:rPr>
          <w:rStyle w:val="Strong"/>
        </w:rPr>
        <w:t>Appointment in Samarra a novel</w:t>
      </w:r>
      <w:r>
        <w:t xml:space="preserve"> By John O’Hara</w:t>
      </w:r>
    </w:p>
    <w:p w:rsidR="00275555" w:rsidRDefault="00275555" w:rsidP="0068658B">
      <w:pPr>
        <w:tabs>
          <w:tab w:val="left" w:pos="720"/>
          <w:tab w:val="left" w:pos="4320"/>
        </w:tabs>
      </w:pPr>
      <w:r>
        <w:t xml:space="preserve">Read by Michael </w:t>
      </w:r>
      <w:r w:rsidRPr="00275555">
        <w:t>Russotto</w:t>
      </w:r>
      <w:r>
        <w:tab/>
        <w:t>Reading time 8 hours, 34 minutes</w:t>
      </w:r>
    </w:p>
    <w:p w:rsidR="00275555" w:rsidRDefault="00275555" w:rsidP="0068658B">
      <w:pPr>
        <w:tabs>
          <w:tab w:val="left" w:pos="720"/>
          <w:tab w:val="left" w:pos="4320"/>
        </w:tabs>
      </w:pPr>
      <w:r w:rsidRPr="00275555">
        <w:t>Fast-moving first novel by journalist/critic John O'Hara (1905-1970) set in 1930s small-town Pennsylvania. As Gibbsville celebrates Christmas with parties, music, and liquor, aristocratic drunkard Julian English breaks with polite society in one rash moment, beginning his rapid descent to self-destruction. 1991 introduction by John Updike. Some strong language. 1934.</w:t>
      </w:r>
    </w:p>
    <w:p w:rsidR="00275555" w:rsidRPr="00480C67" w:rsidRDefault="00275555" w:rsidP="00275555">
      <w:pPr>
        <w:tabs>
          <w:tab w:val="left" w:pos="720"/>
          <w:tab w:val="left" w:pos="4320"/>
        </w:tabs>
        <w:rPr>
          <w:rFonts w:cs="Arial"/>
          <w:szCs w:val="28"/>
        </w:rPr>
      </w:pPr>
      <w:r>
        <w:rPr>
          <w:rFonts w:cs="Arial"/>
          <w:szCs w:val="28"/>
        </w:rPr>
        <w:tab/>
      </w:r>
      <w:hyperlink r:id="rId100" w:history="1">
        <w:r w:rsidRPr="001640FD">
          <w:rPr>
            <w:rStyle w:val="Hyperlink"/>
            <w:rFonts w:cs="Arial"/>
            <w:szCs w:val="28"/>
          </w:rPr>
          <w:t>Download from BARD: Appointment in Samarra a novel</w:t>
        </w:r>
      </w:hyperlink>
    </w:p>
    <w:p w:rsidR="00275555" w:rsidRPr="00480C67" w:rsidRDefault="00275555" w:rsidP="00275555">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275555">
        <w:rPr>
          <w:rFonts w:cs="Arial"/>
          <w:szCs w:val="28"/>
        </w:rPr>
        <w:t>RC058197</w:t>
      </w:r>
    </w:p>
    <w:p w:rsidR="00275555" w:rsidRPr="00480C67" w:rsidRDefault="00275555" w:rsidP="00275555">
      <w:pPr>
        <w:tabs>
          <w:tab w:val="left" w:pos="720"/>
          <w:tab w:val="left" w:pos="4320"/>
        </w:tabs>
        <w:rPr>
          <w:rFonts w:cs="Arial"/>
          <w:szCs w:val="28"/>
        </w:rPr>
      </w:pPr>
      <w:r>
        <w:rPr>
          <w:rFonts w:cs="Arial"/>
          <w:szCs w:val="28"/>
        </w:rPr>
        <w:tab/>
      </w:r>
      <w:hyperlink r:id="rId101" w:history="1">
        <w:r w:rsidRPr="001640FD">
          <w:rPr>
            <w:rStyle w:val="Hyperlink"/>
            <w:rFonts w:cs="Arial"/>
            <w:szCs w:val="28"/>
          </w:rPr>
          <w:t>Download from BARD as Electronic Braille BR15398</w:t>
        </w:r>
      </w:hyperlink>
    </w:p>
    <w:p w:rsidR="00275555" w:rsidRDefault="00275555" w:rsidP="00275555">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75555">
        <w:rPr>
          <w:rFonts w:cs="Arial"/>
          <w:szCs w:val="28"/>
        </w:rPr>
        <w:t>BR015398</w:t>
      </w:r>
    </w:p>
    <w:p w:rsidR="00275555" w:rsidRDefault="00275555">
      <w:pPr>
        <w:rPr>
          <w:rFonts w:cs="Arial"/>
          <w:szCs w:val="28"/>
        </w:rPr>
      </w:pPr>
      <w:r>
        <w:rPr>
          <w:rFonts w:cs="Arial"/>
          <w:szCs w:val="28"/>
        </w:rPr>
        <w:br w:type="page"/>
      </w:r>
    </w:p>
    <w:p w:rsidR="00275555" w:rsidRDefault="00275555" w:rsidP="0068658B">
      <w:pPr>
        <w:tabs>
          <w:tab w:val="left" w:pos="720"/>
          <w:tab w:val="left" w:pos="4320"/>
        </w:tabs>
      </w:pPr>
    </w:p>
    <w:p w:rsidR="00D93DAC" w:rsidRDefault="00D93DAC" w:rsidP="0068658B">
      <w:pPr>
        <w:tabs>
          <w:tab w:val="left" w:pos="720"/>
          <w:tab w:val="left" w:pos="4320"/>
        </w:tabs>
      </w:pPr>
      <w:r w:rsidRPr="00D93DAC">
        <w:rPr>
          <w:rStyle w:val="Strong"/>
        </w:rPr>
        <w:t>New and Selected Poems</w:t>
      </w:r>
      <w:r>
        <w:t xml:space="preserve"> By Mary Oliver</w:t>
      </w:r>
    </w:p>
    <w:p w:rsidR="00D93DAC" w:rsidRDefault="00D93DAC" w:rsidP="0068658B">
      <w:pPr>
        <w:tabs>
          <w:tab w:val="left" w:pos="720"/>
          <w:tab w:val="left" w:pos="4320"/>
        </w:tabs>
      </w:pPr>
      <w:r>
        <w:t xml:space="preserve">Read by Gabriella </w:t>
      </w:r>
      <w:r w:rsidRPr="00D93DAC">
        <w:t>Cavallero</w:t>
      </w:r>
      <w:r w:rsidR="00A13EA1">
        <w:tab/>
      </w:r>
      <w:r>
        <w:t>Reading time 2 hours, 21 minutes</w:t>
      </w:r>
    </w:p>
    <w:p w:rsidR="00D93DAC" w:rsidRDefault="00D93DAC" w:rsidP="0068658B">
      <w:pPr>
        <w:tabs>
          <w:tab w:val="left" w:pos="720"/>
          <w:tab w:val="left" w:pos="4320"/>
        </w:tabs>
      </w:pPr>
      <w:r w:rsidRPr="00D93DAC">
        <w:t>Pulitzer Prize and National Book Award winner presents forty-two unpublished poems and sixty-nine selections from six of her past eight volumes. Her poem "Why I Wake Early," from the book of the same title, celebrates the start of a new day. Sequel to New and Selected Poems (RC 35781). 2005. Nat'l Book Award.</w:t>
      </w:r>
    </w:p>
    <w:p w:rsidR="008A0A6A" w:rsidRDefault="008A0A6A" w:rsidP="008A0A6A">
      <w:pPr>
        <w:tabs>
          <w:tab w:val="left" w:pos="720"/>
          <w:tab w:val="left" w:pos="4320"/>
        </w:tabs>
      </w:pPr>
      <w:r>
        <w:tab/>
      </w:r>
      <w:hyperlink r:id="rId102" w:history="1">
        <w:r w:rsidRPr="00106342">
          <w:rPr>
            <w:rStyle w:val="Hyperlink"/>
          </w:rPr>
          <w:t>Download from BARD</w:t>
        </w:r>
        <w:r w:rsidR="00A13EA1" w:rsidRPr="00106342">
          <w:rPr>
            <w:rStyle w:val="Hyperlink"/>
          </w:rPr>
          <w:t xml:space="preserve">: New </w:t>
        </w:r>
        <w:r w:rsidR="00DE0E50" w:rsidRPr="00106342">
          <w:rPr>
            <w:rStyle w:val="Hyperlink"/>
          </w:rPr>
          <w:t>and Selected P</w:t>
        </w:r>
        <w:r w:rsidR="00A13EA1" w:rsidRPr="00106342">
          <w:rPr>
            <w:rStyle w:val="Hyperlink"/>
          </w:rPr>
          <w:t>o</w:t>
        </w:r>
        <w:r w:rsidR="00DE0E50" w:rsidRPr="00106342">
          <w:rPr>
            <w:rStyle w:val="Hyperlink"/>
          </w:rPr>
          <w:t>e</w:t>
        </w:r>
        <w:r w:rsidR="00A13EA1" w:rsidRPr="00106342">
          <w:rPr>
            <w:rStyle w:val="Hyperlink"/>
          </w:rPr>
          <w:t>ms</w:t>
        </w:r>
      </w:hyperlink>
    </w:p>
    <w:p w:rsidR="00DE0E50" w:rsidRDefault="002C123D" w:rsidP="008A0A6A">
      <w:pPr>
        <w:tabs>
          <w:tab w:val="left" w:pos="720"/>
          <w:tab w:val="left" w:pos="4320"/>
        </w:tabs>
      </w:pPr>
      <w:r>
        <w:tab/>
      </w:r>
      <w:r w:rsidR="008A0A6A">
        <w:t>Also available on digital cartridge</w:t>
      </w:r>
      <w:r w:rsidR="00A13EA1">
        <w:t xml:space="preserve"> </w:t>
      </w:r>
      <w:r w:rsidR="00A13EA1" w:rsidRPr="00A13EA1">
        <w:t>DB072765</w:t>
      </w:r>
    </w:p>
    <w:p w:rsidR="008A0A6A" w:rsidRDefault="008A0A6A" w:rsidP="008A0A6A">
      <w:pPr>
        <w:tabs>
          <w:tab w:val="left" w:pos="720"/>
          <w:tab w:val="left" w:pos="4320"/>
        </w:tabs>
      </w:pPr>
    </w:p>
    <w:p w:rsidR="00275555" w:rsidRDefault="00275555" w:rsidP="008A0A6A">
      <w:pPr>
        <w:tabs>
          <w:tab w:val="left" w:pos="720"/>
          <w:tab w:val="left" w:pos="4320"/>
        </w:tabs>
      </w:pPr>
    </w:p>
    <w:p w:rsidR="002C123D" w:rsidRDefault="002C123D" w:rsidP="008A0A6A">
      <w:pPr>
        <w:tabs>
          <w:tab w:val="left" w:pos="720"/>
          <w:tab w:val="left" w:pos="4320"/>
        </w:tabs>
      </w:pPr>
      <w:r w:rsidRPr="002C123D">
        <w:rPr>
          <w:rStyle w:val="Strong"/>
        </w:rPr>
        <w:t>The Last Lecture</w:t>
      </w:r>
      <w:r>
        <w:t xml:space="preserve"> By Randy Pausch </w:t>
      </w:r>
    </w:p>
    <w:p w:rsidR="002C123D" w:rsidRDefault="002C123D" w:rsidP="008A0A6A">
      <w:pPr>
        <w:tabs>
          <w:tab w:val="left" w:pos="720"/>
          <w:tab w:val="left" w:pos="4320"/>
        </w:tabs>
      </w:pPr>
      <w:r>
        <w:t xml:space="preserve">Read by John </w:t>
      </w:r>
      <w:r w:rsidRPr="002C123D">
        <w:t>Polk</w:t>
      </w:r>
      <w:r>
        <w:tab/>
        <w:t>Reading time 5 hours, 3 minutes</w:t>
      </w:r>
    </w:p>
    <w:p w:rsidR="002C123D" w:rsidRDefault="002C123D" w:rsidP="008A0A6A">
      <w:pPr>
        <w:tabs>
          <w:tab w:val="left" w:pos="720"/>
          <w:tab w:val="left" w:pos="4320"/>
        </w:tabs>
      </w:pPr>
      <w:r w:rsidRPr="002C123D">
        <w:t>Carnegie Mellon computer professor Pausch provides personal lessons and stories for his young children to learn from as they go through life. Continues the message of his widely circulated taped lecture on achieving childhood dreams that he delivered after he learned he was dying of pancreatic cancer. Bestseller. 2008.</w:t>
      </w:r>
    </w:p>
    <w:p w:rsidR="002C123D" w:rsidRDefault="002C123D" w:rsidP="002C123D">
      <w:pPr>
        <w:tabs>
          <w:tab w:val="left" w:pos="720"/>
          <w:tab w:val="left" w:pos="4320"/>
        </w:tabs>
      </w:pPr>
      <w:r>
        <w:tab/>
      </w:r>
      <w:hyperlink r:id="rId103" w:history="1">
        <w:r w:rsidRPr="00106342">
          <w:rPr>
            <w:rStyle w:val="Hyperlink"/>
          </w:rPr>
          <w:t>Download from BARD: The Last Lecture</w:t>
        </w:r>
      </w:hyperlink>
    </w:p>
    <w:p w:rsidR="002C123D" w:rsidRDefault="002C123D" w:rsidP="002C123D">
      <w:pPr>
        <w:tabs>
          <w:tab w:val="left" w:pos="720"/>
          <w:tab w:val="left" w:pos="4320"/>
        </w:tabs>
      </w:pPr>
      <w:r>
        <w:tab/>
        <w:t>Also available on digital cartridge</w:t>
      </w:r>
      <w:r w:rsidR="009D3D64">
        <w:t xml:space="preserve"> </w:t>
      </w:r>
      <w:r w:rsidR="009D3D64" w:rsidRPr="009D3D64">
        <w:t>DB066601</w:t>
      </w:r>
    </w:p>
    <w:p w:rsidR="002C123D" w:rsidRDefault="002C123D" w:rsidP="002C123D">
      <w:pPr>
        <w:tabs>
          <w:tab w:val="left" w:pos="720"/>
          <w:tab w:val="left" w:pos="4320"/>
        </w:tabs>
      </w:pPr>
      <w:r>
        <w:tab/>
      </w:r>
      <w:hyperlink r:id="rId104" w:history="1">
        <w:r w:rsidRPr="00106342">
          <w:rPr>
            <w:rStyle w:val="Hyperlink"/>
          </w:rPr>
          <w:t>Download from BARD as Electronic Braille</w:t>
        </w:r>
        <w:r w:rsidR="00106342" w:rsidRPr="00106342">
          <w:rPr>
            <w:rStyle w:val="Hyperlink"/>
          </w:rPr>
          <w:t xml:space="preserve"> BR17828</w:t>
        </w:r>
      </w:hyperlink>
    </w:p>
    <w:p w:rsidR="002C123D" w:rsidRDefault="002C123D" w:rsidP="002C123D">
      <w:pPr>
        <w:tabs>
          <w:tab w:val="left" w:pos="720"/>
          <w:tab w:val="left" w:pos="4320"/>
        </w:tabs>
      </w:pPr>
      <w:r>
        <w:tab/>
        <w:t xml:space="preserve">Also available in braille </w:t>
      </w:r>
      <w:r w:rsidRPr="002C123D">
        <w:t>BR017828</w:t>
      </w:r>
    </w:p>
    <w:p w:rsidR="00D97F3D" w:rsidRDefault="00D97F3D" w:rsidP="0068658B">
      <w:pPr>
        <w:tabs>
          <w:tab w:val="left" w:pos="720"/>
          <w:tab w:val="left" w:pos="4320"/>
        </w:tabs>
      </w:pPr>
    </w:p>
    <w:p w:rsidR="00E85C09" w:rsidRDefault="00E85C09" w:rsidP="0068658B">
      <w:pPr>
        <w:tabs>
          <w:tab w:val="left" w:pos="720"/>
          <w:tab w:val="left" w:pos="4320"/>
        </w:tabs>
      </w:pPr>
    </w:p>
    <w:p w:rsidR="00D97F3D" w:rsidRDefault="00E85C09" w:rsidP="0068658B">
      <w:pPr>
        <w:tabs>
          <w:tab w:val="left" w:pos="720"/>
          <w:tab w:val="left" w:pos="4320"/>
        </w:tabs>
      </w:pPr>
      <w:r w:rsidRPr="00E85C09">
        <w:rPr>
          <w:rStyle w:val="Strong"/>
        </w:rPr>
        <w:t>Swallows and Amazons</w:t>
      </w:r>
      <w:r>
        <w:t xml:space="preserve"> By Arthur Ransome</w:t>
      </w:r>
    </w:p>
    <w:p w:rsidR="00E85C09" w:rsidRDefault="00E85C09" w:rsidP="0068658B">
      <w:pPr>
        <w:tabs>
          <w:tab w:val="left" w:pos="720"/>
          <w:tab w:val="left" w:pos="4320"/>
        </w:tabs>
      </w:pPr>
      <w:r>
        <w:t>Read by</w:t>
      </w:r>
      <w:r w:rsidR="004F02B3">
        <w:t xml:space="preserve"> Patrick Horgan</w:t>
      </w:r>
      <w:r>
        <w:tab/>
        <w:t>Reading time 9 hours, 7 minutes</w:t>
      </w:r>
    </w:p>
    <w:p w:rsidR="009D766E" w:rsidRDefault="009D766E" w:rsidP="0068658B">
      <w:pPr>
        <w:tabs>
          <w:tab w:val="left" w:pos="720"/>
          <w:tab w:val="left" w:pos="4320"/>
        </w:tabs>
      </w:pPr>
      <w:r w:rsidRPr="009D766E">
        <w:t>Two English families and their lively children spend the summer camping out on Wild Cat Island. They explore their miniature world, hunt for a hidden treasure, and follow the mysterious doings of an uncle suspected of being a pirate. For grades 4-7.   1930.</w:t>
      </w:r>
    </w:p>
    <w:p w:rsidR="00E85C09" w:rsidRPr="00480C67" w:rsidRDefault="00E85C09" w:rsidP="00E85C09">
      <w:pPr>
        <w:tabs>
          <w:tab w:val="left" w:pos="720"/>
          <w:tab w:val="left" w:pos="4320"/>
        </w:tabs>
        <w:rPr>
          <w:rFonts w:cs="Arial"/>
        </w:rPr>
      </w:pPr>
      <w:r>
        <w:rPr>
          <w:rFonts w:cs="Arial"/>
        </w:rPr>
        <w:tab/>
      </w:r>
      <w:hyperlink r:id="rId105" w:history="1">
        <w:r w:rsidRPr="00F71BA7">
          <w:rPr>
            <w:rStyle w:val="Hyperlink"/>
            <w:rFonts w:cs="Arial"/>
          </w:rPr>
          <w:t>Download from BARD: Swallows and Amazons</w:t>
        </w:r>
      </w:hyperlink>
    </w:p>
    <w:p w:rsidR="00E85C09" w:rsidRPr="00480C67" w:rsidRDefault="00E85C09" w:rsidP="00E85C09">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E85C09">
        <w:rPr>
          <w:rFonts w:cs="Arial"/>
          <w:szCs w:val="28"/>
        </w:rPr>
        <w:t>RC022220</w:t>
      </w:r>
    </w:p>
    <w:p w:rsidR="00E85C09" w:rsidRPr="00480C67" w:rsidRDefault="00E85C09" w:rsidP="00E85C09">
      <w:pPr>
        <w:tabs>
          <w:tab w:val="left" w:pos="720"/>
          <w:tab w:val="left" w:pos="4320"/>
        </w:tabs>
        <w:rPr>
          <w:rFonts w:cs="Arial"/>
          <w:szCs w:val="28"/>
        </w:rPr>
      </w:pPr>
      <w:r>
        <w:rPr>
          <w:rFonts w:cs="Arial"/>
          <w:szCs w:val="28"/>
        </w:rPr>
        <w:tab/>
      </w:r>
      <w:hyperlink r:id="rId106" w:history="1">
        <w:r w:rsidRPr="00F71BA7">
          <w:rPr>
            <w:rStyle w:val="Hyperlink"/>
            <w:rFonts w:cs="Arial"/>
            <w:szCs w:val="28"/>
          </w:rPr>
          <w:t>Download from BARD as Electronic Braille BR13904</w:t>
        </w:r>
      </w:hyperlink>
    </w:p>
    <w:p w:rsidR="000B7172" w:rsidRDefault="00E85C09" w:rsidP="00E85C0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E85C09">
        <w:rPr>
          <w:rFonts w:cs="Arial"/>
          <w:szCs w:val="28"/>
        </w:rPr>
        <w:t>BR013904</w:t>
      </w:r>
    </w:p>
    <w:p w:rsidR="000B7172" w:rsidRDefault="000B7172">
      <w:pPr>
        <w:rPr>
          <w:rFonts w:cs="Arial"/>
          <w:szCs w:val="28"/>
        </w:rPr>
      </w:pPr>
      <w:r>
        <w:rPr>
          <w:rFonts w:cs="Arial"/>
          <w:szCs w:val="28"/>
        </w:rPr>
        <w:br w:type="page"/>
      </w:r>
    </w:p>
    <w:p w:rsidR="00E85C09" w:rsidRDefault="00E85C09" w:rsidP="0068658B">
      <w:pPr>
        <w:tabs>
          <w:tab w:val="left" w:pos="720"/>
          <w:tab w:val="left" w:pos="4320"/>
        </w:tabs>
      </w:pPr>
    </w:p>
    <w:p w:rsidR="00E85C09" w:rsidRDefault="000B7172" w:rsidP="0068658B">
      <w:pPr>
        <w:tabs>
          <w:tab w:val="left" w:pos="720"/>
          <w:tab w:val="left" w:pos="4320"/>
        </w:tabs>
      </w:pPr>
      <w:r>
        <w:rPr>
          <w:rStyle w:val="Strong"/>
        </w:rPr>
        <w:t>Everything You Always Wanted to Know About Sex But Were Afraid to A</w:t>
      </w:r>
      <w:r w:rsidRPr="000B7172">
        <w:rPr>
          <w:rStyle w:val="Strong"/>
        </w:rPr>
        <w:t xml:space="preserve">sk </w:t>
      </w:r>
      <w:r>
        <w:t>By David R. Reuben</w:t>
      </w:r>
    </w:p>
    <w:p w:rsidR="000B7172" w:rsidRDefault="000B7172" w:rsidP="0068658B">
      <w:pPr>
        <w:tabs>
          <w:tab w:val="left" w:pos="720"/>
          <w:tab w:val="left" w:pos="4320"/>
        </w:tabs>
      </w:pPr>
      <w:r>
        <w:t>Read by</w:t>
      </w:r>
      <w:r w:rsidR="002A7B97">
        <w:t xml:space="preserve"> Steven </w:t>
      </w:r>
      <w:r w:rsidR="002A7B97" w:rsidRPr="002A7B97">
        <w:t>Carpenter</w:t>
      </w:r>
      <w:r>
        <w:tab/>
        <w:t>Reading time</w:t>
      </w:r>
      <w:r w:rsidR="002A7B97">
        <w:t xml:space="preserve"> 11 hours, 55 minutes</w:t>
      </w:r>
    </w:p>
    <w:p w:rsidR="000B7172" w:rsidRDefault="002A7B97" w:rsidP="0068658B">
      <w:pPr>
        <w:tabs>
          <w:tab w:val="left" w:pos="720"/>
          <w:tab w:val="left" w:pos="4320"/>
        </w:tabs>
      </w:pPr>
      <w:r w:rsidRPr="002A7B97">
        <w:t>Updated edition of classic text about human sexuality. Physician answers questions regarding anatomy, sexual intercourse, homosexuality, birth control, sexually transmitted diseases, menopause, and sex in later life. Explicit descriptions of sex. 1999.</w:t>
      </w:r>
    </w:p>
    <w:p w:rsidR="002A7B97" w:rsidRPr="00480C67" w:rsidRDefault="002A7B97" w:rsidP="002A7B97">
      <w:pPr>
        <w:tabs>
          <w:tab w:val="left" w:pos="720"/>
          <w:tab w:val="left" w:pos="4320"/>
        </w:tabs>
        <w:rPr>
          <w:rFonts w:cs="Arial"/>
          <w:szCs w:val="28"/>
        </w:rPr>
      </w:pPr>
      <w:r>
        <w:rPr>
          <w:rFonts w:cs="Arial"/>
          <w:szCs w:val="28"/>
        </w:rPr>
        <w:tab/>
      </w:r>
      <w:hyperlink r:id="rId107" w:history="1">
        <w:r w:rsidRPr="00297DCE">
          <w:rPr>
            <w:rStyle w:val="Hyperlink"/>
            <w:rFonts w:cs="Arial"/>
            <w:szCs w:val="28"/>
          </w:rPr>
          <w:t>Download from BARD: Everything You Always Wanted to Know About ...</w:t>
        </w:r>
      </w:hyperlink>
    </w:p>
    <w:p w:rsidR="002A7B97" w:rsidRPr="00480C67" w:rsidRDefault="002A7B97" w:rsidP="002A7B97">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2A7B97">
        <w:rPr>
          <w:rFonts w:cs="Arial"/>
          <w:szCs w:val="28"/>
        </w:rPr>
        <w:t>RC055443</w:t>
      </w:r>
    </w:p>
    <w:p w:rsidR="002A7B97" w:rsidRPr="00480C67" w:rsidRDefault="002A7B97" w:rsidP="002A7B97">
      <w:pPr>
        <w:tabs>
          <w:tab w:val="left" w:pos="720"/>
          <w:tab w:val="left" w:pos="4320"/>
        </w:tabs>
        <w:rPr>
          <w:rFonts w:cs="Arial"/>
          <w:szCs w:val="28"/>
        </w:rPr>
      </w:pPr>
      <w:r>
        <w:rPr>
          <w:rFonts w:cs="Arial"/>
          <w:szCs w:val="28"/>
        </w:rPr>
        <w:tab/>
      </w:r>
      <w:hyperlink r:id="rId108" w:history="1">
        <w:r w:rsidRPr="00297DCE">
          <w:rPr>
            <w:rStyle w:val="Hyperlink"/>
            <w:rFonts w:cs="Arial"/>
            <w:szCs w:val="28"/>
          </w:rPr>
          <w:t>Download from BARD as Electronic Braille BR14408</w:t>
        </w:r>
      </w:hyperlink>
    </w:p>
    <w:p w:rsidR="002A7B97" w:rsidRPr="00480C67" w:rsidRDefault="002A7B97" w:rsidP="002A7B97">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A7B97">
        <w:rPr>
          <w:rFonts w:cs="Arial"/>
          <w:szCs w:val="28"/>
        </w:rPr>
        <w:t>BR014408</w:t>
      </w:r>
    </w:p>
    <w:p w:rsidR="002A7B97" w:rsidRDefault="002A7B97" w:rsidP="0068658B">
      <w:pPr>
        <w:tabs>
          <w:tab w:val="left" w:pos="720"/>
          <w:tab w:val="left" w:pos="4320"/>
        </w:tabs>
      </w:pPr>
    </w:p>
    <w:p w:rsidR="005F6A38" w:rsidRDefault="005F6A38" w:rsidP="0068658B">
      <w:pPr>
        <w:tabs>
          <w:tab w:val="left" w:pos="720"/>
          <w:tab w:val="left" w:pos="4320"/>
        </w:tabs>
      </w:pPr>
    </w:p>
    <w:p w:rsidR="00056B7F" w:rsidRDefault="00056B7F" w:rsidP="00056B7F">
      <w:pPr>
        <w:tabs>
          <w:tab w:val="left" w:pos="720"/>
          <w:tab w:val="left" w:pos="4320"/>
        </w:tabs>
      </w:pPr>
      <w:r w:rsidRPr="00056B7F">
        <w:rPr>
          <w:rStyle w:val="Strong"/>
        </w:rPr>
        <w:t>Gilead</w:t>
      </w:r>
      <w:r>
        <w:t xml:space="preserve"> By Marilynne Robinson</w:t>
      </w:r>
    </w:p>
    <w:p w:rsidR="005F6A38" w:rsidRDefault="00056B7F" w:rsidP="005F6A38">
      <w:pPr>
        <w:tabs>
          <w:tab w:val="left" w:pos="720"/>
          <w:tab w:val="left" w:pos="4320"/>
        </w:tabs>
      </w:pPr>
      <w:r>
        <w:t>Read by</w:t>
      </w:r>
      <w:r w:rsidR="005F6A38" w:rsidRPr="005F6A38">
        <w:t xml:space="preserve"> </w:t>
      </w:r>
      <w:r w:rsidR="005F6A38">
        <w:t xml:space="preserve">Roy </w:t>
      </w:r>
      <w:r w:rsidR="005F6A38" w:rsidRPr="005F6A38">
        <w:t>Avers</w:t>
      </w:r>
      <w:r>
        <w:tab/>
        <w:t>Reading time</w:t>
      </w:r>
      <w:r w:rsidR="005F6A38">
        <w:t xml:space="preserve"> 9 hours, 22 minutes</w:t>
      </w:r>
    </w:p>
    <w:p w:rsidR="005F6A38" w:rsidRPr="005F6A38" w:rsidRDefault="005F6A38" w:rsidP="005F6A38">
      <w:pPr>
        <w:tabs>
          <w:tab w:val="left" w:pos="720"/>
          <w:tab w:val="left" w:pos="4320"/>
        </w:tabs>
      </w:pPr>
      <w:r w:rsidRPr="005F6A38">
        <w:t>1950s. Dying seventy-six-year-old Gilead, Iowa, minister John Ames writes a parting letter to his young son. John reflects on the tensions between his pacifist father and militant abolitionist grandfather (both preachers), the death of his first wife and child, the gospel, a friend's transgressions, and life's eternal mystery. Pulitzer Prize. Bestseller. 2004.</w:t>
      </w:r>
    </w:p>
    <w:p w:rsidR="005F6A38" w:rsidRPr="00480C67" w:rsidRDefault="005F6A38" w:rsidP="005F6A38">
      <w:pPr>
        <w:tabs>
          <w:tab w:val="left" w:pos="720"/>
          <w:tab w:val="left" w:pos="4320"/>
        </w:tabs>
        <w:rPr>
          <w:rFonts w:cs="Arial"/>
          <w:szCs w:val="28"/>
        </w:rPr>
      </w:pPr>
      <w:r>
        <w:rPr>
          <w:rFonts w:cs="Arial"/>
          <w:szCs w:val="28"/>
        </w:rPr>
        <w:tab/>
      </w:r>
      <w:hyperlink r:id="rId109" w:history="1">
        <w:r w:rsidRPr="005F6A38">
          <w:rPr>
            <w:rStyle w:val="Hyperlink"/>
            <w:rFonts w:cs="Arial"/>
            <w:szCs w:val="28"/>
          </w:rPr>
          <w:t>Download from BARD: Gilead</w:t>
        </w:r>
      </w:hyperlink>
    </w:p>
    <w:p w:rsidR="005F6A38" w:rsidRPr="00480C67" w:rsidRDefault="005F6A38" w:rsidP="005F6A38">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5F6A38">
        <w:rPr>
          <w:rFonts w:cs="Arial"/>
          <w:szCs w:val="28"/>
        </w:rPr>
        <w:t>DB059561</w:t>
      </w:r>
    </w:p>
    <w:p w:rsidR="005F6A38" w:rsidRPr="00480C67" w:rsidRDefault="005F6A38" w:rsidP="005F6A38">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5F6A38">
        <w:rPr>
          <w:rFonts w:cs="Arial"/>
          <w:szCs w:val="28"/>
        </w:rPr>
        <w:t>RC059561</w:t>
      </w:r>
    </w:p>
    <w:p w:rsidR="005F6A38" w:rsidRPr="00480C67" w:rsidRDefault="005F6A38" w:rsidP="005F6A38">
      <w:pPr>
        <w:tabs>
          <w:tab w:val="left" w:pos="720"/>
          <w:tab w:val="left" w:pos="4320"/>
        </w:tabs>
        <w:rPr>
          <w:rFonts w:cs="Arial"/>
          <w:szCs w:val="28"/>
        </w:rPr>
      </w:pPr>
      <w:r>
        <w:rPr>
          <w:rFonts w:cs="Arial"/>
          <w:szCs w:val="28"/>
        </w:rPr>
        <w:tab/>
      </w:r>
      <w:hyperlink r:id="rId110" w:history="1">
        <w:r w:rsidRPr="005F6A38">
          <w:rPr>
            <w:rStyle w:val="Hyperlink"/>
            <w:rFonts w:cs="Arial"/>
            <w:szCs w:val="28"/>
          </w:rPr>
          <w:t>Download from BARD as Electronic Braille BR16160</w:t>
        </w:r>
      </w:hyperlink>
    </w:p>
    <w:p w:rsidR="005F6A38" w:rsidRPr="00480C67" w:rsidRDefault="005F6A38" w:rsidP="005F6A38">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5F6A38">
        <w:rPr>
          <w:rFonts w:cs="Arial"/>
          <w:szCs w:val="28"/>
        </w:rPr>
        <w:t>BR016160</w:t>
      </w:r>
    </w:p>
    <w:p w:rsidR="00056B7F" w:rsidRDefault="00056B7F" w:rsidP="0068658B">
      <w:pPr>
        <w:tabs>
          <w:tab w:val="left" w:pos="720"/>
          <w:tab w:val="left" w:pos="4320"/>
        </w:tabs>
      </w:pPr>
    </w:p>
    <w:p w:rsidR="00056B7F" w:rsidRDefault="00056B7F" w:rsidP="0068658B">
      <w:pPr>
        <w:tabs>
          <w:tab w:val="left" w:pos="720"/>
          <w:tab w:val="left" w:pos="4320"/>
        </w:tabs>
      </w:pPr>
    </w:p>
    <w:p w:rsidR="00056B7F" w:rsidRDefault="00056B7F" w:rsidP="0068658B">
      <w:pPr>
        <w:tabs>
          <w:tab w:val="left" w:pos="720"/>
          <w:tab w:val="left" w:pos="4320"/>
        </w:tabs>
      </w:pPr>
      <w:r w:rsidRPr="005F6A38">
        <w:rPr>
          <w:rStyle w:val="Strong"/>
        </w:rPr>
        <w:t>Home</w:t>
      </w:r>
      <w:r>
        <w:t xml:space="preserve"> By Marilynne Robinson</w:t>
      </w:r>
    </w:p>
    <w:p w:rsidR="005F6A38" w:rsidRDefault="00056B7F" w:rsidP="005F6A38">
      <w:pPr>
        <w:tabs>
          <w:tab w:val="left" w:pos="720"/>
          <w:tab w:val="left" w:pos="4320"/>
        </w:tabs>
      </w:pPr>
      <w:r>
        <w:t>Read by</w:t>
      </w:r>
      <w:r w:rsidR="005F6A38">
        <w:t xml:space="preserve"> Jill </w:t>
      </w:r>
      <w:r w:rsidR="005F6A38" w:rsidRPr="005F6A38">
        <w:t>Fox</w:t>
      </w:r>
      <w:r>
        <w:tab/>
        <w:t>Reading time</w:t>
      </w:r>
      <w:r w:rsidR="005F6A38">
        <w:t xml:space="preserve"> 12 hours, 7 minutes</w:t>
      </w:r>
    </w:p>
    <w:p w:rsidR="005F6A38" w:rsidRPr="005F6A38" w:rsidRDefault="005F6A38" w:rsidP="005F6A38">
      <w:pPr>
        <w:tabs>
          <w:tab w:val="left" w:pos="720"/>
          <w:tab w:val="left" w:pos="4320"/>
        </w:tabs>
      </w:pPr>
      <w:r w:rsidRPr="005F6A38">
        <w:t>Events take place concurrently with those in Pulitzer Prize-winning Gilead (RC 59561, BR 16160). Like his friend and fellow minister John Ames, Robert Boughton is dying. Boughton's daughter and his long-estranged son return home to care for him--and to take refuge from their own troubled lives. 2008.</w:t>
      </w:r>
    </w:p>
    <w:p w:rsidR="005F6A38" w:rsidRPr="00480C67" w:rsidRDefault="005F6A38" w:rsidP="005F6A38">
      <w:pPr>
        <w:tabs>
          <w:tab w:val="left" w:pos="720"/>
          <w:tab w:val="left" w:pos="4320"/>
        </w:tabs>
        <w:rPr>
          <w:rFonts w:cs="Arial"/>
          <w:szCs w:val="28"/>
        </w:rPr>
      </w:pPr>
      <w:r>
        <w:rPr>
          <w:rFonts w:cs="Arial"/>
          <w:szCs w:val="28"/>
        </w:rPr>
        <w:tab/>
      </w:r>
      <w:hyperlink r:id="rId111" w:history="1">
        <w:r w:rsidRPr="005F6A38">
          <w:rPr>
            <w:rStyle w:val="Hyperlink"/>
            <w:rFonts w:cs="Arial"/>
            <w:szCs w:val="28"/>
          </w:rPr>
          <w:t>Download from BARD: Home</w:t>
        </w:r>
      </w:hyperlink>
    </w:p>
    <w:p w:rsidR="005F6A38" w:rsidRPr="00480C67" w:rsidRDefault="005F6A38" w:rsidP="005F6A38">
      <w:pPr>
        <w:tabs>
          <w:tab w:val="left" w:pos="720"/>
          <w:tab w:val="left" w:pos="4320"/>
        </w:tabs>
        <w:rPr>
          <w:rFonts w:cs="Arial"/>
          <w:szCs w:val="28"/>
        </w:rPr>
      </w:pPr>
      <w:r>
        <w:rPr>
          <w:rFonts w:cs="Arial"/>
          <w:szCs w:val="28"/>
        </w:rPr>
        <w:tab/>
      </w:r>
      <w:r w:rsidRPr="00480C67">
        <w:rPr>
          <w:rFonts w:cs="Arial"/>
          <w:szCs w:val="28"/>
        </w:rPr>
        <w:t>Also available on digital cartridge</w:t>
      </w:r>
      <w:r>
        <w:rPr>
          <w:rFonts w:cs="Arial"/>
          <w:szCs w:val="28"/>
        </w:rPr>
        <w:t xml:space="preserve"> </w:t>
      </w:r>
      <w:r w:rsidRPr="005F6A38">
        <w:rPr>
          <w:rFonts w:cs="Arial"/>
          <w:szCs w:val="28"/>
        </w:rPr>
        <w:t>DB067811</w:t>
      </w:r>
    </w:p>
    <w:p w:rsidR="005F6A38" w:rsidRPr="00480C67" w:rsidRDefault="005F6A38" w:rsidP="005F6A38">
      <w:pPr>
        <w:tabs>
          <w:tab w:val="left" w:pos="720"/>
          <w:tab w:val="left" w:pos="4320"/>
        </w:tabs>
        <w:rPr>
          <w:rFonts w:cs="Arial"/>
          <w:szCs w:val="28"/>
        </w:rPr>
      </w:pPr>
      <w:r>
        <w:rPr>
          <w:rFonts w:cs="Arial"/>
          <w:szCs w:val="28"/>
        </w:rPr>
        <w:tab/>
      </w:r>
      <w:hyperlink r:id="rId112" w:history="1">
        <w:r w:rsidRPr="005F6A38">
          <w:rPr>
            <w:rStyle w:val="Hyperlink"/>
            <w:rFonts w:cs="Arial"/>
            <w:szCs w:val="28"/>
          </w:rPr>
          <w:t>Download from BARD as Electronic Braille BR18203</w:t>
        </w:r>
      </w:hyperlink>
    </w:p>
    <w:p w:rsidR="005F6A38" w:rsidRDefault="005F6A38" w:rsidP="005F6A38">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5F6A38">
        <w:rPr>
          <w:rFonts w:cs="Arial"/>
          <w:szCs w:val="28"/>
        </w:rPr>
        <w:t>BR018203</w:t>
      </w:r>
    </w:p>
    <w:p w:rsidR="005F6A38" w:rsidRDefault="005F6A38">
      <w:pPr>
        <w:rPr>
          <w:rFonts w:cs="Arial"/>
          <w:szCs w:val="28"/>
        </w:rPr>
      </w:pPr>
      <w:r>
        <w:rPr>
          <w:rFonts w:cs="Arial"/>
          <w:szCs w:val="28"/>
        </w:rPr>
        <w:br w:type="page"/>
      </w:r>
    </w:p>
    <w:p w:rsidR="005F6A38" w:rsidRPr="00480C67" w:rsidRDefault="005F6A38" w:rsidP="005F6A38">
      <w:pPr>
        <w:tabs>
          <w:tab w:val="left" w:pos="720"/>
          <w:tab w:val="left" w:pos="4320"/>
        </w:tabs>
        <w:rPr>
          <w:rFonts w:cs="Arial"/>
          <w:szCs w:val="28"/>
        </w:rPr>
      </w:pPr>
    </w:p>
    <w:p w:rsidR="008A0A6A" w:rsidRDefault="00D97F3D" w:rsidP="0068658B">
      <w:pPr>
        <w:tabs>
          <w:tab w:val="left" w:pos="720"/>
          <w:tab w:val="left" w:pos="4320"/>
        </w:tabs>
      </w:pPr>
      <w:r w:rsidRPr="00D97F3D">
        <w:rPr>
          <w:rStyle w:val="Strong"/>
        </w:rPr>
        <w:t xml:space="preserve">Housekeeping </w:t>
      </w:r>
      <w:r>
        <w:t>By Marilynne Robinson</w:t>
      </w:r>
    </w:p>
    <w:p w:rsidR="00D97F3D" w:rsidRDefault="00D97F3D" w:rsidP="0068658B">
      <w:pPr>
        <w:tabs>
          <w:tab w:val="left" w:pos="720"/>
          <w:tab w:val="left" w:pos="4320"/>
        </w:tabs>
      </w:pPr>
      <w:r>
        <w:t xml:space="preserve">Read by Erin </w:t>
      </w:r>
      <w:r w:rsidRPr="00D97F3D">
        <w:t>Jones</w:t>
      </w:r>
      <w:r>
        <w:tab/>
        <w:t>Reading time 5 hours, 53 minutes</w:t>
      </w:r>
    </w:p>
    <w:p w:rsidR="00E462B8" w:rsidRDefault="00D97F3D" w:rsidP="0068658B">
      <w:pPr>
        <w:tabs>
          <w:tab w:val="left" w:pos="720"/>
          <w:tab w:val="left" w:pos="4320"/>
        </w:tabs>
      </w:pPr>
      <w:r w:rsidRPr="00D97F3D">
        <w:t>Ruth and her younger sister, Lucille, are haphazardly raised by their extended family in the small, lakeside town of Fingerbone. Their grandmother cares for them until her death, then two bumbling great aunts take over, and finally eccentric aunt Sylvie looks after them. 1980.</w:t>
      </w:r>
    </w:p>
    <w:p w:rsidR="00E462B8" w:rsidRDefault="00D97F3D" w:rsidP="00E462B8">
      <w:pPr>
        <w:tabs>
          <w:tab w:val="left" w:pos="720"/>
          <w:tab w:val="left" w:pos="4320"/>
        </w:tabs>
      </w:pPr>
      <w:r>
        <w:tab/>
      </w:r>
      <w:hyperlink r:id="rId113" w:history="1">
        <w:r w:rsidR="00E462B8" w:rsidRPr="008C65AF">
          <w:rPr>
            <w:rStyle w:val="Hyperlink"/>
          </w:rPr>
          <w:t>Download from BARD</w:t>
        </w:r>
        <w:r w:rsidRPr="008C65AF">
          <w:rPr>
            <w:rStyle w:val="Hyperlink"/>
          </w:rPr>
          <w:t>: Housekeeping</w:t>
        </w:r>
      </w:hyperlink>
    </w:p>
    <w:p w:rsidR="00E462B8" w:rsidRDefault="00D97F3D" w:rsidP="00E462B8">
      <w:pPr>
        <w:tabs>
          <w:tab w:val="left" w:pos="720"/>
          <w:tab w:val="left" w:pos="4320"/>
        </w:tabs>
      </w:pPr>
      <w:r>
        <w:tab/>
      </w:r>
      <w:r w:rsidR="00E462B8">
        <w:t>Also available on digital cartridge</w:t>
      </w:r>
      <w:r w:rsidR="00B83BE8">
        <w:t xml:space="preserve"> </w:t>
      </w:r>
      <w:r w:rsidR="00B83BE8" w:rsidRPr="00B83BE8">
        <w:t>DB068564</w:t>
      </w:r>
    </w:p>
    <w:p w:rsidR="00E462B8" w:rsidRDefault="00B83BE8" w:rsidP="00E462B8">
      <w:pPr>
        <w:tabs>
          <w:tab w:val="left" w:pos="720"/>
          <w:tab w:val="left" w:pos="4320"/>
        </w:tabs>
      </w:pPr>
      <w:r>
        <w:tab/>
      </w:r>
      <w:hyperlink r:id="rId114" w:history="1">
        <w:r w:rsidR="00E462B8" w:rsidRPr="008C65AF">
          <w:rPr>
            <w:rStyle w:val="Hyperlink"/>
          </w:rPr>
          <w:t>Download from BARD as Electronic Braille</w:t>
        </w:r>
        <w:r w:rsidR="008C65AF" w:rsidRPr="008C65AF">
          <w:rPr>
            <w:rStyle w:val="Hyperlink"/>
          </w:rPr>
          <w:t xml:space="preserve"> BR16132</w:t>
        </w:r>
      </w:hyperlink>
    </w:p>
    <w:p w:rsidR="00E462B8" w:rsidRDefault="00B83BE8" w:rsidP="00E462B8">
      <w:pPr>
        <w:tabs>
          <w:tab w:val="left" w:pos="720"/>
          <w:tab w:val="left" w:pos="4320"/>
        </w:tabs>
      </w:pPr>
      <w:r>
        <w:tab/>
      </w:r>
      <w:r w:rsidR="00E462B8">
        <w:t>Also available in braille</w:t>
      </w:r>
      <w:r>
        <w:t xml:space="preserve"> </w:t>
      </w:r>
      <w:r w:rsidRPr="00B83BE8">
        <w:t>BR016132</w:t>
      </w:r>
    </w:p>
    <w:p w:rsidR="00FC13C7" w:rsidRDefault="00FC13C7" w:rsidP="00E462B8">
      <w:pPr>
        <w:tabs>
          <w:tab w:val="left" w:pos="720"/>
          <w:tab w:val="left" w:pos="4320"/>
        </w:tabs>
      </w:pPr>
    </w:p>
    <w:p w:rsidR="00FC13C7" w:rsidRDefault="00FC13C7" w:rsidP="00E462B8">
      <w:pPr>
        <w:tabs>
          <w:tab w:val="left" w:pos="720"/>
          <w:tab w:val="left" w:pos="4320"/>
        </w:tabs>
      </w:pPr>
    </w:p>
    <w:p w:rsidR="00E462B8" w:rsidRDefault="00FC13C7" w:rsidP="0068658B">
      <w:pPr>
        <w:tabs>
          <w:tab w:val="left" w:pos="720"/>
          <w:tab w:val="left" w:pos="4320"/>
        </w:tabs>
      </w:pPr>
      <w:r>
        <w:rPr>
          <w:rStyle w:val="Strong"/>
        </w:rPr>
        <w:t>Big Russ and Me: Father and Son : Lessons of Li</w:t>
      </w:r>
      <w:r w:rsidRPr="00FC13C7">
        <w:rPr>
          <w:rStyle w:val="Strong"/>
        </w:rPr>
        <w:t>fe</w:t>
      </w:r>
      <w:r>
        <w:t xml:space="preserve"> By Tim Russert</w:t>
      </w:r>
    </w:p>
    <w:p w:rsidR="00FC13C7" w:rsidRDefault="00FC13C7" w:rsidP="0068658B">
      <w:pPr>
        <w:tabs>
          <w:tab w:val="left" w:pos="720"/>
          <w:tab w:val="left" w:pos="4320"/>
        </w:tabs>
      </w:pPr>
      <w:r>
        <w:t xml:space="preserve">Read by Gregory </w:t>
      </w:r>
      <w:r w:rsidRPr="00FC13C7">
        <w:t>Gorton</w:t>
      </w:r>
      <w:r>
        <w:tab/>
        <w:t>Reading time 10 hours, 46 minutes</w:t>
      </w:r>
    </w:p>
    <w:p w:rsidR="00E462B8" w:rsidRDefault="00FC13C7" w:rsidP="0068658B">
      <w:pPr>
        <w:tabs>
          <w:tab w:val="left" w:pos="720"/>
          <w:tab w:val="left" w:pos="4320"/>
        </w:tabs>
      </w:pPr>
      <w:r w:rsidRPr="00FC13C7">
        <w:t>Television journalist's memoir celebrating his bond with his father, "Big Russ," a WWII veteran whom Russert calls "endlessly hardworking and eternally optimistic." Author recollects his own 1950s Buffalo childhood in a close-knit Irish Catholic neighborhood and recalls teachers who inspired him throughout his life. Bestseller. 2004.</w:t>
      </w:r>
    </w:p>
    <w:p w:rsidR="00FC13C7" w:rsidRDefault="00FC13C7" w:rsidP="00FC13C7">
      <w:pPr>
        <w:tabs>
          <w:tab w:val="left" w:pos="720"/>
          <w:tab w:val="left" w:pos="4320"/>
        </w:tabs>
      </w:pPr>
      <w:r>
        <w:tab/>
      </w:r>
      <w:hyperlink r:id="rId115" w:history="1">
        <w:r w:rsidRPr="008C65AF">
          <w:rPr>
            <w:rStyle w:val="Hyperlink"/>
          </w:rPr>
          <w:t>Download from BARD: Big Russ and Me: Father and Son: Lessons of Life</w:t>
        </w:r>
      </w:hyperlink>
    </w:p>
    <w:p w:rsidR="00FC13C7" w:rsidRDefault="009239FD" w:rsidP="00FC13C7">
      <w:pPr>
        <w:tabs>
          <w:tab w:val="left" w:pos="720"/>
          <w:tab w:val="left" w:pos="4320"/>
        </w:tabs>
      </w:pPr>
      <w:r>
        <w:tab/>
      </w:r>
      <w:r w:rsidR="00FC13C7">
        <w:t xml:space="preserve">Also available on digital cartridge </w:t>
      </w:r>
      <w:r w:rsidR="00FC13C7" w:rsidRPr="00FC13C7">
        <w:t>DB058298</w:t>
      </w:r>
    </w:p>
    <w:p w:rsidR="00FC13C7" w:rsidRDefault="009239FD" w:rsidP="00FC13C7">
      <w:pPr>
        <w:tabs>
          <w:tab w:val="left" w:pos="720"/>
          <w:tab w:val="left" w:pos="4320"/>
        </w:tabs>
      </w:pPr>
      <w:r>
        <w:tab/>
      </w:r>
      <w:r w:rsidR="00FC13C7">
        <w:t>Also available on cassette</w:t>
      </w:r>
      <w:r>
        <w:t xml:space="preserve"> </w:t>
      </w:r>
      <w:r w:rsidRPr="009239FD">
        <w:t>RC058298</w:t>
      </w:r>
    </w:p>
    <w:p w:rsidR="00FC13C7" w:rsidRDefault="009239FD" w:rsidP="00FC13C7">
      <w:pPr>
        <w:tabs>
          <w:tab w:val="left" w:pos="720"/>
          <w:tab w:val="left" w:pos="4320"/>
        </w:tabs>
      </w:pPr>
      <w:r>
        <w:tab/>
      </w:r>
      <w:hyperlink r:id="rId116" w:history="1">
        <w:r w:rsidR="00FC13C7" w:rsidRPr="008C65AF">
          <w:rPr>
            <w:rStyle w:val="Hyperlink"/>
          </w:rPr>
          <w:t>Download from BARD as Electronic Braille</w:t>
        </w:r>
        <w:r w:rsidR="008C65AF" w:rsidRPr="008C65AF">
          <w:rPr>
            <w:rStyle w:val="Hyperlink"/>
          </w:rPr>
          <w:t xml:space="preserve"> BR15446</w:t>
        </w:r>
      </w:hyperlink>
    </w:p>
    <w:p w:rsidR="00386999" w:rsidRDefault="009239FD" w:rsidP="00FC13C7">
      <w:pPr>
        <w:tabs>
          <w:tab w:val="left" w:pos="720"/>
          <w:tab w:val="left" w:pos="4320"/>
        </w:tabs>
      </w:pPr>
      <w:r>
        <w:tab/>
      </w:r>
      <w:r w:rsidR="00FC13C7">
        <w:t>Also available in braille</w:t>
      </w:r>
      <w:r>
        <w:t xml:space="preserve"> </w:t>
      </w:r>
      <w:r w:rsidRPr="009239FD">
        <w:t>BR015446</w:t>
      </w:r>
    </w:p>
    <w:p w:rsidR="00731D96" w:rsidRDefault="00731D96" w:rsidP="00FC13C7">
      <w:pPr>
        <w:tabs>
          <w:tab w:val="left" w:pos="720"/>
          <w:tab w:val="left" w:pos="4320"/>
        </w:tabs>
      </w:pPr>
    </w:p>
    <w:p w:rsidR="00386999" w:rsidRDefault="00386999" w:rsidP="00FC13C7">
      <w:pPr>
        <w:tabs>
          <w:tab w:val="left" w:pos="720"/>
          <w:tab w:val="left" w:pos="4320"/>
        </w:tabs>
      </w:pPr>
    </w:p>
    <w:p w:rsidR="00F42738" w:rsidRDefault="00F42738" w:rsidP="00FC13C7">
      <w:pPr>
        <w:tabs>
          <w:tab w:val="left" w:pos="720"/>
          <w:tab w:val="left" w:pos="4320"/>
        </w:tabs>
      </w:pPr>
      <w:r>
        <w:rPr>
          <w:rStyle w:val="Strong"/>
        </w:rPr>
        <w:t>In the Night K</w:t>
      </w:r>
      <w:r w:rsidRPr="00F42738">
        <w:rPr>
          <w:rStyle w:val="Strong"/>
        </w:rPr>
        <w:t>itchen</w:t>
      </w:r>
      <w:r>
        <w:t xml:space="preserve"> By Maurice </w:t>
      </w:r>
      <w:r w:rsidRPr="00F42738">
        <w:t>Sendak</w:t>
      </w:r>
    </w:p>
    <w:p w:rsidR="00F42738" w:rsidRDefault="00F42738" w:rsidP="00FC13C7">
      <w:pPr>
        <w:tabs>
          <w:tab w:val="left" w:pos="720"/>
          <w:tab w:val="left" w:pos="4320"/>
        </w:tabs>
      </w:pPr>
      <w:r>
        <w:t>Read by Christopher Hurt</w:t>
      </w:r>
      <w:r>
        <w:tab/>
      </w:r>
    </w:p>
    <w:p w:rsidR="00F42738" w:rsidRDefault="00F42738" w:rsidP="00FC13C7">
      <w:pPr>
        <w:tabs>
          <w:tab w:val="left" w:pos="720"/>
          <w:tab w:val="left" w:pos="4320"/>
        </w:tabs>
      </w:pPr>
      <w:r w:rsidRPr="00F42738">
        <w:t>Mickey's dream tumbles him into the night kitchen, where three singing bakers mistake him for milk. Mickey sets them straight and flies to the Milky Way in an airplane made from dough to find milk for the bakers. For grades K-3. A Caldecott Honor Book.</w:t>
      </w:r>
    </w:p>
    <w:p w:rsidR="00F42738" w:rsidRDefault="00F42738" w:rsidP="00FC13C7">
      <w:pPr>
        <w:tabs>
          <w:tab w:val="left" w:pos="720"/>
          <w:tab w:val="left" w:pos="4320"/>
        </w:tabs>
      </w:pPr>
      <w:r>
        <w:tab/>
        <w:t>Available on cassette</w:t>
      </w:r>
      <w:r w:rsidR="002D5D11">
        <w:t xml:space="preserve"> </w:t>
      </w:r>
      <w:r w:rsidR="002D5D11" w:rsidRPr="002D5D11">
        <w:t>RC043615</w:t>
      </w:r>
    </w:p>
    <w:p w:rsidR="002D5D11" w:rsidRDefault="00F42738" w:rsidP="00FC13C7">
      <w:pPr>
        <w:tabs>
          <w:tab w:val="left" w:pos="720"/>
          <w:tab w:val="left" w:pos="4320"/>
        </w:tabs>
      </w:pPr>
      <w:r>
        <w:tab/>
        <w:t>Also available in print/braille</w:t>
      </w:r>
      <w:r w:rsidR="002D5D11">
        <w:t xml:space="preserve"> </w:t>
      </w:r>
      <w:r w:rsidR="002D5D11" w:rsidRPr="002D5D11">
        <w:t>BR010036</w:t>
      </w:r>
    </w:p>
    <w:p w:rsidR="002D5D11" w:rsidRDefault="002D5D11">
      <w:r>
        <w:br w:type="page"/>
      </w:r>
    </w:p>
    <w:p w:rsidR="00F42738" w:rsidRDefault="00F42738" w:rsidP="00FC13C7">
      <w:pPr>
        <w:tabs>
          <w:tab w:val="left" w:pos="720"/>
          <w:tab w:val="left" w:pos="4320"/>
        </w:tabs>
      </w:pPr>
    </w:p>
    <w:p w:rsidR="00B71E79" w:rsidRDefault="00F42738" w:rsidP="00FC13C7">
      <w:pPr>
        <w:tabs>
          <w:tab w:val="left" w:pos="720"/>
          <w:tab w:val="left" w:pos="4320"/>
        </w:tabs>
      </w:pPr>
      <w:r w:rsidRPr="00F42738">
        <w:rPr>
          <w:rStyle w:val="Strong"/>
        </w:rPr>
        <w:t>Where the Wild Things Are</w:t>
      </w:r>
      <w:r>
        <w:t xml:space="preserve"> By </w:t>
      </w:r>
      <w:r w:rsidR="00B71E79">
        <w:t>Maurice Sendak</w:t>
      </w:r>
    </w:p>
    <w:p w:rsidR="00B71E79" w:rsidRDefault="00F42738" w:rsidP="00FC13C7">
      <w:pPr>
        <w:tabs>
          <w:tab w:val="left" w:pos="720"/>
          <w:tab w:val="left" w:pos="4320"/>
        </w:tabs>
      </w:pPr>
      <w:r>
        <w:t xml:space="preserve">Read by J. Michael </w:t>
      </w:r>
      <w:r w:rsidRPr="00F42738">
        <w:t>McCullough,</w:t>
      </w:r>
      <w:r>
        <w:tab/>
        <w:t>Reading time 4 minutes</w:t>
      </w:r>
    </w:p>
    <w:p w:rsidR="00F42738" w:rsidRDefault="00F42738" w:rsidP="00FC13C7">
      <w:pPr>
        <w:tabs>
          <w:tab w:val="left" w:pos="720"/>
          <w:tab w:val="left" w:pos="4320"/>
        </w:tabs>
      </w:pPr>
      <w:r w:rsidRPr="00F42738">
        <w:t>After being sent to bed without supper for misbehaving, Max puts on his wolf suit and sails away "through night and day and in and out of weeks and almost over a year" to where the wild things are. An imaginative fantasy for grades K-3. Caldecott Medal 1964.</w:t>
      </w:r>
    </w:p>
    <w:p w:rsidR="00F42738" w:rsidRDefault="00F42738" w:rsidP="00FC13C7">
      <w:pPr>
        <w:tabs>
          <w:tab w:val="left" w:pos="720"/>
          <w:tab w:val="left" w:pos="4320"/>
        </w:tabs>
      </w:pPr>
      <w:r>
        <w:tab/>
      </w:r>
      <w:hyperlink r:id="rId117" w:history="1">
        <w:r w:rsidRPr="00F42738">
          <w:rPr>
            <w:rStyle w:val="Hyperlink"/>
          </w:rPr>
          <w:t>Download from BARD: Where the Wild Things Are</w:t>
        </w:r>
      </w:hyperlink>
    </w:p>
    <w:p w:rsidR="00F42738" w:rsidRDefault="00F42738" w:rsidP="00FC13C7">
      <w:pPr>
        <w:tabs>
          <w:tab w:val="left" w:pos="720"/>
          <w:tab w:val="left" w:pos="4320"/>
        </w:tabs>
      </w:pPr>
      <w:r>
        <w:tab/>
        <w:t xml:space="preserve">Also available on cassette </w:t>
      </w:r>
      <w:r w:rsidRPr="00F42738">
        <w:t>RC022906</w:t>
      </w:r>
    </w:p>
    <w:p w:rsidR="00F42738" w:rsidRDefault="00F42738" w:rsidP="00FC13C7">
      <w:pPr>
        <w:tabs>
          <w:tab w:val="left" w:pos="720"/>
          <w:tab w:val="left" w:pos="4320"/>
        </w:tabs>
      </w:pPr>
      <w:r>
        <w:tab/>
        <w:t xml:space="preserve">Also available in print/braille </w:t>
      </w:r>
      <w:r w:rsidRPr="00F42738">
        <w:t>BR016352</w:t>
      </w:r>
    </w:p>
    <w:p w:rsidR="00F42738" w:rsidRDefault="00F42738" w:rsidP="00FC13C7">
      <w:pPr>
        <w:tabs>
          <w:tab w:val="left" w:pos="720"/>
          <w:tab w:val="left" w:pos="4320"/>
        </w:tabs>
      </w:pPr>
    </w:p>
    <w:p w:rsidR="00B71E79" w:rsidRDefault="00B71E79" w:rsidP="00FC13C7">
      <w:pPr>
        <w:tabs>
          <w:tab w:val="left" w:pos="720"/>
          <w:tab w:val="left" w:pos="4320"/>
        </w:tabs>
      </w:pPr>
    </w:p>
    <w:p w:rsidR="007642A3" w:rsidRDefault="007642A3" w:rsidP="00FC13C7">
      <w:pPr>
        <w:tabs>
          <w:tab w:val="left" w:pos="720"/>
          <w:tab w:val="left" w:pos="4320"/>
        </w:tabs>
      </w:pPr>
      <w:r w:rsidRPr="007642A3">
        <w:rPr>
          <w:rStyle w:val="Strong"/>
        </w:rPr>
        <w:t>Equus a Play</w:t>
      </w:r>
      <w:r>
        <w:t xml:space="preserve"> By Peter Shaffer</w:t>
      </w:r>
    </w:p>
    <w:p w:rsidR="007642A3" w:rsidRDefault="007642A3" w:rsidP="00FC13C7">
      <w:pPr>
        <w:tabs>
          <w:tab w:val="left" w:pos="720"/>
          <w:tab w:val="left" w:pos="4320"/>
        </w:tabs>
      </w:pPr>
      <w:r>
        <w:t>Read by Jack Hrkach</w:t>
      </w:r>
      <w:r>
        <w:tab/>
      </w:r>
    </w:p>
    <w:p w:rsidR="007642A3" w:rsidRDefault="007642A3" w:rsidP="00FC13C7">
      <w:pPr>
        <w:tabs>
          <w:tab w:val="left" w:pos="720"/>
          <w:tab w:val="left" w:pos="4320"/>
        </w:tabs>
      </w:pPr>
      <w:r w:rsidRPr="007642A3">
        <w:t>A psychiatrist relentlessly explores the tortured mind of a seventeen-year-old stableboy who has blinded six horses with a metal spike. Tony Award Winner 1973.</w:t>
      </w:r>
    </w:p>
    <w:p w:rsidR="007642A3" w:rsidRDefault="007642A3" w:rsidP="00FC13C7">
      <w:pPr>
        <w:tabs>
          <w:tab w:val="left" w:pos="720"/>
          <w:tab w:val="left" w:pos="4320"/>
        </w:tabs>
      </w:pPr>
      <w:r>
        <w:tab/>
        <w:t xml:space="preserve">Available on cassette </w:t>
      </w:r>
      <w:r w:rsidRPr="007642A3">
        <w:t>RC014814</w:t>
      </w:r>
    </w:p>
    <w:p w:rsidR="007642A3" w:rsidRDefault="007642A3" w:rsidP="00FC13C7">
      <w:pPr>
        <w:tabs>
          <w:tab w:val="left" w:pos="720"/>
          <w:tab w:val="left" w:pos="4320"/>
        </w:tabs>
      </w:pPr>
      <w:r>
        <w:tab/>
        <w:t>Also available in braille</w:t>
      </w:r>
      <w:r w:rsidR="00B00A62">
        <w:t xml:space="preserve"> </w:t>
      </w:r>
      <w:r w:rsidR="00B00A62" w:rsidRPr="00B00A62">
        <w:t>BR003434</w:t>
      </w:r>
    </w:p>
    <w:p w:rsidR="00D93B85" w:rsidRDefault="00D93B85" w:rsidP="00FC13C7">
      <w:pPr>
        <w:tabs>
          <w:tab w:val="left" w:pos="720"/>
          <w:tab w:val="left" w:pos="4320"/>
        </w:tabs>
      </w:pPr>
    </w:p>
    <w:p w:rsidR="00D93B85" w:rsidRDefault="00D93B85" w:rsidP="00FC13C7">
      <w:pPr>
        <w:tabs>
          <w:tab w:val="left" w:pos="720"/>
          <w:tab w:val="left" w:pos="4320"/>
        </w:tabs>
      </w:pPr>
    </w:p>
    <w:p w:rsidR="00D93B85" w:rsidRDefault="00D93B85" w:rsidP="00FC13C7">
      <w:pPr>
        <w:tabs>
          <w:tab w:val="left" w:pos="720"/>
          <w:tab w:val="left" w:pos="4320"/>
        </w:tabs>
      </w:pPr>
      <w:r w:rsidRPr="00D93B85">
        <w:rPr>
          <w:rStyle w:val="Strong"/>
        </w:rPr>
        <w:t>Five Finger Exercise</w:t>
      </w:r>
      <w:r>
        <w:t xml:space="preserve"> By Peter Shaffer</w:t>
      </w:r>
    </w:p>
    <w:p w:rsidR="00D93B85" w:rsidRDefault="00D93B85" w:rsidP="00FC13C7">
      <w:pPr>
        <w:tabs>
          <w:tab w:val="left" w:pos="720"/>
          <w:tab w:val="left" w:pos="4320"/>
        </w:tabs>
      </w:pPr>
      <w:r>
        <w:t xml:space="preserve">Read by Patrick </w:t>
      </w:r>
      <w:r w:rsidRPr="00D93B85">
        <w:t>Horgan</w:t>
      </w:r>
    </w:p>
    <w:p w:rsidR="00D93B85" w:rsidRDefault="00D93B85" w:rsidP="00FC13C7">
      <w:pPr>
        <w:tabs>
          <w:tab w:val="left" w:pos="720"/>
          <w:tab w:val="left" w:pos="4320"/>
        </w:tabs>
      </w:pPr>
      <w:r w:rsidRPr="00D93B85">
        <w:t>A German orphan who comes to England as tutor to a rich family hopes to be adopted by his new country and absorbed into a loving family. However, his arrival triggers selfish passions within the family, and the self-centered mother and her boorish husband battle for control of their son and daughter. Winner of the New York Critics' Circle Award as "Best Foreign Play of the Year," 1958.</w:t>
      </w:r>
    </w:p>
    <w:p w:rsidR="00D93B85" w:rsidRDefault="00D93B85" w:rsidP="00FC13C7">
      <w:pPr>
        <w:tabs>
          <w:tab w:val="left" w:pos="720"/>
          <w:tab w:val="left" w:pos="4320"/>
        </w:tabs>
      </w:pPr>
      <w:r>
        <w:tab/>
        <w:t xml:space="preserve">Available on cassette </w:t>
      </w:r>
      <w:r w:rsidRPr="00D93B85">
        <w:t>RC019746</w:t>
      </w:r>
    </w:p>
    <w:p w:rsidR="00D93B85" w:rsidRDefault="00D93B85" w:rsidP="00FC13C7">
      <w:pPr>
        <w:tabs>
          <w:tab w:val="left" w:pos="720"/>
          <w:tab w:val="left" w:pos="4320"/>
        </w:tabs>
      </w:pPr>
    </w:p>
    <w:p w:rsidR="00D93B85" w:rsidRDefault="00D93B85" w:rsidP="00FC13C7">
      <w:pPr>
        <w:tabs>
          <w:tab w:val="left" w:pos="720"/>
          <w:tab w:val="left" w:pos="4320"/>
        </w:tabs>
      </w:pPr>
    </w:p>
    <w:p w:rsidR="00D93B85" w:rsidRDefault="00D93B85" w:rsidP="00FC13C7">
      <w:pPr>
        <w:tabs>
          <w:tab w:val="left" w:pos="720"/>
          <w:tab w:val="left" w:pos="4320"/>
        </w:tabs>
      </w:pPr>
      <w:r w:rsidRPr="00D93B85">
        <w:rPr>
          <w:rStyle w:val="Strong"/>
        </w:rPr>
        <w:t>King Lear</w:t>
      </w:r>
      <w:r>
        <w:t xml:space="preserve"> By William </w:t>
      </w:r>
      <w:r w:rsidRPr="00D93B85">
        <w:t>Shakespeare</w:t>
      </w:r>
    </w:p>
    <w:p w:rsidR="00D93B85" w:rsidRDefault="00D93B85" w:rsidP="00FC13C7">
      <w:pPr>
        <w:tabs>
          <w:tab w:val="left" w:pos="720"/>
          <w:tab w:val="left" w:pos="4320"/>
        </w:tabs>
      </w:pPr>
      <w:r>
        <w:t xml:space="preserve">Read by </w:t>
      </w:r>
      <w:r w:rsidR="004166FC">
        <w:t>Jon Beryl</w:t>
      </w:r>
      <w:r>
        <w:tab/>
        <w:t>Reading time</w:t>
      </w:r>
      <w:r w:rsidR="005E58DE">
        <w:t xml:space="preserve"> 5 hours 41 minutes</w:t>
      </w:r>
    </w:p>
    <w:p w:rsidR="005E58DE" w:rsidRDefault="005E58DE" w:rsidP="00FC13C7">
      <w:pPr>
        <w:tabs>
          <w:tab w:val="left" w:pos="720"/>
          <w:tab w:val="left" w:pos="4320"/>
        </w:tabs>
      </w:pPr>
      <w:r w:rsidRPr="005E58DE">
        <w:t>A tragedy concerning a petulant king and his three daughters. Amid much other, more political action, Lear is taken in by false avowals of love from two of his daughters, and disinherits a third because of her refusal to flatter him. 1960.</w:t>
      </w:r>
    </w:p>
    <w:p w:rsidR="00D93B85" w:rsidRDefault="004166FC" w:rsidP="00FC13C7">
      <w:pPr>
        <w:tabs>
          <w:tab w:val="left" w:pos="720"/>
          <w:tab w:val="left" w:pos="4320"/>
        </w:tabs>
      </w:pPr>
      <w:r>
        <w:tab/>
      </w:r>
      <w:hyperlink r:id="rId118" w:history="1">
        <w:r w:rsidR="00D93B85" w:rsidRPr="004F16B6">
          <w:rPr>
            <w:rStyle w:val="Hyperlink"/>
          </w:rPr>
          <w:t>Download form BARD:</w:t>
        </w:r>
        <w:r w:rsidRPr="004F16B6">
          <w:rPr>
            <w:rStyle w:val="Hyperlink"/>
          </w:rPr>
          <w:t xml:space="preserve"> King Lear</w:t>
        </w:r>
      </w:hyperlink>
      <w:r>
        <w:t xml:space="preserve"> </w:t>
      </w:r>
    </w:p>
    <w:p w:rsidR="00D93B85" w:rsidRDefault="004166FC" w:rsidP="00FC13C7">
      <w:pPr>
        <w:tabs>
          <w:tab w:val="left" w:pos="720"/>
          <w:tab w:val="left" w:pos="4320"/>
        </w:tabs>
      </w:pPr>
      <w:r>
        <w:tab/>
      </w:r>
      <w:r w:rsidR="00D93B85">
        <w:t>Also available on cassette</w:t>
      </w:r>
      <w:r w:rsidRPr="004166FC">
        <w:t xml:space="preserve"> RC029214</w:t>
      </w:r>
    </w:p>
    <w:p w:rsidR="00880D2C" w:rsidRDefault="00880D2C" w:rsidP="00FC13C7">
      <w:pPr>
        <w:tabs>
          <w:tab w:val="left" w:pos="720"/>
          <w:tab w:val="left" w:pos="4320"/>
        </w:tabs>
      </w:pPr>
      <w:r>
        <w:tab/>
      </w:r>
      <w:hyperlink r:id="rId119" w:history="1">
        <w:r w:rsidRPr="007F34D5">
          <w:rPr>
            <w:rStyle w:val="Hyperlink"/>
          </w:rPr>
          <w:t>Download from BARD as Electronic Braille BR09</w:t>
        </w:r>
        <w:r w:rsidR="007F34D5" w:rsidRPr="007F34D5">
          <w:rPr>
            <w:rStyle w:val="Hyperlink"/>
          </w:rPr>
          <w:t>396</w:t>
        </w:r>
      </w:hyperlink>
    </w:p>
    <w:p w:rsidR="007F34D5" w:rsidRDefault="004166FC" w:rsidP="00FC13C7">
      <w:pPr>
        <w:tabs>
          <w:tab w:val="left" w:pos="720"/>
          <w:tab w:val="left" w:pos="4320"/>
        </w:tabs>
      </w:pPr>
      <w:r>
        <w:tab/>
        <w:t xml:space="preserve">Also </w:t>
      </w:r>
      <w:r w:rsidRPr="004166FC">
        <w:t>available in braille BR001525 or BR009396</w:t>
      </w:r>
    </w:p>
    <w:p w:rsidR="007F34D5" w:rsidRDefault="007F34D5">
      <w:r>
        <w:br w:type="page"/>
      </w:r>
    </w:p>
    <w:p w:rsidR="00D93B85" w:rsidRDefault="00D93B85" w:rsidP="00FC13C7">
      <w:pPr>
        <w:tabs>
          <w:tab w:val="left" w:pos="720"/>
          <w:tab w:val="left" w:pos="4320"/>
        </w:tabs>
      </w:pPr>
    </w:p>
    <w:p w:rsidR="00D93B85" w:rsidRDefault="00D93B85" w:rsidP="00FC13C7">
      <w:pPr>
        <w:tabs>
          <w:tab w:val="left" w:pos="720"/>
          <w:tab w:val="left" w:pos="4320"/>
        </w:tabs>
      </w:pPr>
      <w:r w:rsidRPr="00D93B85">
        <w:rPr>
          <w:rStyle w:val="Strong"/>
        </w:rPr>
        <w:t>Othello</w:t>
      </w:r>
      <w:r>
        <w:t xml:space="preserve"> By William </w:t>
      </w:r>
      <w:r w:rsidRPr="00D93B85">
        <w:t>Shakespeare</w:t>
      </w:r>
    </w:p>
    <w:p w:rsidR="00D93B85" w:rsidRDefault="00D93B85" w:rsidP="00FC13C7">
      <w:pPr>
        <w:tabs>
          <w:tab w:val="left" w:pos="720"/>
          <w:tab w:val="left" w:pos="4320"/>
        </w:tabs>
      </w:pPr>
      <w:r>
        <w:t>Read by John Horton or Alexander Scourby</w:t>
      </w:r>
      <w:r>
        <w:tab/>
        <w:t xml:space="preserve">Reading time </w:t>
      </w:r>
      <w:r w:rsidRPr="00D93B85">
        <w:t>5 hours, 7 minutes</w:t>
      </w:r>
    </w:p>
    <w:p w:rsidR="00D93B85" w:rsidRDefault="00D93B85" w:rsidP="00D93B85">
      <w:pPr>
        <w:tabs>
          <w:tab w:val="left" w:pos="720"/>
          <w:tab w:val="left" w:pos="4320"/>
        </w:tabs>
      </w:pPr>
      <w:r w:rsidRPr="00D93B85">
        <w:t>An early seventeenth-century play. Othello, a high-ranking Moorish soldier, marries Desdemona, daughter of a Venetian senator who opposes the marriage. Othello wins over her family, but a frustrated ensign, Iago, sabotages his happiness by insinuating that Desdemona is having an affair with Cassio, another officer. Jealousy, racial overtones, confusion, fear, and lies eventually destroy love, honor, friendship, and respect. 1984.</w:t>
      </w:r>
    </w:p>
    <w:p w:rsidR="00D93B85" w:rsidRDefault="00D93B85" w:rsidP="00D93B85">
      <w:pPr>
        <w:tabs>
          <w:tab w:val="left" w:pos="720"/>
          <w:tab w:val="left" w:pos="4320"/>
        </w:tabs>
      </w:pPr>
      <w:r>
        <w:tab/>
      </w:r>
      <w:hyperlink r:id="rId120" w:history="1">
        <w:r w:rsidRPr="00817480">
          <w:rPr>
            <w:rStyle w:val="Hyperlink"/>
          </w:rPr>
          <w:t>Download form BARD:</w:t>
        </w:r>
        <w:r w:rsidR="00817480" w:rsidRPr="00817480">
          <w:rPr>
            <w:rStyle w:val="Hyperlink"/>
          </w:rPr>
          <w:t xml:space="preserve"> Othello</w:t>
        </w:r>
      </w:hyperlink>
    </w:p>
    <w:p w:rsidR="00D93B85" w:rsidRDefault="00817480" w:rsidP="00D93B85">
      <w:pPr>
        <w:tabs>
          <w:tab w:val="left" w:pos="720"/>
          <w:tab w:val="left" w:pos="4320"/>
        </w:tabs>
      </w:pPr>
      <w:r>
        <w:tab/>
      </w:r>
      <w:r w:rsidR="00D93B85">
        <w:t xml:space="preserve">Also available on cassette </w:t>
      </w:r>
      <w:r w:rsidR="00D93B85" w:rsidRPr="00D93B85">
        <w:t>RC035241</w:t>
      </w:r>
      <w:r w:rsidR="00D93B85">
        <w:t xml:space="preserve"> or </w:t>
      </w:r>
      <w:r w:rsidR="00D93B85" w:rsidRPr="00D93B85">
        <w:t>RC036695</w:t>
      </w:r>
    </w:p>
    <w:p w:rsidR="008149CF" w:rsidRDefault="008149CF" w:rsidP="00D93B85">
      <w:pPr>
        <w:tabs>
          <w:tab w:val="left" w:pos="720"/>
          <w:tab w:val="left" w:pos="4320"/>
        </w:tabs>
      </w:pPr>
      <w:r>
        <w:tab/>
      </w:r>
      <w:hyperlink r:id="rId121" w:history="1">
        <w:r w:rsidRPr="008149CF">
          <w:rPr>
            <w:rStyle w:val="Hyperlink"/>
          </w:rPr>
          <w:t>Download from BARD as Electronic Braille BR10163</w:t>
        </w:r>
      </w:hyperlink>
    </w:p>
    <w:p w:rsidR="00817480" w:rsidRPr="00817480" w:rsidRDefault="00817480" w:rsidP="00D93B85">
      <w:pPr>
        <w:tabs>
          <w:tab w:val="left" w:pos="720"/>
          <w:tab w:val="left" w:pos="4320"/>
        </w:tabs>
      </w:pPr>
      <w:r>
        <w:tab/>
        <w:t xml:space="preserve">Also available in braille </w:t>
      </w:r>
      <w:r w:rsidRPr="00817480">
        <w:t>BR010163</w:t>
      </w:r>
      <w:r>
        <w:t xml:space="preserve"> or </w:t>
      </w:r>
      <w:r w:rsidRPr="00817480">
        <w:t>BR001105</w:t>
      </w:r>
    </w:p>
    <w:p w:rsidR="007642A3" w:rsidRDefault="007642A3" w:rsidP="00FC13C7">
      <w:pPr>
        <w:tabs>
          <w:tab w:val="left" w:pos="720"/>
          <w:tab w:val="left" w:pos="4320"/>
        </w:tabs>
      </w:pPr>
    </w:p>
    <w:p w:rsidR="007642A3" w:rsidRDefault="007642A3" w:rsidP="00FC13C7">
      <w:pPr>
        <w:tabs>
          <w:tab w:val="left" w:pos="720"/>
          <w:tab w:val="left" w:pos="4320"/>
        </w:tabs>
      </w:pPr>
    </w:p>
    <w:p w:rsidR="003F7FC4" w:rsidRDefault="001C5480" w:rsidP="00FC13C7">
      <w:pPr>
        <w:tabs>
          <w:tab w:val="left" w:pos="720"/>
          <w:tab w:val="left" w:pos="4320"/>
        </w:tabs>
      </w:pPr>
      <w:r>
        <w:rPr>
          <w:rStyle w:val="Strong"/>
        </w:rPr>
        <w:t>Saint Joan a Chronicle Play in Six Scenes and an Ep</w:t>
      </w:r>
      <w:r w:rsidR="00477E64" w:rsidRPr="001C5480">
        <w:rPr>
          <w:rStyle w:val="Strong"/>
        </w:rPr>
        <w:t>ilogue</w:t>
      </w:r>
      <w:r w:rsidR="00477E64">
        <w:t xml:space="preserve"> By</w:t>
      </w:r>
      <w:r>
        <w:t xml:space="preserve"> </w:t>
      </w:r>
      <w:r w:rsidRPr="001C5480">
        <w:t>Bernard.</w:t>
      </w:r>
      <w:r>
        <w:t>Shaw</w:t>
      </w:r>
    </w:p>
    <w:p w:rsidR="00477E64" w:rsidRDefault="00477E64" w:rsidP="00FC13C7">
      <w:pPr>
        <w:tabs>
          <w:tab w:val="left" w:pos="720"/>
          <w:tab w:val="left" w:pos="4320"/>
        </w:tabs>
      </w:pPr>
      <w:r>
        <w:t>Read by</w:t>
      </w:r>
      <w:r w:rsidR="001C5480">
        <w:t xml:space="preserve"> George Rose</w:t>
      </w:r>
      <w:r>
        <w:tab/>
        <w:t>Reading time</w:t>
      </w:r>
      <w:r w:rsidR="001C5480">
        <w:t xml:space="preserve"> </w:t>
      </w:r>
      <w:r w:rsidR="001C5480" w:rsidRPr="001C5480">
        <w:t>5 hours, 41 minutes</w:t>
      </w:r>
    </w:p>
    <w:p w:rsidR="00477E64" w:rsidRDefault="001C5480" w:rsidP="00FC13C7">
      <w:pPr>
        <w:tabs>
          <w:tab w:val="left" w:pos="720"/>
          <w:tab w:val="left" w:pos="4320"/>
        </w:tabs>
      </w:pPr>
      <w:r w:rsidRPr="001C5480">
        <w:t>The Irish playwright's dramatic presentation of Joan of Arc as peasant, genius, saint, and fifteenth century feminist.</w:t>
      </w:r>
    </w:p>
    <w:p w:rsidR="001C5480" w:rsidRDefault="001C5480" w:rsidP="00FC13C7">
      <w:pPr>
        <w:tabs>
          <w:tab w:val="left" w:pos="720"/>
          <w:tab w:val="left" w:pos="4320"/>
        </w:tabs>
      </w:pPr>
      <w:r>
        <w:tab/>
      </w:r>
      <w:hyperlink r:id="rId122" w:history="1">
        <w:r w:rsidRPr="001C5480">
          <w:rPr>
            <w:rStyle w:val="Hyperlink"/>
          </w:rPr>
          <w:t>Download from BARD: Saint Joan a Chronicle Play in Six Scenes and…</w:t>
        </w:r>
      </w:hyperlink>
    </w:p>
    <w:p w:rsidR="001C5480" w:rsidRDefault="001C5480" w:rsidP="00FC13C7">
      <w:pPr>
        <w:tabs>
          <w:tab w:val="left" w:pos="720"/>
          <w:tab w:val="left" w:pos="4320"/>
        </w:tabs>
      </w:pPr>
      <w:r>
        <w:tab/>
        <w:t xml:space="preserve">Also available on cassette </w:t>
      </w:r>
      <w:r w:rsidRPr="001C5480">
        <w:t>RC012654</w:t>
      </w:r>
    </w:p>
    <w:p w:rsidR="001C5480" w:rsidRDefault="001C5480" w:rsidP="00FC13C7">
      <w:pPr>
        <w:tabs>
          <w:tab w:val="left" w:pos="720"/>
          <w:tab w:val="left" w:pos="4320"/>
        </w:tabs>
      </w:pPr>
      <w:r>
        <w:tab/>
        <w:t xml:space="preserve">Also available in braille </w:t>
      </w:r>
      <w:r w:rsidRPr="001C5480">
        <w:t>BR000165</w:t>
      </w:r>
    </w:p>
    <w:p w:rsidR="003F7FC4" w:rsidRDefault="003F7FC4" w:rsidP="00FC13C7">
      <w:pPr>
        <w:tabs>
          <w:tab w:val="left" w:pos="720"/>
          <w:tab w:val="left" w:pos="4320"/>
        </w:tabs>
      </w:pPr>
    </w:p>
    <w:p w:rsidR="00F33EA8" w:rsidRDefault="00F33EA8" w:rsidP="00FC13C7">
      <w:pPr>
        <w:tabs>
          <w:tab w:val="left" w:pos="720"/>
          <w:tab w:val="left" w:pos="4320"/>
        </w:tabs>
      </w:pPr>
    </w:p>
    <w:p w:rsidR="001C5480" w:rsidRDefault="00F33EA8" w:rsidP="00FC13C7">
      <w:pPr>
        <w:tabs>
          <w:tab w:val="left" w:pos="720"/>
          <w:tab w:val="left" w:pos="4320"/>
        </w:tabs>
      </w:pPr>
      <w:r>
        <w:rPr>
          <w:rStyle w:val="Strong"/>
        </w:rPr>
        <w:t>Love, Medicine, &amp; Miracles Lessons Learned About Self-Healing From a Surgeon's Experience with Exceptional P</w:t>
      </w:r>
      <w:r w:rsidRPr="00F33EA8">
        <w:rPr>
          <w:rStyle w:val="Strong"/>
        </w:rPr>
        <w:t>atients</w:t>
      </w:r>
      <w:r>
        <w:t xml:space="preserve"> By Bernie S. Siegel</w:t>
      </w:r>
    </w:p>
    <w:p w:rsidR="00F33EA8" w:rsidRDefault="00F33EA8" w:rsidP="00FC13C7">
      <w:pPr>
        <w:tabs>
          <w:tab w:val="left" w:pos="720"/>
          <w:tab w:val="left" w:pos="4320"/>
        </w:tabs>
      </w:pPr>
      <w:r>
        <w:t xml:space="preserve">Read by Jim </w:t>
      </w:r>
      <w:r w:rsidRPr="00F33EA8">
        <w:t>Bond</w:t>
      </w:r>
      <w:r>
        <w:tab/>
        <w:t>Reading time 9 hours 22 minutes</w:t>
      </w:r>
    </w:p>
    <w:p w:rsidR="00F33EA8" w:rsidRDefault="00F33EA8" w:rsidP="00FC13C7">
      <w:pPr>
        <w:tabs>
          <w:tab w:val="left" w:pos="720"/>
          <w:tab w:val="left" w:pos="4320"/>
        </w:tabs>
      </w:pPr>
      <w:r w:rsidRPr="00F33EA8">
        <w:t>A surgeon and professor at Yale Medical School, the author became interested in cancer victims who had regained their health, although diagnosed as incurable. He founded ECaP (Exceptional Cancer Patients), which inspired creative programs based on the belief that miracles occur when the mind is focused on healing. Bestseller 1986.</w:t>
      </w:r>
    </w:p>
    <w:p w:rsidR="00F33EA8" w:rsidRDefault="00F33EA8" w:rsidP="00FC13C7">
      <w:pPr>
        <w:tabs>
          <w:tab w:val="left" w:pos="720"/>
          <w:tab w:val="left" w:pos="4320"/>
        </w:tabs>
      </w:pPr>
      <w:r>
        <w:tab/>
      </w:r>
      <w:hyperlink r:id="rId123" w:history="1">
        <w:r w:rsidRPr="00CC2A2A">
          <w:rPr>
            <w:rStyle w:val="Hyperlink"/>
          </w:rPr>
          <w:t xml:space="preserve">Download from BARD: </w:t>
        </w:r>
        <w:r w:rsidR="00CC2A2A">
          <w:rPr>
            <w:rStyle w:val="Hyperlink"/>
          </w:rPr>
          <w:t>Love, M</w:t>
        </w:r>
        <w:r w:rsidRPr="00CC2A2A">
          <w:rPr>
            <w:rStyle w:val="Hyperlink"/>
          </w:rPr>
          <w:t>edicine, &amp;</w:t>
        </w:r>
        <w:r w:rsidR="00CC2A2A">
          <w:rPr>
            <w:rStyle w:val="Hyperlink"/>
          </w:rPr>
          <w:t xml:space="preserve"> Miracles Lessons L</w:t>
        </w:r>
        <w:r w:rsidRPr="00CC2A2A">
          <w:rPr>
            <w:rStyle w:val="Hyperlink"/>
          </w:rPr>
          <w:t>earned…</w:t>
        </w:r>
      </w:hyperlink>
    </w:p>
    <w:p w:rsidR="00F33EA8" w:rsidRDefault="00F33EA8" w:rsidP="00FC13C7">
      <w:pPr>
        <w:tabs>
          <w:tab w:val="left" w:pos="720"/>
          <w:tab w:val="left" w:pos="4320"/>
        </w:tabs>
      </w:pPr>
      <w:r>
        <w:tab/>
        <w:t xml:space="preserve">Also available on cassette </w:t>
      </w:r>
      <w:r w:rsidRPr="00F33EA8">
        <w:t>RC026318</w:t>
      </w:r>
    </w:p>
    <w:p w:rsidR="00CC2A2A" w:rsidRDefault="00F33EA8" w:rsidP="00FC13C7">
      <w:pPr>
        <w:tabs>
          <w:tab w:val="left" w:pos="720"/>
          <w:tab w:val="left" w:pos="4320"/>
        </w:tabs>
      </w:pPr>
      <w:r>
        <w:tab/>
        <w:t xml:space="preserve">Also available in braille </w:t>
      </w:r>
      <w:r w:rsidRPr="00F33EA8">
        <w:t>BR006561</w:t>
      </w:r>
    </w:p>
    <w:p w:rsidR="00CC2A2A" w:rsidRDefault="00CC2A2A">
      <w:r>
        <w:br w:type="page"/>
      </w:r>
    </w:p>
    <w:p w:rsidR="00F33EA8" w:rsidRDefault="00F33EA8" w:rsidP="00FC13C7">
      <w:pPr>
        <w:tabs>
          <w:tab w:val="left" w:pos="720"/>
          <w:tab w:val="left" w:pos="4320"/>
        </w:tabs>
      </w:pPr>
    </w:p>
    <w:p w:rsidR="00FC13C7" w:rsidRDefault="00731D96" w:rsidP="0068658B">
      <w:pPr>
        <w:tabs>
          <w:tab w:val="left" w:pos="720"/>
          <w:tab w:val="left" w:pos="4320"/>
        </w:tabs>
      </w:pPr>
      <w:r w:rsidRPr="00731D96">
        <w:rPr>
          <w:rStyle w:val="Strong"/>
        </w:rPr>
        <w:t>The No. 1 Ladies</w:t>
      </w:r>
      <w:r>
        <w:rPr>
          <w:rStyle w:val="Strong"/>
        </w:rPr>
        <w:t>’</w:t>
      </w:r>
      <w:r w:rsidRPr="00731D96">
        <w:rPr>
          <w:rStyle w:val="Strong"/>
        </w:rPr>
        <w:t xml:space="preserve"> Detective Agency</w:t>
      </w:r>
      <w:r>
        <w:t xml:space="preserve"> By Alexander McCall Smith</w:t>
      </w:r>
    </w:p>
    <w:p w:rsidR="00731D96" w:rsidRDefault="00731D96" w:rsidP="0068658B">
      <w:pPr>
        <w:tabs>
          <w:tab w:val="left" w:pos="720"/>
          <w:tab w:val="left" w:pos="4320"/>
        </w:tabs>
      </w:pPr>
      <w:r>
        <w:t xml:space="preserve">Read by Mitzi </w:t>
      </w:r>
      <w:r w:rsidRPr="00731D96">
        <w:t>Friedlander</w:t>
      </w:r>
      <w:r>
        <w:tab/>
        <w:t>Reading time 7 hours, 28 minutes</w:t>
      </w:r>
    </w:p>
    <w:p w:rsidR="00FC13C7" w:rsidRDefault="00731D96" w:rsidP="0068658B">
      <w:pPr>
        <w:tabs>
          <w:tab w:val="left" w:pos="720"/>
          <w:tab w:val="left" w:pos="4320"/>
        </w:tabs>
      </w:pPr>
      <w:r w:rsidRPr="00731D96">
        <w:t>Mma "Precious" Ramotswe opens a detective agency in Botswana when she inherits her father's cattle. People consult her about straying husbands, fraudulent business associates, and missing children. Along the way she learns their life stories and tales of Africa. Bestseller. 1998.</w:t>
      </w:r>
    </w:p>
    <w:p w:rsidR="00E462B8" w:rsidRDefault="008F026E" w:rsidP="00E462B8">
      <w:pPr>
        <w:tabs>
          <w:tab w:val="left" w:pos="720"/>
          <w:tab w:val="left" w:pos="4320"/>
        </w:tabs>
      </w:pPr>
      <w:r>
        <w:tab/>
      </w:r>
      <w:hyperlink r:id="rId124" w:history="1">
        <w:r w:rsidR="00E462B8" w:rsidRPr="008C65AF">
          <w:rPr>
            <w:rStyle w:val="Hyperlink"/>
          </w:rPr>
          <w:t>Download from BARD</w:t>
        </w:r>
        <w:r w:rsidRPr="008C65AF">
          <w:rPr>
            <w:rStyle w:val="Hyperlink"/>
          </w:rPr>
          <w:t>: The No. 1 Ladies’ Detective Agency</w:t>
        </w:r>
      </w:hyperlink>
    </w:p>
    <w:p w:rsidR="00E462B8" w:rsidRDefault="008F026E" w:rsidP="00E462B8">
      <w:pPr>
        <w:tabs>
          <w:tab w:val="left" w:pos="720"/>
          <w:tab w:val="left" w:pos="4320"/>
        </w:tabs>
      </w:pPr>
      <w:r>
        <w:tab/>
      </w:r>
      <w:r w:rsidR="00E462B8">
        <w:t>Also available on digital cartridge</w:t>
      </w:r>
      <w:r>
        <w:t xml:space="preserve"> </w:t>
      </w:r>
      <w:r w:rsidRPr="008F026E">
        <w:t>DB055503</w:t>
      </w:r>
    </w:p>
    <w:p w:rsidR="00E462B8" w:rsidRDefault="00363FD5" w:rsidP="00E462B8">
      <w:pPr>
        <w:tabs>
          <w:tab w:val="left" w:pos="720"/>
          <w:tab w:val="left" w:pos="4320"/>
        </w:tabs>
      </w:pPr>
      <w:r>
        <w:tab/>
      </w:r>
      <w:r w:rsidR="00E462B8">
        <w:t>Also available on cassette</w:t>
      </w:r>
      <w:r>
        <w:t xml:space="preserve"> </w:t>
      </w:r>
      <w:r w:rsidRPr="00363FD5">
        <w:t>RC055503</w:t>
      </w:r>
    </w:p>
    <w:p w:rsidR="00E462B8" w:rsidRDefault="00363FD5" w:rsidP="00E462B8">
      <w:pPr>
        <w:tabs>
          <w:tab w:val="left" w:pos="720"/>
          <w:tab w:val="left" w:pos="4320"/>
        </w:tabs>
      </w:pPr>
      <w:r>
        <w:tab/>
      </w:r>
      <w:hyperlink r:id="rId125" w:history="1">
        <w:r w:rsidR="00E462B8" w:rsidRPr="00366163">
          <w:rPr>
            <w:rStyle w:val="Hyperlink"/>
          </w:rPr>
          <w:t>Download from BARD as Electronic Braille</w:t>
        </w:r>
        <w:r w:rsidR="00366163" w:rsidRPr="00366163">
          <w:rPr>
            <w:rStyle w:val="Hyperlink"/>
          </w:rPr>
          <w:t xml:space="preserve"> BR15865</w:t>
        </w:r>
      </w:hyperlink>
    </w:p>
    <w:p w:rsidR="00E462B8" w:rsidRDefault="00E462B8" w:rsidP="0068658B">
      <w:pPr>
        <w:tabs>
          <w:tab w:val="left" w:pos="720"/>
          <w:tab w:val="left" w:pos="4320"/>
        </w:tabs>
      </w:pPr>
    </w:p>
    <w:p w:rsidR="001267F0" w:rsidRDefault="001267F0" w:rsidP="0068658B">
      <w:pPr>
        <w:tabs>
          <w:tab w:val="left" w:pos="720"/>
          <w:tab w:val="left" w:pos="4320"/>
        </w:tabs>
      </w:pPr>
    </w:p>
    <w:p w:rsidR="001267F0" w:rsidRDefault="001267F0" w:rsidP="0068658B">
      <w:pPr>
        <w:tabs>
          <w:tab w:val="left" w:pos="720"/>
          <w:tab w:val="left" w:pos="4320"/>
        </w:tabs>
      </w:pPr>
      <w:r w:rsidRPr="00287951">
        <w:rPr>
          <w:rStyle w:val="Strong"/>
        </w:rPr>
        <w:t>The Gulag Archipelago, 19</w:t>
      </w:r>
      <w:r w:rsidR="00287951">
        <w:rPr>
          <w:rStyle w:val="Strong"/>
        </w:rPr>
        <w:t>18-1956. Vol. 1, parts I-II an Experiment in Literary I</w:t>
      </w:r>
      <w:r w:rsidRPr="00287951">
        <w:rPr>
          <w:rStyle w:val="Strong"/>
        </w:rPr>
        <w:t>nvestigation, I-II</w:t>
      </w:r>
      <w:r>
        <w:t xml:space="preserve"> By Aleksandr Isaevich Solzhenitsyn</w:t>
      </w:r>
    </w:p>
    <w:p w:rsidR="001267F0" w:rsidRDefault="001267F0" w:rsidP="0068658B">
      <w:pPr>
        <w:tabs>
          <w:tab w:val="left" w:pos="720"/>
          <w:tab w:val="left" w:pos="4320"/>
        </w:tabs>
      </w:pPr>
      <w:r>
        <w:t>Read by</w:t>
      </w:r>
      <w:r w:rsidR="00287951">
        <w:t xml:space="preserve"> Ken Kliban</w:t>
      </w:r>
      <w:r>
        <w:tab/>
        <w:t>Reading time</w:t>
      </w:r>
      <w:r w:rsidR="00287951">
        <w:t xml:space="preserve"> 29 hours, 24 minutes</w:t>
      </w:r>
    </w:p>
    <w:p w:rsidR="001267F0" w:rsidRDefault="001267F0" w:rsidP="0068658B">
      <w:pPr>
        <w:tabs>
          <w:tab w:val="left" w:pos="720"/>
          <w:tab w:val="left" w:pos="4320"/>
        </w:tabs>
      </w:pPr>
      <w:r w:rsidRPr="001267F0">
        <w:t>A scathing portrayal of the Soviet prison system drawn from eyewitness accounts and the Nobel Prize winner's own recollection of his eleven-year internment in the Archipelago. Prequel to The Gulag...Volume 2, Parts 3-4 (DB 49270). Bestseller. 1973.</w:t>
      </w:r>
    </w:p>
    <w:p w:rsidR="001267F0" w:rsidRDefault="001267F0" w:rsidP="0068658B">
      <w:pPr>
        <w:tabs>
          <w:tab w:val="left" w:pos="720"/>
          <w:tab w:val="left" w:pos="4320"/>
        </w:tabs>
      </w:pPr>
      <w:r>
        <w:tab/>
      </w:r>
      <w:hyperlink r:id="rId126" w:history="1">
        <w:r w:rsidRPr="00B66FEE">
          <w:rPr>
            <w:rStyle w:val="Hyperlink"/>
          </w:rPr>
          <w:t>Download from BARD: The Gulag Archipelago, 1918-1956. Vol. 1, Parts…</w:t>
        </w:r>
      </w:hyperlink>
    </w:p>
    <w:p w:rsidR="001267F0" w:rsidRDefault="001267F0" w:rsidP="0068658B">
      <w:pPr>
        <w:tabs>
          <w:tab w:val="left" w:pos="720"/>
          <w:tab w:val="left" w:pos="4320"/>
        </w:tabs>
      </w:pPr>
      <w:r>
        <w:tab/>
        <w:t>Also available on cassette</w:t>
      </w:r>
      <w:r w:rsidR="00287951">
        <w:t xml:space="preserve"> </w:t>
      </w:r>
      <w:r w:rsidR="00B66FEE" w:rsidRPr="00B66FEE">
        <w:t>RC049269</w:t>
      </w:r>
    </w:p>
    <w:p w:rsidR="001267F0" w:rsidRDefault="001267F0" w:rsidP="0068658B">
      <w:pPr>
        <w:tabs>
          <w:tab w:val="left" w:pos="720"/>
          <w:tab w:val="left" w:pos="4320"/>
        </w:tabs>
      </w:pPr>
    </w:p>
    <w:p w:rsidR="00780A5A" w:rsidRDefault="00780A5A" w:rsidP="0068658B">
      <w:pPr>
        <w:tabs>
          <w:tab w:val="left" w:pos="720"/>
          <w:tab w:val="left" w:pos="4320"/>
        </w:tabs>
      </w:pPr>
    </w:p>
    <w:p w:rsidR="00780A5A" w:rsidRDefault="00780A5A" w:rsidP="0068658B">
      <w:pPr>
        <w:tabs>
          <w:tab w:val="left" w:pos="720"/>
          <w:tab w:val="left" w:pos="4320"/>
        </w:tabs>
      </w:pPr>
      <w:r w:rsidRPr="002027E3">
        <w:rPr>
          <w:rStyle w:val="Strong"/>
        </w:rPr>
        <w:t>Crossing to Safety</w:t>
      </w:r>
      <w:r>
        <w:t xml:space="preserve"> By Wallace Stegner</w:t>
      </w:r>
    </w:p>
    <w:p w:rsidR="00780A5A" w:rsidRDefault="00780A5A" w:rsidP="0068658B">
      <w:pPr>
        <w:tabs>
          <w:tab w:val="left" w:pos="720"/>
          <w:tab w:val="left" w:pos="4320"/>
        </w:tabs>
      </w:pPr>
      <w:r>
        <w:t>Read by</w:t>
      </w:r>
      <w:r w:rsidR="002027E3">
        <w:t xml:space="preserve"> Fred Major</w:t>
      </w:r>
      <w:r>
        <w:tab/>
        <w:t>Reading time</w:t>
      </w:r>
      <w:r w:rsidR="002027E3">
        <w:t xml:space="preserve"> 11 hours, 22 minutes</w:t>
      </w:r>
    </w:p>
    <w:p w:rsidR="00957BF6" w:rsidRDefault="00780A5A" w:rsidP="0068658B">
      <w:pPr>
        <w:tabs>
          <w:tab w:val="left" w:pos="720"/>
          <w:tab w:val="left" w:pos="4320"/>
        </w:tabs>
      </w:pPr>
      <w:r w:rsidRPr="00780A5A">
        <w:t>Story of acceptance and affirmation of two couples who meet in 1937 when they are young and whose friendship lasts a lifetime. Sid and Charity Lang and Larry and Sally Morgan, although from different backgrounds, befriend each other when the men are professors in Madison, Wisconsin.</w:t>
      </w:r>
    </w:p>
    <w:p w:rsidR="002027E3" w:rsidRPr="00480C67" w:rsidRDefault="002027E3" w:rsidP="002027E3">
      <w:pPr>
        <w:tabs>
          <w:tab w:val="left" w:pos="720"/>
          <w:tab w:val="left" w:pos="4320"/>
        </w:tabs>
        <w:rPr>
          <w:rFonts w:cs="Arial"/>
        </w:rPr>
      </w:pPr>
      <w:r>
        <w:tab/>
      </w:r>
      <w:hyperlink r:id="rId127" w:history="1">
        <w:r w:rsidRPr="00627E3E">
          <w:rPr>
            <w:rStyle w:val="Hyperlink"/>
            <w:rFonts w:cs="Arial"/>
          </w:rPr>
          <w:t>Download from BARD: Crossing to Safety</w:t>
        </w:r>
      </w:hyperlink>
      <w:r>
        <w:rPr>
          <w:rFonts w:cs="Arial"/>
        </w:rPr>
        <w:t xml:space="preserve"> </w:t>
      </w:r>
    </w:p>
    <w:p w:rsidR="002027E3" w:rsidRPr="00627E3E" w:rsidRDefault="002027E3" w:rsidP="002027E3">
      <w:pPr>
        <w:tabs>
          <w:tab w:val="left" w:pos="720"/>
          <w:tab w:val="left" w:pos="4320"/>
        </w:tabs>
      </w:pPr>
      <w:r>
        <w:rPr>
          <w:rFonts w:cs="Arial"/>
        </w:rPr>
        <w:tab/>
      </w:r>
      <w:r w:rsidRPr="00480C67">
        <w:rPr>
          <w:rFonts w:cs="Arial"/>
        </w:rPr>
        <w:t xml:space="preserve">Also </w:t>
      </w:r>
      <w:r w:rsidRPr="00480C67">
        <w:rPr>
          <w:rFonts w:cs="Arial"/>
          <w:szCs w:val="28"/>
        </w:rPr>
        <w:t>available on cassette</w:t>
      </w:r>
      <w:r w:rsidRPr="002027E3">
        <w:t xml:space="preserve"> </w:t>
      </w:r>
      <w:r w:rsidRPr="002027E3">
        <w:rPr>
          <w:rFonts w:cs="Arial"/>
          <w:szCs w:val="28"/>
        </w:rPr>
        <w:t>RC049441</w:t>
      </w:r>
    </w:p>
    <w:p w:rsidR="005B5CC1" w:rsidRDefault="002027E3" w:rsidP="002027E3">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027E3">
        <w:rPr>
          <w:rFonts w:cs="Arial"/>
          <w:szCs w:val="28"/>
        </w:rPr>
        <w:t>BR007155</w:t>
      </w:r>
    </w:p>
    <w:p w:rsidR="005B5CC1" w:rsidRDefault="005B5CC1">
      <w:pPr>
        <w:rPr>
          <w:rFonts w:cs="Arial"/>
          <w:szCs w:val="28"/>
        </w:rPr>
      </w:pPr>
      <w:r>
        <w:rPr>
          <w:rFonts w:cs="Arial"/>
          <w:szCs w:val="28"/>
        </w:rPr>
        <w:br w:type="page"/>
      </w:r>
    </w:p>
    <w:p w:rsidR="00132AF6" w:rsidRDefault="00132AF6" w:rsidP="0068658B">
      <w:pPr>
        <w:tabs>
          <w:tab w:val="left" w:pos="720"/>
          <w:tab w:val="left" w:pos="4320"/>
        </w:tabs>
      </w:pPr>
    </w:p>
    <w:p w:rsidR="0037771F" w:rsidRDefault="00957BF6" w:rsidP="0068658B">
      <w:pPr>
        <w:tabs>
          <w:tab w:val="left" w:pos="720"/>
          <w:tab w:val="left" w:pos="4320"/>
        </w:tabs>
      </w:pPr>
      <w:r w:rsidRPr="00957BF6">
        <w:rPr>
          <w:rStyle w:val="Strong"/>
        </w:rPr>
        <w:t>Olive Kitteridge</w:t>
      </w:r>
      <w:r>
        <w:t xml:space="preserve"> By Elizabeth Strout</w:t>
      </w:r>
    </w:p>
    <w:p w:rsidR="00957BF6" w:rsidRDefault="00957BF6" w:rsidP="0068658B">
      <w:pPr>
        <w:tabs>
          <w:tab w:val="left" w:pos="720"/>
          <w:tab w:val="left" w:pos="4320"/>
        </w:tabs>
      </w:pPr>
      <w:r>
        <w:t>Read by Martha Harmon Pardee</w:t>
      </w:r>
      <w:r>
        <w:tab/>
        <w:t>Reading time 10 hours, 1 minute</w:t>
      </w:r>
    </w:p>
    <w:p w:rsidR="00957BF6" w:rsidRDefault="00957BF6" w:rsidP="0068658B">
      <w:pPr>
        <w:tabs>
          <w:tab w:val="left" w:pos="720"/>
          <w:tab w:val="left" w:pos="4320"/>
        </w:tabs>
      </w:pPr>
      <w:r w:rsidRPr="00957BF6">
        <w:t>Thirteen stories set in a small community on the Maine coast are linked by the presence of Olive Kitteridge, retired teacher and pharmacist's wife. In "Tulips" Olive struggles in the aftermath of her husband's stroke and with their son's response to his father's nursing-home confinement. Some strong language. Pulitzer Prize.   2008.</w:t>
      </w:r>
      <w:r>
        <w:tab/>
      </w:r>
    </w:p>
    <w:p w:rsidR="00957BF6" w:rsidRDefault="00957BF6" w:rsidP="00957BF6">
      <w:pPr>
        <w:tabs>
          <w:tab w:val="left" w:pos="720"/>
          <w:tab w:val="left" w:pos="4320"/>
        </w:tabs>
      </w:pPr>
      <w:r>
        <w:tab/>
      </w:r>
      <w:hyperlink r:id="rId128" w:history="1">
        <w:r w:rsidRPr="00366163">
          <w:rPr>
            <w:rStyle w:val="Hyperlink"/>
          </w:rPr>
          <w:t>Download from BARD</w:t>
        </w:r>
        <w:r w:rsidR="00FB3285" w:rsidRPr="00366163">
          <w:rPr>
            <w:rStyle w:val="Hyperlink"/>
          </w:rPr>
          <w:t>: Olive Kitteridge</w:t>
        </w:r>
      </w:hyperlink>
    </w:p>
    <w:p w:rsidR="00957BF6" w:rsidRDefault="00FB3285" w:rsidP="00957BF6">
      <w:pPr>
        <w:tabs>
          <w:tab w:val="left" w:pos="720"/>
          <w:tab w:val="left" w:pos="4320"/>
        </w:tabs>
      </w:pPr>
      <w:r>
        <w:tab/>
      </w:r>
      <w:r w:rsidR="00957BF6">
        <w:t>Also available on digital cartridge</w:t>
      </w:r>
      <w:r>
        <w:t xml:space="preserve"> </w:t>
      </w:r>
      <w:r w:rsidRPr="00FB3285">
        <w:t>DB067392</w:t>
      </w:r>
    </w:p>
    <w:p w:rsidR="00957BF6" w:rsidRDefault="00957BF6" w:rsidP="0068658B">
      <w:pPr>
        <w:tabs>
          <w:tab w:val="left" w:pos="720"/>
          <w:tab w:val="left" w:pos="4320"/>
        </w:tabs>
      </w:pPr>
    </w:p>
    <w:p w:rsidR="005B5CC1" w:rsidRDefault="005B5CC1" w:rsidP="0068658B">
      <w:pPr>
        <w:tabs>
          <w:tab w:val="left" w:pos="720"/>
          <w:tab w:val="left" w:pos="4320"/>
        </w:tabs>
      </w:pPr>
    </w:p>
    <w:p w:rsidR="00957BF6" w:rsidRDefault="005B5CC1" w:rsidP="0068658B">
      <w:pPr>
        <w:tabs>
          <w:tab w:val="left" w:pos="720"/>
          <w:tab w:val="left" w:pos="4320"/>
        </w:tabs>
      </w:pPr>
      <w:r w:rsidRPr="005B5CC1">
        <w:rPr>
          <w:rStyle w:val="Strong"/>
        </w:rPr>
        <w:t>Brat Farrar</w:t>
      </w:r>
      <w:r>
        <w:t xml:space="preserve"> By Josephine Tey</w:t>
      </w:r>
    </w:p>
    <w:p w:rsidR="005B5CC1" w:rsidRDefault="005B5CC1" w:rsidP="0068658B">
      <w:pPr>
        <w:tabs>
          <w:tab w:val="left" w:pos="720"/>
          <w:tab w:val="left" w:pos="4320"/>
        </w:tabs>
      </w:pPr>
      <w:r>
        <w:t>Read by Anne</w:t>
      </w:r>
      <w:r w:rsidRPr="005B5CC1">
        <w:t xml:space="preserve"> Flosnik</w:t>
      </w:r>
      <w:r>
        <w:tab/>
        <w:t>Reading time 8 hours, 24 minutes</w:t>
      </w:r>
    </w:p>
    <w:p w:rsidR="005B5CC1" w:rsidRDefault="005B5CC1" w:rsidP="0068658B">
      <w:pPr>
        <w:tabs>
          <w:tab w:val="left" w:pos="720"/>
          <w:tab w:val="left" w:pos="4320"/>
        </w:tabs>
      </w:pPr>
      <w:r w:rsidRPr="005B5CC1">
        <w:t>Simon Ashby is about to turn twenty-one and come into his late parents' horse farm and considerable inheritance. Unexpectedly, a stranger claiming to be his dead twin, Patrick, appears and causes consternation in Simon, upheaval in the family, and violence in the quiet English countryside.</w:t>
      </w:r>
    </w:p>
    <w:p w:rsidR="005B5CC1" w:rsidRPr="00480C67" w:rsidRDefault="005B5CC1" w:rsidP="005B5CC1">
      <w:pPr>
        <w:tabs>
          <w:tab w:val="left" w:pos="720"/>
          <w:tab w:val="left" w:pos="4320"/>
        </w:tabs>
        <w:rPr>
          <w:rFonts w:cs="Arial"/>
          <w:szCs w:val="28"/>
        </w:rPr>
      </w:pPr>
      <w:r>
        <w:rPr>
          <w:rFonts w:cs="Arial"/>
          <w:szCs w:val="28"/>
        </w:rPr>
        <w:tab/>
      </w:r>
      <w:hyperlink r:id="rId129" w:history="1">
        <w:r w:rsidRPr="005B5CC1">
          <w:rPr>
            <w:rStyle w:val="Hyperlink"/>
            <w:rFonts w:cs="Arial"/>
            <w:szCs w:val="28"/>
          </w:rPr>
          <w:t>Download from BARD: Brat Farrar</w:t>
        </w:r>
      </w:hyperlink>
      <w:r>
        <w:rPr>
          <w:rFonts w:cs="Arial"/>
          <w:szCs w:val="28"/>
        </w:rPr>
        <w:t xml:space="preserve"> </w:t>
      </w:r>
    </w:p>
    <w:p w:rsidR="005B5CC1" w:rsidRPr="00480C67" w:rsidRDefault="005B5CC1" w:rsidP="005B5CC1">
      <w:pPr>
        <w:tabs>
          <w:tab w:val="left" w:pos="720"/>
          <w:tab w:val="left" w:pos="4320"/>
        </w:tabs>
        <w:rPr>
          <w:rFonts w:cs="Arial"/>
          <w:szCs w:val="28"/>
        </w:rPr>
      </w:pPr>
      <w:r>
        <w:rPr>
          <w:rFonts w:cs="Arial"/>
          <w:szCs w:val="28"/>
        </w:rPr>
        <w:tab/>
      </w:r>
      <w:r w:rsidRPr="00480C67">
        <w:rPr>
          <w:rFonts w:cs="Arial"/>
          <w:szCs w:val="28"/>
        </w:rPr>
        <w:t>Also available on cassette</w:t>
      </w:r>
      <w:r>
        <w:rPr>
          <w:rFonts w:cs="Arial"/>
          <w:szCs w:val="28"/>
        </w:rPr>
        <w:t xml:space="preserve"> </w:t>
      </w:r>
      <w:r w:rsidRPr="005B5CC1">
        <w:rPr>
          <w:rFonts w:cs="Arial"/>
          <w:szCs w:val="28"/>
        </w:rPr>
        <w:t>RC045380</w:t>
      </w:r>
    </w:p>
    <w:p w:rsidR="005B5CC1" w:rsidRDefault="005B5CC1" w:rsidP="0068658B">
      <w:pPr>
        <w:tabs>
          <w:tab w:val="left" w:pos="720"/>
          <w:tab w:val="left" w:pos="4320"/>
        </w:tabs>
      </w:pPr>
    </w:p>
    <w:p w:rsidR="005B5CC1" w:rsidRDefault="005B5CC1" w:rsidP="0068658B">
      <w:pPr>
        <w:tabs>
          <w:tab w:val="left" w:pos="720"/>
          <w:tab w:val="left" w:pos="4320"/>
        </w:tabs>
      </w:pPr>
    </w:p>
    <w:p w:rsidR="00330571" w:rsidRDefault="00330571" w:rsidP="0068658B">
      <w:pPr>
        <w:tabs>
          <w:tab w:val="left" w:pos="720"/>
          <w:tab w:val="left" w:pos="4320"/>
        </w:tabs>
      </w:pPr>
      <w:r w:rsidRPr="00330571">
        <w:rPr>
          <w:rStyle w:val="Strong"/>
        </w:rPr>
        <w:t>Man Gone Down</w:t>
      </w:r>
      <w:r>
        <w:t xml:space="preserve"> By Michael Thomas</w:t>
      </w:r>
    </w:p>
    <w:p w:rsidR="00330571" w:rsidRDefault="00330571" w:rsidP="0068658B">
      <w:pPr>
        <w:tabs>
          <w:tab w:val="left" w:pos="720"/>
          <w:tab w:val="left" w:pos="4320"/>
        </w:tabs>
      </w:pPr>
      <w:r>
        <w:t xml:space="preserve">Read by Chuck </w:t>
      </w:r>
      <w:r w:rsidRPr="00330571">
        <w:t>Young</w:t>
      </w:r>
      <w:r>
        <w:tab/>
        <w:t>Reading time 16 hours, 20 minutes</w:t>
      </w:r>
    </w:p>
    <w:p w:rsidR="00330571" w:rsidRDefault="00330571" w:rsidP="0068658B">
      <w:pPr>
        <w:tabs>
          <w:tab w:val="left" w:pos="720"/>
          <w:tab w:val="left" w:pos="4320"/>
        </w:tabs>
      </w:pPr>
      <w:r w:rsidRPr="00330571">
        <w:t>New York City. An unnamed black protagonist has a short time frame to earn enough money to pay his kids' school fees, buy an apartment, and patch things up with his estranged white wife. Memories of an abusive childhood mingle with his current plight. Strong language. Impac Dublin Prize.   2007.</w:t>
      </w:r>
    </w:p>
    <w:p w:rsidR="00330571" w:rsidRPr="00480C67" w:rsidRDefault="00330571" w:rsidP="00330571">
      <w:pPr>
        <w:tabs>
          <w:tab w:val="left" w:pos="720"/>
          <w:tab w:val="left" w:pos="4320"/>
        </w:tabs>
        <w:rPr>
          <w:rFonts w:cs="Arial"/>
        </w:rPr>
      </w:pPr>
      <w:r>
        <w:tab/>
      </w:r>
      <w:hyperlink r:id="rId130" w:history="1">
        <w:r w:rsidRPr="00132AF6">
          <w:rPr>
            <w:rStyle w:val="Hyperlink"/>
            <w:rFonts w:cs="Arial"/>
          </w:rPr>
          <w:t>Download from BARD: Man Gone Down</w:t>
        </w:r>
      </w:hyperlink>
    </w:p>
    <w:p w:rsidR="00330571" w:rsidRDefault="00132AF6" w:rsidP="0068658B">
      <w:pPr>
        <w:tabs>
          <w:tab w:val="left" w:pos="720"/>
          <w:tab w:val="left" w:pos="4320"/>
        </w:tabs>
        <w:rPr>
          <w:rFonts w:cs="Arial"/>
          <w:szCs w:val="28"/>
        </w:rPr>
      </w:pPr>
      <w:r>
        <w:rPr>
          <w:rFonts w:cs="Arial"/>
        </w:rPr>
        <w:tab/>
      </w:r>
      <w:r w:rsidR="00330571" w:rsidRPr="00480C67">
        <w:rPr>
          <w:rFonts w:cs="Arial"/>
        </w:rPr>
        <w:t xml:space="preserve">Also </w:t>
      </w:r>
      <w:r w:rsidR="00330571" w:rsidRPr="00480C67">
        <w:rPr>
          <w:rFonts w:cs="Arial"/>
          <w:szCs w:val="28"/>
        </w:rPr>
        <w:t>available on cassette</w:t>
      </w:r>
      <w:r>
        <w:rPr>
          <w:rFonts w:cs="Arial"/>
          <w:szCs w:val="28"/>
        </w:rPr>
        <w:t xml:space="preserve"> </w:t>
      </w:r>
      <w:r w:rsidRPr="00132AF6">
        <w:rPr>
          <w:rFonts w:cs="Arial"/>
          <w:szCs w:val="28"/>
        </w:rPr>
        <w:t>RC066053</w:t>
      </w:r>
    </w:p>
    <w:p w:rsidR="006514A3" w:rsidRDefault="006514A3" w:rsidP="0068658B">
      <w:pPr>
        <w:tabs>
          <w:tab w:val="left" w:pos="720"/>
          <w:tab w:val="left" w:pos="4320"/>
        </w:tabs>
        <w:rPr>
          <w:rFonts w:cs="Arial"/>
          <w:szCs w:val="28"/>
        </w:rPr>
      </w:pPr>
    </w:p>
    <w:p w:rsidR="006514A3" w:rsidRDefault="006514A3" w:rsidP="0068658B">
      <w:pPr>
        <w:tabs>
          <w:tab w:val="left" w:pos="720"/>
          <w:tab w:val="left" w:pos="4320"/>
        </w:tabs>
        <w:rPr>
          <w:rFonts w:cs="Arial"/>
          <w:szCs w:val="28"/>
        </w:rPr>
      </w:pPr>
    </w:p>
    <w:p w:rsidR="006514A3" w:rsidRPr="00352152" w:rsidRDefault="006514A3" w:rsidP="0068658B">
      <w:pPr>
        <w:tabs>
          <w:tab w:val="left" w:pos="720"/>
          <w:tab w:val="left" w:pos="4320"/>
        </w:tabs>
      </w:pPr>
      <w:r w:rsidRPr="00352152">
        <w:rPr>
          <w:rStyle w:val="Strong"/>
        </w:rPr>
        <w:t>The Blackwater Lightship</w:t>
      </w:r>
      <w:r w:rsidRPr="00352152">
        <w:rPr>
          <w:rFonts w:cs="Arial"/>
          <w:szCs w:val="28"/>
        </w:rPr>
        <w:t xml:space="preserve"> </w:t>
      </w:r>
      <w:r w:rsidRPr="00352152">
        <w:t>By Colm Tóibín</w:t>
      </w:r>
    </w:p>
    <w:p w:rsidR="006514A3" w:rsidRPr="00352152" w:rsidRDefault="006514A3" w:rsidP="0068658B">
      <w:pPr>
        <w:tabs>
          <w:tab w:val="left" w:pos="720"/>
          <w:tab w:val="left" w:pos="4320"/>
        </w:tabs>
        <w:rPr>
          <w:rFonts w:cs="Arial"/>
          <w:szCs w:val="28"/>
        </w:rPr>
      </w:pPr>
      <w:r w:rsidRPr="00352152">
        <w:rPr>
          <w:rFonts w:cs="Arial"/>
          <w:szCs w:val="28"/>
        </w:rPr>
        <w:t>Declan, hospitalized in the final stages of AIDS, sends for his sister Helen and their estranged mother. His request to visit his grandmother's house on the Irish coast creates an uncomfortable situation, bringing the three generations together--along with two of his gay friends. Booker Prize finalist.  1999.</w:t>
      </w:r>
    </w:p>
    <w:p w:rsidR="006514A3" w:rsidRPr="00352152" w:rsidRDefault="006514A3" w:rsidP="0068658B">
      <w:pPr>
        <w:tabs>
          <w:tab w:val="left" w:pos="720"/>
          <w:tab w:val="left" w:pos="4320"/>
        </w:tabs>
        <w:rPr>
          <w:rFonts w:cs="Arial"/>
          <w:szCs w:val="28"/>
        </w:rPr>
      </w:pPr>
      <w:r w:rsidRPr="00352152">
        <w:rPr>
          <w:rFonts w:cs="Arial"/>
          <w:szCs w:val="28"/>
        </w:rPr>
        <w:tab/>
      </w:r>
      <w:hyperlink r:id="rId131" w:history="1">
        <w:r w:rsidRPr="00352152">
          <w:rPr>
            <w:rStyle w:val="Hyperlink"/>
            <w:rFonts w:cs="Arial"/>
            <w:szCs w:val="28"/>
          </w:rPr>
          <w:t xml:space="preserve">Download from BARD </w:t>
        </w:r>
        <w:r w:rsidR="00B71BE9" w:rsidRPr="00352152">
          <w:rPr>
            <w:rStyle w:val="Hyperlink"/>
            <w:rFonts w:cs="Arial"/>
            <w:szCs w:val="28"/>
          </w:rPr>
          <w:t>as Electronic Braille BR14354</w:t>
        </w:r>
      </w:hyperlink>
    </w:p>
    <w:p w:rsidR="00AC18ED" w:rsidRDefault="006514A3" w:rsidP="0068658B">
      <w:pPr>
        <w:tabs>
          <w:tab w:val="left" w:pos="720"/>
          <w:tab w:val="left" w:pos="4320"/>
        </w:tabs>
        <w:rPr>
          <w:rFonts w:cs="Arial"/>
          <w:szCs w:val="28"/>
        </w:rPr>
      </w:pPr>
      <w:r w:rsidRPr="00352152">
        <w:rPr>
          <w:rFonts w:cs="Arial"/>
          <w:szCs w:val="28"/>
        </w:rPr>
        <w:tab/>
        <w:t>Available in braille BR014354</w:t>
      </w:r>
    </w:p>
    <w:p w:rsidR="00AC18ED" w:rsidRDefault="00AC18ED">
      <w:pPr>
        <w:rPr>
          <w:rFonts w:cs="Arial"/>
          <w:szCs w:val="28"/>
        </w:rPr>
      </w:pPr>
      <w:r>
        <w:rPr>
          <w:rFonts w:cs="Arial"/>
          <w:szCs w:val="28"/>
        </w:rPr>
        <w:br w:type="page"/>
      </w:r>
    </w:p>
    <w:p w:rsidR="00330571" w:rsidRDefault="00330571" w:rsidP="0068658B">
      <w:pPr>
        <w:tabs>
          <w:tab w:val="left" w:pos="720"/>
          <w:tab w:val="left" w:pos="4320"/>
        </w:tabs>
      </w:pPr>
    </w:p>
    <w:p w:rsidR="00957BF6" w:rsidRDefault="00B30232" w:rsidP="0068658B">
      <w:pPr>
        <w:tabs>
          <w:tab w:val="left" w:pos="720"/>
          <w:tab w:val="left" w:pos="4320"/>
        </w:tabs>
      </w:pPr>
      <w:r w:rsidRPr="00B30232">
        <w:rPr>
          <w:rStyle w:val="Strong"/>
        </w:rPr>
        <w:t>Brooklyn a Novel</w:t>
      </w:r>
      <w:r>
        <w:t xml:space="preserve"> By Colm </w:t>
      </w:r>
      <w:r w:rsidRPr="00B30232">
        <w:t>Tóibín</w:t>
      </w:r>
    </w:p>
    <w:p w:rsidR="00B30232" w:rsidRDefault="00B30232" w:rsidP="0068658B">
      <w:pPr>
        <w:tabs>
          <w:tab w:val="left" w:pos="720"/>
          <w:tab w:val="left" w:pos="4320"/>
        </w:tabs>
      </w:pPr>
      <w:r>
        <w:t>Read by</w:t>
      </w:r>
      <w:r w:rsidR="00C85CD2">
        <w:t xml:space="preserve"> Colleen </w:t>
      </w:r>
      <w:r w:rsidR="00C85CD2" w:rsidRPr="00C85CD2">
        <w:t>Delany</w:t>
      </w:r>
      <w:r>
        <w:tab/>
        <w:t>Reading time</w:t>
      </w:r>
      <w:r w:rsidR="00C85CD2">
        <w:t xml:space="preserve"> 8 hours, 15 minutes</w:t>
      </w:r>
    </w:p>
    <w:p w:rsidR="00957BF6" w:rsidRDefault="00B30232" w:rsidP="0068658B">
      <w:pPr>
        <w:tabs>
          <w:tab w:val="left" w:pos="720"/>
          <w:tab w:val="left" w:pos="4320"/>
        </w:tabs>
      </w:pPr>
      <w:r w:rsidRPr="00B30232">
        <w:t>1950s. Young Eilis Lacey emigrates from Enniscorthy, Ireland, to Brooklyn, New York, encouraged by her family and with a priest's help. Eilis is lonely and homesick but takes night courses, meets an Italian boy, and adjusts to American life--until a tragedy occurs back home. Some explicit descriptions of sex. Bestseller.  2009.</w:t>
      </w:r>
    </w:p>
    <w:p w:rsidR="00B30232" w:rsidRDefault="00B30232" w:rsidP="00B30232">
      <w:pPr>
        <w:tabs>
          <w:tab w:val="left" w:pos="720"/>
          <w:tab w:val="left" w:pos="4320"/>
        </w:tabs>
      </w:pPr>
      <w:r>
        <w:tab/>
      </w:r>
      <w:hyperlink r:id="rId132" w:history="1">
        <w:r w:rsidRPr="00366163">
          <w:rPr>
            <w:rStyle w:val="Hyperlink"/>
          </w:rPr>
          <w:t>Download from BARD</w:t>
        </w:r>
        <w:r w:rsidR="00C85CD2" w:rsidRPr="00366163">
          <w:rPr>
            <w:rStyle w:val="Hyperlink"/>
          </w:rPr>
          <w:t>: Brooklyn a Novel</w:t>
        </w:r>
      </w:hyperlink>
    </w:p>
    <w:p w:rsidR="00B30232" w:rsidRDefault="00C85CD2" w:rsidP="00B30232">
      <w:pPr>
        <w:tabs>
          <w:tab w:val="left" w:pos="720"/>
          <w:tab w:val="left" w:pos="4320"/>
        </w:tabs>
      </w:pPr>
      <w:r>
        <w:tab/>
      </w:r>
      <w:r w:rsidR="00B30232">
        <w:t>Also available on digital cartridge</w:t>
      </w:r>
      <w:r>
        <w:t xml:space="preserve"> </w:t>
      </w:r>
      <w:r w:rsidRPr="00C85CD2">
        <w:t>DB069470</w:t>
      </w:r>
    </w:p>
    <w:p w:rsidR="00B30232" w:rsidRDefault="00C85CD2" w:rsidP="00B30232">
      <w:pPr>
        <w:tabs>
          <w:tab w:val="left" w:pos="720"/>
          <w:tab w:val="left" w:pos="4320"/>
        </w:tabs>
      </w:pPr>
      <w:r>
        <w:tab/>
      </w:r>
      <w:hyperlink r:id="rId133" w:history="1">
        <w:r w:rsidR="00B30232" w:rsidRPr="00366163">
          <w:rPr>
            <w:rStyle w:val="Hyperlink"/>
          </w:rPr>
          <w:t>Download from BARD as Electronic Braille</w:t>
        </w:r>
        <w:r w:rsidR="00366163" w:rsidRPr="00366163">
          <w:rPr>
            <w:rStyle w:val="Hyperlink"/>
          </w:rPr>
          <w:t xml:space="preserve"> BR18385</w:t>
        </w:r>
      </w:hyperlink>
    </w:p>
    <w:p w:rsidR="00726DD9" w:rsidRDefault="00C85CD2" w:rsidP="00B30232">
      <w:pPr>
        <w:tabs>
          <w:tab w:val="left" w:pos="720"/>
          <w:tab w:val="left" w:pos="4320"/>
        </w:tabs>
      </w:pPr>
      <w:r>
        <w:tab/>
      </w:r>
      <w:r w:rsidR="00B30232">
        <w:t>Also available in braille</w:t>
      </w:r>
      <w:r>
        <w:t xml:space="preserve"> </w:t>
      </w:r>
      <w:r w:rsidRPr="00C85CD2">
        <w:t>BR018385</w:t>
      </w:r>
    </w:p>
    <w:p w:rsidR="003F7FC4" w:rsidRDefault="003F7FC4" w:rsidP="0068658B">
      <w:pPr>
        <w:tabs>
          <w:tab w:val="left" w:pos="720"/>
          <w:tab w:val="left" w:pos="4320"/>
        </w:tabs>
      </w:pPr>
    </w:p>
    <w:p w:rsidR="00132AF6" w:rsidRDefault="00132AF6" w:rsidP="0068658B">
      <w:pPr>
        <w:tabs>
          <w:tab w:val="left" w:pos="720"/>
          <w:tab w:val="left" w:pos="4320"/>
        </w:tabs>
      </w:pPr>
    </w:p>
    <w:p w:rsidR="00AC18ED" w:rsidRDefault="00AC18ED" w:rsidP="0068658B">
      <w:pPr>
        <w:tabs>
          <w:tab w:val="left" w:pos="720"/>
          <w:tab w:val="left" w:pos="4320"/>
        </w:tabs>
      </w:pPr>
      <w:r w:rsidRPr="00AC18ED">
        <w:rPr>
          <w:rStyle w:val="Strong"/>
        </w:rPr>
        <w:t>The Master: a Novel</w:t>
      </w:r>
      <w:r>
        <w:t xml:space="preserve"> By Colm </w:t>
      </w:r>
      <w:r w:rsidRPr="00B30232">
        <w:t>Tóibín</w:t>
      </w:r>
    </w:p>
    <w:p w:rsidR="00AC18ED" w:rsidRDefault="00AC18ED" w:rsidP="0068658B">
      <w:pPr>
        <w:tabs>
          <w:tab w:val="left" w:pos="720"/>
          <w:tab w:val="left" w:pos="4320"/>
        </w:tabs>
      </w:pPr>
      <w:r>
        <w:t>Read by Robert Blumenfeld</w:t>
      </w:r>
      <w:r>
        <w:tab/>
        <w:t>Reading time 12 hours, 55 minutes</w:t>
      </w:r>
    </w:p>
    <w:p w:rsidR="00AC18ED" w:rsidRDefault="00AC18ED" w:rsidP="0068658B">
      <w:pPr>
        <w:tabs>
          <w:tab w:val="left" w:pos="720"/>
          <w:tab w:val="left" w:pos="4320"/>
        </w:tabs>
      </w:pPr>
      <w:r w:rsidRPr="00AC18ED">
        <w:t>Eamon Redmond, an Irish judge, wonders where he fits in. He feels alienated from his family, past and present, and lately he's not so sure about the legal world. Even his wife questions his commitment. But slowly his repressed memories come to terms with a new order. Perhaps his new grandchild is the missing link. 1992.</w:t>
      </w:r>
    </w:p>
    <w:p w:rsidR="00AC18ED" w:rsidRPr="00480C67" w:rsidRDefault="00AC18ED" w:rsidP="00AC18ED">
      <w:pPr>
        <w:tabs>
          <w:tab w:val="left" w:pos="720"/>
          <w:tab w:val="left" w:pos="4320"/>
        </w:tabs>
        <w:rPr>
          <w:rFonts w:cs="Arial"/>
        </w:rPr>
      </w:pPr>
      <w:r>
        <w:rPr>
          <w:rFonts w:cs="Arial"/>
        </w:rPr>
        <w:tab/>
      </w:r>
      <w:hyperlink r:id="rId134" w:history="1">
        <w:r w:rsidRPr="003F4294">
          <w:rPr>
            <w:rStyle w:val="Hyperlink"/>
            <w:rFonts w:cs="Arial"/>
          </w:rPr>
          <w:t>Download from BARD: The Master a Novel</w:t>
        </w:r>
      </w:hyperlink>
    </w:p>
    <w:p w:rsidR="00AC18ED" w:rsidRPr="00480C67" w:rsidRDefault="00AC18ED" w:rsidP="00AC18ED">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AC18ED">
        <w:rPr>
          <w:rFonts w:cs="Arial"/>
          <w:szCs w:val="28"/>
        </w:rPr>
        <w:t>RC061699</w:t>
      </w:r>
    </w:p>
    <w:p w:rsidR="00AC18ED" w:rsidRPr="00480C67" w:rsidRDefault="00AC18ED" w:rsidP="00AC18ED">
      <w:pPr>
        <w:tabs>
          <w:tab w:val="left" w:pos="720"/>
          <w:tab w:val="left" w:pos="4320"/>
        </w:tabs>
        <w:rPr>
          <w:rFonts w:cs="Arial"/>
          <w:szCs w:val="28"/>
        </w:rPr>
      </w:pPr>
      <w:r>
        <w:rPr>
          <w:rFonts w:cs="Arial"/>
          <w:szCs w:val="28"/>
        </w:rPr>
        <w:tab/>
      </w:r>
      <w:hyperlink r:id="rId135" w:history="1">
        <w:r w:rsidRPr="003F4294">
          <w:rPr>
            <w:rStyle w:val="Hyperlink"/>
            <w:rFonts w:cs="Arial"/>
            <w:szCs w:val="28"/>
          </w:rPr>
          <w:t>Download from BARD as Electronic Braille BR15897</w:t>
        </w:r>
      </w:hyperlink>
    </w:p>
    <w:p w:rsidR="00AC18ED" w:rsidRPr="00480C67" w:rsidRDefault="00AC18ED" w:rsidP="00AC18ED">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AC18ED">
        <w:rPr>
          <w:rFonts w:cs="Arial"/>
          <w:szCs w:val="28"/>
        </w:rPr>
        <w:t>BR015897</w:t>
      </w:r>
    </w:p>
    <w:p w:rsidR="00AC18ED" w:rsidRDefault="00AC18ED" w:rsidP="0068658B">
      <w:pPr>
        <w:tabs>
          <w:tab w:val="left" w:pos="720"/>
          <w:tab w:val="left" w:pos="4320"/>
        </w:tabs>
      </w:pPr>
    </w:p>
    <w:p w:rsidR="00AC18ED" w:rsidRDefault="00AC18ED" w:rsidP="0068658B">
      <w:pPr>
        <w:tabs>
          <w:tab w:val="left" w:pos="720"/>
          <w:tab w:val="left" w:pos="4320"/>
        </w:tabs>
      </w:pPr>
    </w:p>
    <w:p w:rsidR="00132AF6" w:rsidRDefault="00132AF6" w:rsidP="0068658B">
      <w:pPr>
        <w:tabs>
          <w:tab w:val="left" w:pos="720"/>
          <w:tab w:val="left" w:pos="4320"/>
        </w:tabs>
      </w:pPr>
      <w:r>
        <w:rPr>
          <w:rStyle w:val="Strong"/>
        </w:rPr>
        <w:t>The Story of the Night a N</w:t>
      </w:r>
      <w:r w:rsidRPr="00132AF6">
        <w:rPr>
          <w:rStyle w:val="Strong"/>
        </w:rPr>
        <w:t>ovel</w:t>
      </w:r>
      <w:r w:rsidRPr="00132AF6">
        <w:t xml:space="preserve"> </w:t>
      </w:r>
      <w:r>
        <w:t xml:space="preserve">By Colm </w:t>
      </w:r>
      <w:r w:rsidRPr="00B30232">
        <w:t>Tóibín</w:t>
      </w:r>
    </w:p>
    <w:p w:rsidR="00132AF6" w:rsidRDefault="00132AF6" w:rsidP="0068658B">
      <w:pPr>
        <w:tabs>
          <w:tab w:val="left" w:pos="720"/>
          <w:tab w:val="left" w:pos="4320"/>
        </w:tabs>
      </w:pPr>
      <w:r>
        <w:t xml:space="preserve">Read by John </w:t>
      </w:r>
      <w:r w:rsidRPr="00132AF6">
        <w:t>Horton</w:t>
      </w:r>
      <w:r>
        <w:tab/>
        <w:t>Reading time 9 hours, 28 minutes</w:t>
      </w:r>
    </w:p>
    <w:p w:rsidR="00132AF6" w:rsidRDefault="00132AF6" w:rsidP="0068658B">
      <w:pPr>
        <w:tabs>
          <w:tab w:val="left" w:pos="720"/>
          <w:tab w:val="left" w:pos="4320"/>
        </w:tabs>
      </w:pPr>
      <w:r w:rsidRPr="00132AF6">
        <w:t>Half British-half Argentine homosexual Richard Garay lives the quiet life of an English teacher in Buenos Aires. As the Falklands War approaches, he is recruited by American agents who hope to benefit from his cultural insights. Caught in a web of intrigue, Garay suffers betrayal and tragedy. Violence, strong language, and descriptions of sex. 1996.</w:t>
      </w:r>
    </w:p>
    <w:p w:rsidR="00132AF6" w:rsidRPr="00480C67" w:rsidRDefault="00132AF6" w:rsidP="00132AF6">
      <w:pPr>
        <w:tabs>
          <w:tab w:val="left" w:pos="720"/>
          <w:tab w:val="left" w:pos="4320"/>
        </w:tabs>
        <w:rPr>
          <w:rFonts w:cs="Arial"/>
        </w:rPr>
      </w:pPr>
      <w:r>
        <w:rPr>
          <w:rFonts w:cs="Arial"/>
        </w:rPr>
        <w:tab/>
      </w:r>
      <w:hyperlink r:id="rId136" w:history="1">
        <w:r w:rsidRPr="00132AF6">
          <w:rPr>
            <w:rStyle w:val="Hyperlink"/>
            <w:rFonts w:cs="Arial"/>
          </w:rPr>
          <w:t>Download from BARD: The Story of the Night a Novel</w:t>
        </w:r>
      </w:hyperlink>
    </w:p>
    <w:p w:rsidR="000B7C9B" w:rsidRDefault="00132AF6" w:rsidP="0068658B">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132AF6">
        <w:rPr>
          <w:rFonts w:cs="Arial"/>
          <w:szCs w:val="28"/>
        </w:rPr>
        <w:t>RC046287</w:t>
      </w:r>
    </w:p>
    <w:p w:rsidR="000B7C9B" w:rsidRDefault="000B7C9B">
      <w:pPr>
        <w:rPr>
          <w:rFonts w:cs="Arial"/>
          <w:szCs w:val="28"/>
        </w:rPr>
      </w:pPr>
      <w:r>
        <w:rPr>
          <w:rFonts w:cs="Arial"/>
          <w:szCs w:val="28"/>
        </w:rPr>
        <w:br w:type="page"/>
      </w:r>
    </w:p>
    <w:p w:rsidR="00132AF6" w:rsidRDefault="00132AF6" w:rsidP="0068658B">
      <w:pPr>
        <w:tabs>
          <w:tab w:val="left" w:pos="720"/>
          <w:tab w:val="left" w:pos="4320"/>
        </w:tabs>
        <w:rPr>
          <w:rFonts w:cs="Arial"/>
          <w:szCs w:val="28"/>
        </w:rPr>
      </w:pPr>
    </w:p>
    <w:p w:rsidR="00CD47F6" w:rsidRPr="008B5F9C" w:rsidRDefault="00CD47F6" w:rsidP="00CD47F6">
      <w:pPr>
        <w:tabs>
          <w:tab w:val="left" w:pos="720"/>
          <w:tab w:val="left" w:pos="4320"/>
        </w:tabs>
        <w:rPr>
          <w:rFonts w:cs="Arial"/>
        </w:rPr>
      </w:pPr>
    </w:p>
    <w:p w:rsidR="00CD47F6" w:rsidRDefault="00CD47F6" w:rsidP="00CD47F6">
      <w:pPr>
        <w:tabs>
          <w:tab w:val="left" w:pos="720"/>
          <w:tab w:val="left" w:pos="4320"/>
        </w:tabs>
        <w:rPr>
          <w:rFonts w:cs="Arial"/>
        </w:rPr>
      </w:pPr>
      <w:r>
        <w:rPr>
          <w:rStyle w:val="Strong"/>
        </w:rPr>
        <w:t>The Hobbit o</w:t>
      </w:r>
      <w:r w:rsidRPr="00E358C0">
        <w:rPr>
          <w:rStyle w:val="Strong"/>
        </w:rPr>
        <w:t>r</w:t>
      </w:r>
      <w:r>
        <w:rPr>
          <w:rStyle w:val="Strong"/>
        </w:rPr>
        <w:t>,</w:t>
      </w:r>
      <w:r w:rsidRPr="00E358C0">
        <w:rPr>
          <w:rStyle w:val="Strong"/>
        </w:rPr>
        <w:t xml:space="preserve"> There and Back Again</w:t>
      </w:r>
      <w:r>
        <w:rPr>
          <w:rFonts w:cs="Arial"/>
        </w:rPr>
        <w:t xml:space="preserve"> By J.R.R. Tolkien</w:t>
      </w:r>
    </w:p>
    <w:p w:rsidR="00CD47F6" w:rsidRDefault="00CD47F6" w:rsidP="00CD47F6">
      <w:pPr>
        <w:tabs>
          <w:tab w:val="left" w:pos="720"/>
          <w:tab w:val="left" w:pos="4320"/>
        </w:tabs>
        <w:rPr>
          <w:rFonts w:cs="Arial"/>
        </w:rPr>
      </w:pPr>
      <w:r>
        <w:rPr>
          <w:rFonts w:cs="Arial"/>
        </w:rPr>
        <w:t>Read by Carole Jordan Stewart</w:t>
      </w:r>
      <w:r>
        <w:rPr>
          <w:rFonts w:cs="Arial"/>
        </w:rPr>
        <w:tab/>
        <w:t>Reading time 9 hours, 25 minutes</w:t>
      </w:r>
    </w:p>
    <w:p w:rsidR="00CD47F6" w:rsidRDefault="00CD47F6" w:rsidP="00CD47F6">
      <w:pPr>
        <w:tabs>
          <w:tab w:val="left" w:pos="720"/>
          <w:tab w:val="left" w:pos="4320"/>
        </w:tabs>
        <w:rPr>
          <w:rFonts w:cs="Arial"/>
        </w:rPr>
      </w:pPr>
      <w:r w:rsidRPr="00E358C0">
        <w:rPr>
          <w:rFonts w:cs="Arial"/>
        </w:rPr>
        <w:t>The wandering wizard Gandalf recruits Bilbo Baggins, a Hobbit, to be the fourteenth member of an expedition. Hobbits prefer comfort to adventures, but Bilbo joins the quest and encounters many perils, including a dragon. For junior and senior high readers. 1994.</w:t>
      </w:r>
    </w:p>
    <w:p w:rsidR="00CD47F6" w:rsidRDefault="00CD47F6" w:rsidP="00CD47F6">
      <w:pPr>
        <w:tabs>
          <w:tab w:val="left" w:pos="720"/>
          <w:tab w:val="left" w:pos="4320"/>
        </w:tabs>
        <w:rPr>
          <w:rFonts w:cs="Arial"/>
        </w:rPr>
      </w:pPr>
      <w:r>
        <w:rPr>
          <w:rFonts w:cs="Arial"/>
        </w:rPr>
        <w:tab/>
      </w:r>
      <w:hyperlink r:id="rId137" w:history="1">
        <w:r w:rsidRPr="00D8660B">
          <w:rPr>
            <w:rStyle w:val="Hyperlink"/>
            <w:rFonts w:cs="Arial"/>
          </w:rPr>
          <w:t>Download from BARD: The Hobbit or, There and Back Again</w:t>
        </w:r>
      </w:hyperlink>
    </w:p>
    <w:p w:rsidR="00CD47F6" w:rsidRDefault="00CD47F6" w:rsidP="00CD47F6">
      <w:pPr>
        <w:tabs>
          <w:tab w:val="left" w:pos="720"/>
          <w:tab w:val="left" w:pos="4320"/>
        </w:tabs>
        <w:rPr>
          <w:rFonts w:cs="Arial"/>
        </w:rPr>
      </w:pPr>
      <w:r>
        <w:rPr>
          <w:rFonts w:cs="Arial"/>
        </w:rPr>
        <w:tab/>
        <w:t xml:space="preserve">Also available on digital cartridge </w:t>
      </w:r>
      <w:r w:rsidRPr="0040372F">
        <w:rPr>
          <w:rFonts w:cs="Arial"/>
        </w:rPr>
        <w:t>DB048978</w:t>
      </w:r>
    </w:p>
    <w:p w:rsidR="00CD47F6" w:rsidRDefault="00CD47F6" w:rsidP="00CD47F6">
      <w:pPr>
        <w:tabs>
          <w:tab w:val="left" w:pos="720"/>
          <w:tab w:val="left" w:pos="4320"/>
        </w:tabs>
        <w:rPr>
          <w:rFonts w:cs="Arial"/>
        </w:rPr>
      </w:pPr>
      <w:r>
        <w:rPr>
          <w:rFonts w:cs="Arial"/>
        </w:rPr>
        <w:tab/>
        <w:t>Also available on cassette RC</w:t>
      </w:r>
      <w:r w:rsidRPr="0040372F">
        <w:rPr>
          <w:rFonts w:cs="Arial"/>
        </w:rPr>
        <w:t>048978</w:t>
      </w:r>
    </w:p>
    <w:p w:rsidR="00CD47F6" w:rsidRDefault="00CD47F6" w:rsidP="00CD47F6">
      <w:pPr>
        <w:tabs>
          <w:tab w:val="left" w:pos="720"/>
          <w:tab w:val="left" w:pos="4320"/>
        </w:tabs>
        <w:rPr>
          <w:rFonts w:cs="Arial"/>
        </w:rPr>
      </w:pPr>
      <w:r>
        <w:rPr>
          <w:rFonts w:cs="Arial"/>
        </w:rPr>
        <w:tab/>
      </w:r>
      <w:hyperlink r:id="rId138" w:history="1">
        <w:r w:rsidRPr="00CD47F6">
          <w:rPr>
            <w:rStyle w:val="Hyperlink"/>
            <w:rFonts w:cs="Arial"/>
          </w:rPr>
          <w:t>Download from BARD as Electronic Braille BR07827</w:t>
        </w:r>
      </w:hyperlink>
    </w:p>
    <w:p w:rsidR="00CD47F6" w:rsidRDefault="00CD47F6" w:rsidP="00CD47F6">
      <w:pPr>
        <w:tabs>
          <w:tab w:val="left" w:pos="720"/>
          <w:tab w:val="left" w:pos="4320"/>
        </w:tabs>
        <w:rPr>
          <w:rFonts w:cs="Arial"/>
        </w:rPr>
      </w:pPr>
      <w:r>
        <w:rPr>
          <w:rFonts w:cs="Arial"/>
        </w:rPr>
        <w:tab/>
        <w:t xml:space="preserve">Also available in braille </w:t>
      </w:r>
      <w:r w:rsidRPr="0040372F">
        <w:rPr>
          <w:rFonts w:cs="Arial"/>
        </w:rPr>
        <w:t>BR011595</w:t>
      </w:r>
      <w:r>
        <w:rPr>
          <w:rFonts w:cs="Arial"/>
        </w:rPr>
        <w:t xml:space="preserve"> OR </w:t>
      </w:r>
      <w:r w:rsidRPr="0040372F">
        <w:rPr>
          <w:rFonts w:cs="Arial"/>
        </w:rPr>
        <w:t>BR007827</w:t>
      </w:r>
    </w:p>
    <w:p w:rsidR="00CD47F6" w:rsidRDefault="00CD47F6" w:rsidP="0068658B">
      <w:pPr>
        <w:tabs>
          <w:tab w:val="left" w:pos="720"/>
          <w:tab w:val="left" w:pos="4320"/>
        </w:tabs>
        <w:rPr>
          <w:rFonts w:cs="Arial"/>
          <w:szCs w:val="28"/>
        </w:rPr>
      </w:pPr>
    </w:p>
    <w:p w:rsidR="00B13CBF" w:rsidRDefault="00B13CBF" w:rsidP="0068658B">
      <w:pPr>
        <w:tabs>
          <w:tab w:val="left" w:pos="720"/>
          <w:tab w:val="left" w:pos="4320"/>
        </w:tabs>
        <w:rPr>
          <w:rFonts w:cs="Arial"/>
          <w:szCs w:val="28"/>
        </w:rPr>
      </w:pPr>
    </w:p>
    <w:p w:rsidR="00CD47F6" w:rsidRDefault="00B13CBF" w:rsidP="0068658B">
      <w:pPr>
        <w:tabs>
          <w:tab w:val="left" w:pos="720"/>
          <w:tab w:val="left" w:pos="4320"/>
        </w:tabs>
        <w:rPr>
          <w:rFonts w:cs="Arial"/>
          <w:szCs w:val="28"/>
        </w:rPr>
      </w:pPr>
      <w:r>
        <w:rPr>
          <w:rStyle w:val="Strong"/>
        </w:rPr>
        <w:t>The Fellowship of the Ring: Being the First P</w:t>
      </w:r>
      <w:r w:rsidRPr="00B13CBF">
        <w:rPr>
          <w:rStyle w:val="Strong"/>
        </w:rPr>
        <w:t>art of Lord of the Rings</w:t>
      </w:r>
      <w:r>
        <w:rPr>
          <w:rFonts w:cs="Arial"/>
          <w:szCs w:val="28"/>
        </w:rPr>
        <w:t xml:space="preserve"> By J.R.R. Tolkien</w:t>
      </w:r>
    </w:p>
    <w:p w:rsidR="00B13CBF" w:rsidRDefault="00B13CBF" w:rsidP="0068658B">
      <w:pPr>
        <w:tabs>
          <w:tab w:val="left" w:pos="720"/>
          <w:tab w:val="left" w:pos="4320"/>
        </w:tabs>
        <w:rPr>
          <w:rFonts w:cs="Arial"/>
          <w:szCs w:val="28"/>
        </w:rPr>
      </w:pPr>
      <w:r>
        <w:rPr>
          <w:rFonts w:cs="Arial"/>
          <w:szCs w:val="28"/>
        </w:rPr>
        <w:t>Read by David Palmer</w:t>
      </w:r>
      <w:r>
        <w:rPr>
          <w:rFonts w:cs="Arial"/>
          <w:szCs w:val="28"/>
        </w:rPr>
        <w:tab/>
        <w:t xml:space="preserve">Reading time </w:t>
      </w:r>
      <w:r w:rsidRPr="00B13CBF">
        <w:rPr>
          <w:rFonts w:cs="Arial"/>
          <w:szCs w:val="28"/>
        </w:rPr>
        <w:t>18 hours, 35 minutes</w:t>
      </w:r>
    </w:p>
    <w:p w:rsidR="00B13CBF" w:rsidRDefault="00B13CBF" w:rsidP="0068658B">
      <w:pPr>
        <w:tabs>
          <w:tab w:val="left" w:pos="720"/>
          <w:tab w:val="left" w:pos="4320"/>
        </w:tabs>
        <w:rPr>
          <w:rFonts w:cs="Arial"/>
          <w:szCs w:val="28"/>
        </w:rPr>
      </w:pPr>
      <w:r w:rsidRPr="00B13CBF">
        <w:rPr>
          <w:rFonts w:cs="Arial"/>
          <w:szCs w:val="28"/>
        </w:rPr>
        <w:t>As the Ring cycle begins, Frodo, a home-loving hobbit, inherits the magic ring that his Uncle Bilbo brought back from his adventures in The Hobbit (RC 11497). To protect the ring from the powers of darkness, Frodo must make a long, dangerous journey. Prequel to The Two Towers (RC 47487).1954.</w:t>
      </w:r>
    </w:p>
    <w:p w:rsidR="00B13CBF" w:rsidRPr="00480C67" w:rsidRDefault="00B13CBF" w:rsidP="00B13CBF">
      <w:pPr>
        <w:tabs>
          <w:tab w:val="left" w:pos="720"/>
          <w:tab w:val="left" w:pos="4320"/>
        </w:tabs>
        <w:rPr>
          <w:rFonts w:cs="Arial"/>
        </w:rPr>
      </w:pPr>
      <w:r>
        <w:rPr>
          <w:rFonts w:cs="Arial"/>
        </w:rPr>
        <w:tab/>
      </w:r>
      <w:hyperlink r:id="rId139" w:history="1">
        <w:r w:rsidRPr="009044AD">
          <w:rPr>
            <w:rStyle w:val="Hyperlink"/>
            <w:rFonts w:cs="Arial"/>
          </w:rPr>
          <w:t>Download from BARD: The Fellowship of the Ring Being the First…</w:t>
        </w:r>
      </w:hyperlink>
    </w:p>
    <w:p w:rsidR="00B13CBF" w:rsidRPr="00480C67" w:rsidRDefault="00B13CBF" w:rsidP="00B13CB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B13CBF">
        <w:rPr>
          <w:rFonts w:cs="Arial"/>
        </w:rPr>
        <w:t>DB047486</w:t>
      </w:r>
    </w:p>
    <w:p w:rsidR="00B13CBF" w:rsidRPr="00480C67" w:rsidRDefault="00B13CBF" w:rsidP="00B13CBF">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B13CBF">
        <w:rPr>
          <w:rFonts w:cs="Arial"/>
          <w:szCs w:val="28"/>
        </w:rPr>
        <w:t>RC047486</w:t>
      </w:r>
    </w:p>
    <w:p w:rsidR="00B13CBF" w:rsidRPr="00480C67" w:rsidRDefault="00B13CBF" w:rsidP="00B13CBF">
      <w:pPr>
        <w:tabs>
          <w:tab w:val="left" w:pos="720"/>
          <w:tab w:val="left" w:pos="4320"/>
        </w:tabs>
        <w:rPr>
          <w:rFonts w:cs="Arial"/>
          <w:szCs w:val="28"/>
        </w:rPr>
      </w:pPr>
      <w:r>
        <w:rPr>
          <w:rFonts w:cs="Arial"/>
          <w:szCs w:val="28"/>
        </w:rPr>
        <w:tab/>
      </w:r>
      <w:hyperlink r:id="rId140" w:history="1">
        <w:r w:rsidRPr="009044AD">
          <w:rPr>
            <w:rStyle w:val="Hyperlink"/>
            <w:rFonts w:cs="Arial"/>
            <w:szCs w:val="28"/>
          </w:rPr>
          <w:t>Download from BARD as Electronic Braille BR09745</w:t>
        </w:r>
      </w:hyperlink>
    </w:p>
    <w:p w:rsidR="00B13CBF" w:rsidRDefault="00B13CBF" w:rsidP="0068658B">
      <w:pPr>
        <w:tabs>
          <w:tab w:val="left" w:pos="720"/>
          <w:tab w:val="left" w:pos="4320"/>
        </w:tabs>
        <w:rPr>
          <w:rFonts w:cs="Arial"/>
          <w:szCs w:val="28"/>
        </w:rPr>
      </w:pPr>
    </w:p>
    <w:p w:rsidR="000F40C6" w:rsidRDefault="000F40C6" w:rsidP="0068658B">
      <w:pPr>
        <w:tabs>
          <w:tab w:val="left" w:pos="720"/>
          <w:tab w:val="left" w:pos="4320"/>
        </w:tabs>
        <w:rPr>
          <w:rFonts w:cs="Arial"/>
          <w:szCs w:val="28"/>
        </w:rPr>
      </w:pPr>
    </w:p>
    <w:p w:rsidR="000F40C6" w:rsidRDefault="000F40C6" w:rsidP="0068658B">
      <w:pPr>
        <w:tabs>
          <w:tab w:val="left" w:pos="720"/>
          <w:tab w:val="left" w:pos="4320"/>
        </w:tabs>
        <w:rPr>
          <w:rFonts w:cs="Arial"/>
          <w:szCs w:val="28"/>
        </w:rPr>
      </w:pPr>
      <w:r w:rsidRPr="000F40C6">
        <w:rPr>
          <w:rStyle w:val="Strong"/>
        </w:rPr>
        <w:t>Felicia's Journey</w:t>
      </w:r>
      <w:r>
        <w:rPr>
          <w:rFonts w:cs="Arial"/>
          <w:szCs w:val="28"/>
        </w:rPr>
        <w:t xml:space="preserve"> By William Trevor</w:t>
      </w:r>
    </w:p>
    <w:p w:rsidR="000F40C6" w:rsidRDefault="000F40C6" w:rsidP="0068658B">
      <w:pPr>
        <w:tabs>
          <w:tab w:val="left" w:pos="720"/>
          <w:tab w:val="left" w:pos="4320"/>
        </w:tabs>
        <w:rPr>
          <w:rFonts w:cs="Arial"/>
          <w:szCs w:val="28"/>
        </w:rPr>
      </w:pPr>
      <w:r>
        <w:rPr>
          <w:rFonts w:cs="Arial"/>
          <w:szCs w:val="28"/>
        </w:rPr>
        <w:t>Read by Graeme Malcolm</w:t>
      </w:r>
      <w:r>
        <w:rPr>
          <w:rFonts w:cs="Arial"/>
          <w:szCs w:val="28"/>
        </w:rPr>
        <w:tab/>
        <w:t>Reading time 6 hours, 57 minutes</w:t>
      </w:r>
    </w:p>
    <w:p w:rsidR="000F40C6" w:rsidRDefault="000F40C6" w:rsidP="0068658B">
      <w:pPr>
        <w:tabs>
          <w:tab w:val="left" w:pos="720"/>
          <w:tab w:val="left" w:pos="4320"/>
        </w:tabs>
        <w:rPr>
          <w:rFonts w:cs="Arial"/>
          <w:szCs w:val="28"/>
        </w:rPr>
      </w:pPr>
      <w:r w:rsidRPr="000F40C6">
        <w:rPr>
          <w:rFonts w:cs="Arial"/>
          <w:szCs w:val="28"/>
        </w:rPr>
        <w:t>When Felicia, a motherless Irish teenager, discovers that she is pregnant, her father scorns her. So she decides to look for her boyfriend, Johnny, who told her he works for a Birmingham factory but is actually in the British army. Felicia is helped by the understanding Mr. Hilditch, who has a habit of befriending girls whom no one will miss.</w:t>
      </w:r>
    </w:p>
    <w:p w:rsidR="00B95482" w:rsidRDefault="00B95482" w:rsidP="000F40C6">
      <w:pPr>
        <w:tabs>
          <w:tab w:val="left" w:pos="720"/>
          <w:tab w:val="left" w:pos="4320"/>
        </w:tabs>
        <w:rPr>
          <w:rFonts w:cs="Arial"/>
        </w:rPr>
      </w:pPr>
      <w:r>
        <w:rPr>
          <w:rFonts w:cs="Arial"/>
        </w:rPr>
        <w:tab/>
      </w:r>
      <w:hyperlink r:id="rId141" w:history="1">
        <w:r w:rsidR="000F40C6" w:rsidRPr="00B95482">
          <w:rPr>
            <w:rStyle w:val="Hyperlink"/>
            <w:rFonts w:cs="Arial"/>
          </w:rPr>
          <w:t>Download from BARD</w:t>
        </w:r>
        <w:r w:rsidRPr="00B95482">
          <w:rPr>
            <w:rStyle w:val="Hyperlink"/>
            <w:rFonts w:cs="Arial"/>
          </w:rPr>
          <w:t xml:space="preserve"> Felicia's Journey</w:t>
        </w:r>
      </w:hyperlink>
    </w:p>
    <w:p w:rsidR="00B95482" w:rsidRDefault="00B95482" w:rsidP="000F40C6">
      <w:pPr>
        <w:tabs>
          <w:tab w:val="left" w:pos="720"/>
          <w:tab w:val="left" w:pos="4320"/>
        </w:tabs>
        <w:rPr>
          <w:rFonts w:cs="Arial"/>
          <w:szCs w:val="28"/>
        </w:rPr>
      </w:pPr>
      <w:r>
        <w:rPr>
          <w:rFonts w:cs="Arial"/>
        </w:rPr>
        <w:tab/>
      </w:r>
      <w:r w:rsidR="000F40C6" w:rsidRPr="00480C67">
        <w:rPr>
          <w:rFonts w:cs="Arial"/>
        </w:rPr>
        <w:t xml:space="preserve">Also </w:t>
      </w:r>
      <w:r w:rsidR="000F40C6" w:rsidRPr="00480C67">
        <w:rPr>
          <w:rFonts w:cs="Arial"/>
          <w:szCs w:val="28"/>
        </w:rPr>
        <w:t>available on cassette</w:t>
      </w:r>
      <w:r>
        <w:rPr>
          <w:rFonts w:cs="Arial"/>
          <w:szCs w:val="28"/>
        </w:rPr>
        <w:t xml:space="preserve"> </w:t>
      </w:r>
      <w:r w:rsidRPr="00B95482">
        <w:rPr>
          <w:rFonts w:cs="Arial"/>
          <w:szCs w:val="28"/>
        </w:rPr>
        <w:t>RC040430</w:t>
      </w:r>
    </w:p>
    <w:p w:rsidR="00B95482" w:rsidRDefault="00B95482">
      <w:pPr>
        <w:rPr>
          <w:rFonts w:cs="Arial"/>
          <w:szCs w:val="28"/>
        </w:rPr>
      </w:pPr>
      <w:r>
        <w:rPr>
          <w:rFonts w:cs="Arial"/>
          <w:szCs w:val="28"/>
        </w:rPr>
        <w:br w:type="page"/>
      </w:r>
    </w:p>
    <w:p w:rsidR="00B13CBF" w:rsidRDefault="00B13CBF" w:rsidP="0068658B">
      <w:pPr>
        <w:tabs>
          <w:tab w:val="left" w:pos="720"/>
          <w:tab w:val="left" w:pos="4320"/>
        </w:tabs>
        <w:rPr>
          <w:rFonts w:cs="Arial"/>
          <w:szCs w:val="28"/>
        </w:rPr>
      </w:pPr>
    </w:p>
    <w:p w:rsidR="00993A3C" w:rsidRDefault="003D47AA" w:rsidP="0068658B">
      <w:pPr>
        <w:tabs>
          <w:tab w:val="left" w:pos="720"/>
          <w:tab w:val="left" w:pos="4320"/>
        </w:tabs>
        <w:rPr>
          <w:rFonts w:cs="Arial"/>
          <w:szCs w:val="28"/>
        </w:rPr>
      </w:pPr>
      <w:r w:rsidRPr="00993A3C">
        <w:rPr>
          <w:rStyle w:val="Strong"/>
        </w:rPr>
        <w:t xml:space="preserve">Couples </w:t>
      </w:r>
      <w:r>
        <w:rPr>
          <w:rFonts w:cs="Arial"/>
          <w:szCs w:val="28"/>
        </w:rPr>
        <w:t>By John</w:t>
      </w:r>
      <w:r w:rsidR="00993A3C">
        <w:rPr>
          <w:rFonts w:cs="Arial"/>
          <w:szCs w:val="28"/>
        </w:rPr>
        <w:t xml:space="preserve"> Updike</w:t>
      </w:r>
    </w:p>
    <w:p w:rsidR="003D47AA" w:rsidRDefault="00993A3C" w:rsidP="0068658B">
      <w:pPr>
        <w:tabs>
          <w:tab w:val="left" w:pos="720"/>
          <w:tab w:val="left" w:pos="4320"/>
        </w:tabs>
        <w:rPr>
          <w:rFonts w:cs="Arial"/>
          <w:szCs w:val="28"/>
        </w:rPr>
      </w:pPr>
      <w:r>
        <w:rPr>
          <w:rFonts w:cs="Arial"/>
          <w:szCs w:val="28"/>
        </w:rPr>
        <w:t>Read by Timothy Hayes Lynch</w:t>
      </w:r>
      <w:r>
        <w:rPr>
          <w:rFonts w:cs="Arial"/>
          <w:szCs w:val="28"/>
        </w:rPr>
        <w:tab/>
        <w:t>Reading time</w:t>
      </w:r>
      <w:r w:rsidR="003D47AA">
        <w:rPr>
          <w:rFonts w:cs="Arial"/>
          <w:szCs w:val="28"/>
        </w:rPr>
        <w:t xml:space="preserve"> </w:t>
      </w:r>
      <w:r>
        <w:rPr>
          <w:rFonts w:cs="Arial"/>
          <w:szCs w:val="28"/>
        </w:rPr>
        <w:t>18 hours, 26 minutes</w:t>
      </w:r>
    </w:p>
    <w:p w:rsidR="003D47AA" w:rsidRDefault="003D47AA" w:rsidP="0068658B">
      <w:pPr>
        <w:tabs>
          <w:tab w:val="left" w:pos="720"/>
          <w:tab w:val="left" w:pos="4320"/>
        </w:tabs>
        <w:rPr>
          <w:rFonts w:cs="Arial"/>
          <w:szCs w:val="28"/>
        </w:rPr>
      </w:pPr>
      <w:r w:rsidRPr="003D47AA">
        <w:rPr>
          <w:rFonts w:cs="Arial"/>
          <w:szCs w:val="28"/>
        </w:rPr>
        <w:t>When Foxy and Ken Whitman move to an outer suburb of Boston, they are taken in by a social set who indulge in partying, drinking, and adultery. Over time, Foxy succumbs to the advances of one of her neighbors, Piet Hanemas. Strong language and explicit descriptions of sex. Bestseller.</w:t>
      </w:r>
    </w:p>
    <w:p w:rsidR="00993A3C" w:rsidRPr="00480C67" w:rsidRDefault="00993A3C" w:rsidP="00993A3C">
      <w:pPr>
        <w:tabs>
          <w:tab w:val="left" w:pos="720"/>
          <w:tab w:val="left" w:pos="4320"/>
        </w:tabs>
        <w:rPr>
          <w:rFonts w:cs="Arial"/>
        </w:rPr>
      </w:pPr>
      <w:r>
        <w:rPr>
          <w:rFonts w:cs="Arial"/>
        </w:rPr>
        <w:tab/>
      </w:r>
      <w:hyperlink r:id="rId142" w:history="1">
        <w:r w:rsidRPr="00F87560">
          <w:rPr>
            <w:rStyle w:val="Hyperlink"/>
            <w:rFonts w:cs="Arial"/>
          </w:rPr>
          <w:t>Download from BARD: Couples</w:t>
        </w:r>
      </w:hyperlink>
    </w:p>
    <w:p w:rsidR="003D47AA" w:rsidRDefault="00993A3C" w:rsidP="0068658B">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993A3C">
        <w:rPr>
          <w:rFonts w:cs="Arial"/>
          <w:szCs w:val="28"/>
        </w:rPr>
        <w:t>RC048643</w:t>
      </w:r>
    </w:p>
    <w:p w:rsidR="00993A3C" w:rsidRDefault="00993A3C" w:rsidP="0068658B">
      <w:pPr>
        <w:tabs>
          <w:tab w:val="left" w:pos="720"/>
          <w:tab w:val="left" w:pos="4320"/>
        </w:tabs>
        <w:rPr>
          <w:rFonts w:cs="Arial"/>
          <w:szCs w:val="28"/>
        </w:rPr>
      </w:pPr>
    </w:p>
    <w:p w:rsidR="00993A3C" w:rsidRPr="00132AF6" w:rsidRDefault="00993A3C" w:rsidP="0068658B">
      <w:pPr>
        <w:tabs>
          <w:tab w:val="left" w:pos="720"/>
          <w:tab w:val="left" w:pos="4320"/>
        </w:tabs>
        <w:rPr>
          <w:rFonts w:cs="Arial"/>
          <w:szCs w:val="28"/>
        </w:rPr>
      </w:pPr>
    </w:p>
    <w:p w:rsidR="00957BF6" w:rsidRDefault="0070231E" w:rsidP="0068658B">
      <w:pPr>
        <w:tabs>
          <w:tab w:val="left" w:pos="720"/>
          <w:tab w:val="left" w:pos="4320"/>
        </w:tabs>
      </w:pPr>
      <w:r w:rsidRPr="0070231E">
        <w:rPr>
          <w:rStyle w:val="Strong"/>
        </w:rPr>
        <w:t>My Father’s Tears and Other Stories</w:t>
      </w:r>
      <w:r>
        <w:t xml:space="preserve"> By John Updike</w:t>
      </w:r>
    </w:p>
    <w:p w:rsidR="0070231E" w:rsidRDefault="0070231E" w:rsidP="0068658B">
      <w:pPr>
        <w:tabs>
          <w:tab w:val="left" w:pos="720"/>
          <w:tab w:val="left" w:pos="4320"/>
        </w:tabs>
      </w:pPr>
      <w:r>
        <w:t xml:space="preserve">Read by Luke </w:t>
      </w:r>
      <w:r w:rsidRPr="0070231E">
        <w:t>Daniels</w:t>
      </w:r>
      <w:r>
        <w:tab/>
        <w:t>Reading time 8 hours, 51 minutes</w:t>
      </w:r>
    </w:p>
    <w:p w:rsidR="0070231E" w:rsidRDefault="0070231E" w:rsidP="0068658B">
      <w:pPr>
        <w:tabs>
          <w:tab w:val="left" w:pos="720"/>
          <w:tab w:val="left" w:pos="4320"/>
        </w:tabs>
      </w:pPr>
      <w:r w:rsidRPr="0070231E">
        <w:t>Eighteen short stories ponder life and old age. In the title piece, a student leaving for Harvard recalls his dad's emotional response at the local train station. In "Free," widowed Henry visits a former lover and misses his wife. Strong language and some descriptions of sex. Commercial audiobook. 2009.</w:t>
      </w:r>
    </w:p>
    <w:p w:rsidR="0037771F" w:rsidRDefault="0070231E" w:rsidP="0037771F">
      <w:pPr>
        <w:tabs>
          <w:tab w:val="left" w:pos="720"/>
          <w:tab w:val="left" w:pos="4320"/>
        </w:tabs>
      </w:pPr>
      <w:r>
        <w:tab/>
      </w:r>
      <w:hyperlink r:id="rId143" w:history="1">
        <w:r w:rsidR="0037771F" w:rsidRPr="00366163">
          <w:rPr>
            <w:rStyle w:val="Hyperlink"/>
          </w:rPr>
          <w:t>Download from BARD</w:t>
        </w:r>
        <w:r w:rsidRPr="00366163">
          <w:rPr>
            <w:rStyle w:val="Hyperlink"/>
          </w:rPr>
          <w:t>: My Father’s Tears and Other Stories</w:t>
        </w:r>
      </w:hyperlink>
    </w:p>
    <w:p w:rsidR="0037771F" w:rsidRDefault="0070231E" w:rsidP="0037771F">
      <w:pPr>
        <w:tabs>
          <w:tab w:val="left" w:pos="720"/>
          <w:tab w:val="left" w:pos="4320"/>
        </w:tabs>
      </w:pPr>
      <w:r>
        <w:tab/>
      </w:r>
      <w:r w:rsidR="0037771F">
        <w:t>Also available on digital cartridge</w:t>
      </w:r>
      <w:r>
        <w:t xml:space="preserve"> </w:t>
      </w:r>
      <w:r w:rsidRPr="0070231E">
        <w:t>DB069372</w:t>
      </w:r>
    </w:p>
    <w:p w:rsidR="0037771F" w:rsidRDefault="0070231E" w:rsidP="0037771F">
      <w:pPr>
        <w:tabs>
          <w:tab w:val="left" w:pos="720"/>
          <w:tab w:val="left" w:pos="4320"/>
        </w:tabs>
      </w:pPr>
      <w:r>
        <w:tab/>
      </w:r>
      <w:hyperlink r:id="rId144" w:history="1">
        <w:r w:rsidR="0037771F" w:rsidRPr="00366163">
          <w:rPr>
            <w:rStyle w:val="Hyperlink"/>
          </w:rPr>
          <w:t>Download from BARD as Electronic Braille</w:t>
        </w:r>
        <w:r w:rsidR="00366163" w:rsidRPr="00366163">
          <w:rPr>
            <w:rStyle w:val="Hyperlink"/>
          </w:rPr>
          <w:t xml:space="preserve"> BR18508</w:t>
        </w:r>
      </w:hyperlink>
    </w:p>
    <w:p w:rsidR="0037771F" w:rsidRDefault="0070231E" w:rsidP="0037771F">
      <w:pPr>
        <w:tabs>
          <w:tab w:val="left" w:pos="720"/>
          <w:tab w:val="left" w:pos="4320"/>
        </w:tabs>
      </w:pPr>
      <w:r>
        <w:tab/>
      </w:r>
      <w:r w:rsidR="0037771F">
        <w:t>Also available in braille</w:t>
      </w:r>
      <w:r>
        <w:t xml:space="preserve"> </w:t>
      </w:r>
      <w:r w:rsidRPr="0070231E">
        <w:t>BR018508</w:t>
      </w:r>
    </w:p>
    <w:p w:rsidR="0037771F" w:rsidRDefault="0037771F" w:rsidP="0068658B">
      <w:pPr>
        <w:tabs>
          <w:tab w:val="left" w:pos="720"/>
          <w:tab w:val="left" w:pos="4320"/>
        </w:tabs>
      </w:pPr>
    </w:p>
    <w:p w:rsidR="003F5B21" w:rsidRDefault="003F5B21" w:rsidP="0068658B">
      <w:pPr>
        <w:tabs>
          <w:tab w:val="left" w:pos="720"/>
          <w:tab w:val="left" w:pos="4320"/>
        </w:tabs>
      </w:pPr>
    </w:p>
    <w:p w:rsidR="003F5B21" w:rsidRDefault="00326399" w:rsidP="0068658B">
      <w:pPr>
        <w:tabs>
          <w:tab w:val="left" w:pos="720"/>
          <w:tab w:val="left" w:pos="4320"/>
        </w:tabs>
      </w:pPr>
      <w:r>
        <w:rPr>
          <w:rStyle w:val="Strong"/>
        </w:rPr>
        <w:t>Girls Like U</w:t>
      </w:r>
      <w:r w:rsidR="003F5B21" w:rsidRPr="00326399">
        <w:rPr>
          <w:rStyle w:val="Strong"/>
        </w:rPr>
        <w:t>s Carole King, Joni Mitc</w:t>
      </w:r>
      <w:r>
        <w:rPr>
          <w:rStyle w:val="Strong"/>
        </w:rPr>
        <w:t>hell, and Carly Simon--and the Journey of a G</w:t>
      </w:r>
      <w:r w:rsidR="003F5B21" w:rsidRPr="00326399">
        <w:rPr>
          <w:rStyle w:val="Strong"/>
        </w:rPr>
        <w:t>eneration</w:t>
      </w:r>
      <w:r w:rsidR="003F5B21">
        <w:t xml:space="preserve"> By She</w:t>
      </w:r>
      <w:r w:rsidR="006D217A">
        <w:t>il</w:t>
      </w:r>
      <w:r w:rsidR="003F5B21">
        <w:t>a Weller</w:t>
      </w:r>
    </w:p>
    <w:p w:rsidR="003F5B21" w:rsidRDefault="003F5B21" w:rsidP="0068658B">
      <w:pPr>
        <w:tabs>
          <w:tab w:val="left" w:pos="720"/>
          <w:tab w:val="left" w:pos="4320"/>
        </w:tabs>
      </w:pPr>
      <w:r>
        <w:t>Read by</w:t>
      </w:r>
      <w:r w:rsidR="00326399">
        <w:t xml:space="preserve"> Mary Kane</w:t>
      </w:r>
      <w:r>
        <w:tab/>
        <w:t>Reading time</w:t>
      </w:r>
      <w:r w:rsidR="00326399">
        <w:t xml:space="preserve"> 23 hours, 34 minutes</w:t>
      </w:r>
    </w:p>
    <w:p w:rsidR="00326399" w:rsidRDefault="00326399" w:rsidP="0068658B">
      <w:pPr>
        <w:tabs>
          <w:tab w:val="left" w:pos="720"/>
          <w:tab w:val="left" w:pos="4320"/>
        </w:tabs>
      </w:pPr>
      <w:r w:rsidRPr="00326399">
        <w:t>Intertwined biographies of singer-songwriters of the sixties and seventies. Discusses King's 1971 Grammy sweep for Tapestry, Simon's number-one hit "You're So Vain," and Mitchell's self-proclaimed pure opera of the soul in Blue. James Taylor figures as Mitchell's lover, Simon's husband, and collaborator for all three. Strong language. Bestseller. 2008.</w:t>
      </w:r>
    </w:p>
    <w:p w:rsidR="00326399" w:rsidRDefault="00326399" w:rsidP="00326399">
      <w:pPr>
        <w:tabs>
          <w:tab w:val="left" w:pos="720"/>
          <w:tab w:val="left" w:pos="4320"/>
        </w:tabs>
      </w:pPr>
      <w:r>
        <w:tab/>
      </w:r>
      <w:hyperlink r:id="rId145" w:history="1">
        <w:r w:rsidRPr="00366163">
          <w:rPr>
            <w:rStyle w:val="Hyperlink"/>
          </w:rPr>
          <w:t>Download from BARD: Girls Like Us Carole King, Joni Mitchell, and…</w:t>
        </w:r>
      </w:hyperlink>
    </w:p>
    <w:p w:rsidR="005F2E96" w:rsidRDefault="00326399" w:rsidP="00326399">
      <w:pPr>
        <w:tabs>
          <w:tab w:val="left" w:pos="720"/>
          <w:tab w:val="left" w:pos="4320"/>
        </w:tabs>
      </w:pPr>
      <w:r>
        <w:tab/>
        <w:t xml:space="preserve">Also available on digital cartridge </w:t>
      </w:r>
      <w:r w:rsidRPr="00326399">
        <w:t>DB066664</w:t>
      </w:r>
    </w:p>
    <w:p w:rsidR="005F2E96" w:rsidRDefault="005F2E96">
      <w:r>
        <w:br w:type="page"/>
      </w:r>
    </w:p>
    <w:p w:rsidR="00C96EC3" w:rsidRDefault="00C96EC3" w:rsidP="00326399">
      <w:pPr>
        <w:tabs>
          <w:tab w:val="left" w:pos="720"/>
          <w:tab w:val="left" w:pos="4320"/>
        </w:tabs>
      </w:pPr>
      <w:r w:rsidRPr="00C96EC3">
        <w:rPr>
          <w:rStyle w:val="Strong"/>
        </w:rPr>
        <w:lastRenderedPageBreak/>
        <w:t>The Night Trilogy</w:t>
      </w:r>
      <w:r>
        <w:t xml:space="preserve"> By Elie </w:t>
      </w:r>
      <w:r w:rsidRPr="00C96EC3">
        <w:t>Wiesel</w:t>
      </w:r>
    </w:p>
    <w:p w:rsidR="00C96EC3" w:rsidRDefault="00C96EC3" w:rsidP="00326399">
      <w:pPr>
        <w:tabs>
          <w:tab w:val="left" w:pos="720"/>
          <w:tab w:val="left" w:pos="4320"/>
        </w:tabs>
      </w:pPr>
      <w:r>
        <w:t xml:space="preserve">Read by Ken </w:t>
      </w:r>
      <w:r w:rsidRPr="00C96EC3">
        <w:t>Kliban</w:t>
      </w:r>
      <w:r>
        <w:tab/>
        <w:t>Reading time 10 hours, 5 minutes</w:t>
      </w:r>
    </w:p>
    <w:p w:rsidR="00C96EC3" w:rsidRDefault="00C96EC3" w:rsidP="00C96EC3">
      <w:pPr>
        <w:tabs>
          <w:tab w:val="left" w:pos="720"/>
          <w:tab w:val="left" w:pos="4320"/>
        </w:tabs>
        <w:rPr>
          <w:rFonts w:cs="Arial"/>
        </w:rPr>
      </w:pPr>
      <w:r w:rsidRPr="00C96EC3">
        <w:rPr>
          <w:rFonts w:cs="Arial"/>
        </w:rPr>
        <w:t>"Night" is the story of a Jewish boy who is deported with his family and community from Hungary to the horrors of the infamous Auschwitz. In "Dawn," Elisha, the sole survivor of his family, becomes a Jewish terrorist in Palestine and is ordered to execute an Englishman. In "The Accident," a concentration camp survivor tries to rebuild his life in New York City. Some violence and some descriptions of sex.</w:t>
      </w:r>
    </w:p>
    <w:p w:rsidR="00C96EC3" w:rsidRPr="00480C67" w:rsidRDefault="00C96EC3" w:rsidP="00C96EC3">
      <w:pPr>
        <w:tabs>
          <w:tab w:val="left" w:pos="720"/>
          <w:tab w:val="left" w:pos="4320"/>
        </w:tabs>
        <w:rPr>
          <w:rFonts w:cs="Arial"/>
        </w:rPr>
      </w:pPr>
      <w:r>
        <w:rPr>
          <w:rFonts w:cs="Arial"/>
        </w:rPr>
        <w:tab/>
      </w:r>
      <w:hyperlink r:id="rId146" w:history="1">
        <w:r w:rsidRPr="002D3BC7">
          <w:rPr>
            <w:rStyle w:val="Hyperlink"/>
            <w:rFonts w:cs="Arial"/>
          </w:rPr>
          <w:t>Download from BARD: The Night Trilogy</w:t>
        </w:r>
      </w:hyperlink>
      <w:r>
        <w:rPr>
          <w:rFonts w:cs="Arial"/>
        </w:rPr>
        <w:t xml:space="preserve"> </w:t>
      </w:r>
    </w:p>
    <w:p w:rsidR="00C96EC3" w:rsidRPr="00480C67" w:rsidRDefault="00C96EC3" w:rsidP="00C96EC3">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C96EC3">
        <w:rPr>
          <w:rFonts w:cs="Arial"/>
          <w:szCs w:val="28"/>
        </w:rPr>
        <w:t>RC042074</w:t>
      </w:r>
    </w:p>
    <w:p w:rsidR="00C96EC3" w:rsidRPr="00480C67" w:rsidRDefault="00C96EC3" w:rsidP="00C96EC3">
      <w:pPr>
        <w:tabs>
          <w:tab w:val="left" w:pos="720"/>
          <w:tab w:val="left" w:pos="4320"/>
        </w:tabs>
        <w:rPr>
          <w:rFonts w:cs="Arial"/>
          <w:szCs w:val="28"/>
        </w:rPr>
      </w:pPr>
      <w:r>
        <w:rPr>
          <w:rFonts w:cs="Arial"/>
          <w:szCs w:val="28"/>
        </w:rPr>
        <w:tab/>
      </w:r>
      <w:hyperlink r:id="rId147" w:history="1">
        <w:r w:rsidRPr="002D3BC7">
          <w:rPr>
            <w:rStyle w:val="Hyperlink"/>
            <w:rFonts w:cs="Arial"/>
            <w:szCs w:val="28"/>
          </w:rPr>
          <w:t>Download from BARD as Electronic Braille BR11185</w:t>
        </w:r>
      </w:hyperlink>
    </w:p>
    <w:p w:rsidR="00C96EC3" w:rsidRPr="00480C67" w:rsidRDefault="00C96EC3" w:rsidP="00C96EC3">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C96EC3">
        <w:rPr>
          <w:rFonts w:cs="Arial"/>
          <w:szCs w:val="28"/>
        </w:rPr>
        <w:t>BR011185</w:t>
      </w:r>
    </w:p>
    <w:p w:rsidR="004B5AA8" w:rsidRDefault="004B5AA8" w:rsidP="00326399">
      <w:pPr>
        <w:tabs>
          <w:tab w:val="left" w:pos="720"/>
          <w:tab w:val="left" w:pos="4320"/>
        </w:tabs>
      </w:pPr>
    </w:p>
    <w:p w:rsidR="00EA77DA" w:rsidRDefault="00EA77DA" w:rsidP="00326399">
      <w:pPr>
        <w:tabs>
          <w:tab w:val="left" w:pos="720"/>
          <w:tab w:val="left" w:pos="4320"/>
        </w:tabs>
      </w:pPr>
    </w:p>
    <w:p w:rsidR="00EA77DA" w:rsidRDefault="00EA77DA" w:rsidP="00326399">
      <w:pPr>
        <w:tabs>
          <w:tab w:val="left" w:pos="720"/>
          <w:tab w:val="left" w:pos="4320"/>
        </w:tabs>
      </w:pPr>
      <w:r w:rsidRPr="00EA77DA">
        <w:rPr>
          <w:rStyle w:val="Strong"/>
        </w:rPr>
        <w:t>A Streetcar Named Desire</w:t>
      </w:r>
      <w:r>
        <w:t xml:space="preserve"> By Tennessee </w:t>
      </w:r>
      <w:r w:rsidRPr="00EA77DA">
        <w:t>Williams</w:t>
      </w:r>
    </w:p>
    <w:p w:rsidR="00EA77DA" w:rsidRDefault="00EA77DA" w:rsidP="00326399">
      <w:pPr>
        <w:tabs>
          <w:tab w:val="left" w:pos="720"/>
          <w:tab w:val="left" w:pos="4320"/>
        </w:tabs>
      </w:pPr>
      <w:r>
        <w:t>Read by</w:t>
      </w:r>
      <w:r w:rsidR="00E934DF">
        <w:t xml:space="preserve"> Kimberly Schraf</w:t>
      </w:r>
      <w:r>
        <w:tab/>
        <w:t>Reading time</w:t>
      </w:r>
      <w:r w:rsidR="00E934DF">
        <w:t xml:space="preserve"> 3 hours, 59 minutes</w:t>
      </w:r>
    </w:p>
    <w:p w:rsidR="00EA77DA" w:rsidRDefault="00E934DF" w:rsidP="00326399">
      <w:pPr>
        <w:tabs>
          <w:tab w:val="left" w:pos="720"/>
          <w:tab w:val="left" w:pos="4320"/>
        </w:tabs>
      </w:pPr>
      <w:r w:rsidRPr="00E934DF">
        <w:t>In this play, a recently widowed, faded southern belle visits her bohemian sister and lusty brother-in-law in the French Quarter of New Orleans. Seeking the lost gentility of her early life, she instead faces a mental breakdown because of the insensitivity of those around her. Pulitzer Prize. 1947.</w:t>
      </w:r>
    </w:p>
    <w:p w:rsidR="00EA77DA" w:rsidRPr="00480C67" w:rsidRDefault="00FC1721" w:rsidP="00EA77DA">
      <w:pPr>
        <w:tabs>
          <w:tab w:val="left" w:pos="720"/>
          <w:tab w:val="left" w:pos="4320"/>
        </w:tabs>
        <w:rPr>
          <w:rFonts w:cs="Arial"/>
        </w:rPr>
      </w:pPr>
      <w:r>
        <w:rPr>
          <w:rFonts w:cs="Arial"/>
        </w:rPr>
        <w:tab/>
      </w:r>
      <w:hyperlink r:id="rId148" w:history="1">
        <w:r w:rsidR="00EA77DA" w:rsidRPr="00FC1721">
          <w:rPr>
            <w:rStyle w:val="Hyperlink"/>
            <w:rFonts w:cs="Arial"/>
          </w:rPr>
          <w:t>Download from BARD</w:t>
        </w:r>
        <w:r w:rsidRPr="00FC1721">
          <w:rPr>
            <w:rStyle w:val="Hyperlink"/>
            <w:rFonts w:cs="Arial"/>
          </w:rPr>
          <w:t>: A Streetcar Named Desire</w:t>
        </w:r>
      </w:hyperlink>
    </w:p>
    <w:p w:rsidR="00EA77DA" w:rsidRPr="00480C67" w:rsidRDefault="00FC1721" w:rsidP="00EA77DA">
      <w:pPr>
        <w:tabs>
          <w:tab w:val="left" w:pos="720"/>
          <w:tab w:val="left" w:pos="4320"/>
        </w:tabs>
        <w:rPr>
          <w:rFonts w:cs="Arial"/>
          <w:szCs w:val="28"/>
        </w:rPr>
      </w:pPr>
      <w:r>
        <w:rPr>
          <w:rFonts w:cs="Arial"/>
        </w:rPr>
        <w:tab/>
      </w:r>
      <w:r w:rsidR="00EA77DA" w:rsidRPr="00480C67">
        <w:rPr>
          <w:rFonts w:cs="Arial"/>
        </w:rPr>
        <w:t xml:space="preserve">Also </w:t>
      </w:r>
      <w:r w:rsidR="00EA77DA" w:rsidRPr="00480C67">
        <w:rPr>
          <w:rFonts w:cs="Arial"/>
          <w:szCs w:val="28"/>
        </w:rPr>
        <w:t>available on cassette</w:t>
      </w:r>
      <w:r>
        <w:rPr>
          <w:rFonts w:cs="Arial"/>
          <w:szCs w:val="28"/>
        </w:rPr>
        <w:t xml:space="preserve"> </w:t>
      </w:r>
      <w:r w:rsidRPr="00FC1721">
        <w:rPr>
          <w:rFonts w:cs="Arial"/>
          <w:szCs w:val="28"/>
        </w:rPr>
        <w:t>RC046212</w:t>
      </w:r>
    </w:p>
    <w:p w:rsidR="00EA77DA" w:rsidRPr="00480C67" w:rsidRDefault="00FC1721" w:rsidP="00EA77DA">
      <w:pPr>
        <w:tabs>
          <w:tab w:val="left" w:pos="720"/>
          <w:tab w:val="left" w:pos="4320"/>
        </w:tabs>
        <w:rPr>
          <w:rFonts w:cs="Arial"/>
          <w:szCs w:val="28"/>
        </w:rPr>
      </w:pPr>
      <w:r>
        <w:rPr>
          <w:rFonts w:cs="Arial"/>
          <w:szCs w:val="28"/>
        </w:rPr>
        <w:tab/>
      </w:r>
      <w:hyperlink r:id="rId149" w:history="1">
        <w:r w:rsidR="00EA77DA" w:rsidRPr="00FC1721">
          <w:rPr>
            <w:rStyle w:val="Hyperlink"/>
            <w:rFonts w:cs="Arial"/>
            <w:szCs w:val="28"/>
          </w:rPr>
          <w:t>Download from BARD as Electronic Braille</w:t>
        </w:r>
        <w:r w:rsidRPr="00FC1721">
          <w:rPr>
            <w:rStyle w:val="Hyperlink"/>
            <w:rFonts w:cs="Arial"/>
            <w:szCs w:val="28"/>
          </w:rPr>
          <w:t xml:space="preserve"> BR11535</w:t>
        </w:r>
      </w:hyperlink>
    </w:p>
    <w:p w:rsidR="00EA77DA" w:rsidRPr="00480C67" w:rsidRDefault="00FC1721" w:rsidP="00EA77DA">
      <w:pPr>
        <w:tabs>
          <w:tab w:val="left" w:pos="720"/>
          <w:tab w:val="left" w:pos="4320"/>
        </w:tabs>
        <w:rPr>
          <w:rFonts w:cs="Arial"/>
          <w:szCs w:val="28"/>
        </w:rPr>
      </w:pPr>
      <w:r>
        <w:rPr>
          <w:rFonts w:cs="Arial"/>
          <w:szCs w:val="28"/>
        </w:rPr>
        <w:tab/>
      </w:r>
      <w:r w:rsidR="00EA77DA" w:rsidRPr="00480C67">
        <w:rPr>
          <w:rFonts w:cs="Arial"/>
          <w:szCs w:val="28"/>
        </w:rPr>
        <w:t>Also available in braille</w:t>
      </w:r>
      <w:r>
        <w:rPr>
          <w:rFonts w:cs="Arial"/>
          <w:szCs w:val="28"/>
        </w:rPr>
        <w:t xml:space="preserve"> </w:t>
      </w:r>
      <w:r w:rsidRPr="00FC1721">
        <w:rPr>
          <w:rFonts w:cs="Arial"/>
          <w:szCs w:val="28"/>
        </w:rPr>
        <w:t>BR000172</w:t>
      </w:r>
    </w:p>
    <w:p w:rsidR="00EA77DA" w:rsidRDefault="00EA77DA" w:rsidP="00326399">
      <w:pPr>
        <w:tabs>
          <w:tab w:val="left" w:pos="720"/>
          <w:tab w:val="left" w:pos="4320"/>
        </w:tabs>
      </w:pPr>
    </w:p>
    <w:p w:rsidR="00A1735D" w:rsidRDefault="00A1735D" w:rsidP="00326399">
      <w:pPr>
        <w:tabs>
          <w:tab w:val="left" w:pos="720"/>
          <w:tab w:val="left" w:pos="4320"/>
        </w:tabs>
      </w:pPr>
    </w:p>
    <w:p w:rsidR="00A1735D" w:rsidRDefault="00A1735D" w:rsidP="00326399">
      <w:pPr>
        <w:tabs>
          <w:tab w:val="left" w:pos="720"/>
          <w:tab w:val="left" w:pos="4320"/>
        </w:tabs>
      </w:pPr>
      <w:r>
        <w:rPr>
          <w:rStyle w:val="Strong"/>
        </w:rPr>
        <w:t>The Duke of Deception Memories of My F</w:t>
      </w:r>
      <w:r w:rsidRPr="00A1735D">
        <w:rPr>
          <w:rStyle w:val="Strong"/>
        </w:rPr>
        <w:t>ather</w:t>
      </w:r>
      <w:r>
        <w:t xml:space="preserve"> By Geoffrey Wolff</w:t>
      </w:r>
    </w:p>
    <w:p w:rsidR="00A1735D" w:rsidRDefault="00A1735D" w:rsidP="00326399">
      <w:pPr>
        <w:tabs>
          <w:tab w:val="left" w:pos="720"/>
          <w:tab w:val="left" w:pos="4320"/>
        </w:tabs>
      </w:pPr>
      <w:r>
        <w:t>Read by John Stratton</w:t>
      </w:r>
    </w:p>
    <w:p w:rsidR="00A1735D" w:rsidRDefault="00A1735D" w:rsidP="00326399">
      <w:pPr>
        <w:tabs>
          <w:tab w:val="left" w:pos="720"/>
          <w:tab w:val="left" w:pos="4320"/>
        </w:tabs>
      </w:pPr>
      <w:r w:rsidRPr="00A1735D">
        <w:t>The author recaptures the paradox of his brilliant father's turbulent life and resurrects the crises of his own seesaw childhood. Some strong language.</w:t>
      </w:r>
    </w:p>
    <w:p w:rsidR="00A90533" w:rsidRDefault="00A1735D" w:rsidP="00A1735D">
      <w:pPr>
        <w:tabs>
          <w:tab w:val="left" w:pos="720"/>
          <w:tab w:val="left" w:pos="4320"/>
        </w:tabs>
        <w:rPr>
          <w:rFonts w:cs="Arial"/>
          <w:szCs w:val="28"/>
        </w:rPr>
      </w:pPr>
      <w:r>
        <w:rPr>
          <w:rFonts w:cs="Arial"/>
        </w:rPr>
        <w:tab/>
      </w:r>
      <w:r w:rsidRPr="00480C67">
        <w:rPr>
          <w:rFonts w:cs="Arial"/>
        </w:rPr>
        <w:t xml:space="preserve">Also </w:t>
      </w:r>
      <w:r w:rsidRPr="00480C67">
        <w:rPr>
          <w:rFonts w:cs="Arial"/>
          <w:szCs w:val="28"/>
        </w:rPr>
        <w:t>available on cassette</w:t>
      </w:r>
      <w:r>
        <w:rPr>
          <w:rFonts w:cs="Arial"/>
          <w:szCs w:val="28"/>
        </w:rPr>
        <w:t xml:space="preserve"> </w:t>
      </w:r>
      <w:r w:rsidRPr="00A1735D">
        <w:rPr>
          <w:rFonts w:cs="Arial"/>
          <w:szCs w:val="28"/>
        </w:rPr>
        <w:t>RC014703</w:t>
      </w:r>
    </w:p>
    <w:p w:rsidR="00A1735D" w:rsidRDefault="00A1735D" w:rsidP="00326399">
      <w:pPr>
        <w:tabs>
          <w:tab w:val="left" w:pos="720"/>
          <w:tab w:val="left" w:pos="4320"/>
        </w:tabs>
        <w:rPr>
          <w:rFonts w:cs="Arial"/>
          <w:szCs w:val="28"/>
        </w:rPr>
      </w:pPr>
    </w:p>
    <w:p w:rsidR="00276EE6" w:rsidRDefault="00276EE6" w:rsidP="00326399">
      <w:pPr>
        <w:tabs>
          <w:tab w:val="left" w:pos="720"/>
          <w:tab w:val="left" w:pos="4320"/>
        </w:tabs>
      </w:pPr>
    </w:p>
    <w:p w:rsidR="005F2E96" w:rsidRDefault="00C0748B" w:rsidP="00326399">
      <w:pPr>
        <w:tabs>
          <w:tab w:val="left" w:pos="720"/>
          <w:tab w:val="left" w:pos="4320"/>
        </w:tabs>
      </w:pPr>
      <w:r>
        <w:rPr>
          <w:rStyle w:val="Strong"/>
        </w:rPr>
        <w:t>The Caine M</w:t>
      </w:r>
      <w:r w:rsidR="005F2E96" w:rsidRPr="005F2E96">
        <w:rPr>
          <w:rStyle w:val="Strong"/>
        </w:rPr>
        <w:t>utiny</w:t>
      </w:r>
      <w:r w:rsidR="005F2E96">
        <w:t xml:space="preserve"> By Herman Wouk</w:t>
      </w:r>
    </w:p>
    <w:p w:rsidR="005F2E96" w:rsidRDefault="005F2E96" w:rsidP="00326399">
      <w:pPr>
        <w:tabs>
          <w:tab w:val="left" w:pos="720"/>
          <w:tab w:val="left" w:pos="4320"/>
        </w:tabs>
      </w:pPr>
      <w:r>
        <w:t xml:space="preserve">Read by </w:t>
      </w:r>
      <w:r w:rsidR="00C0748B">
        <w:t>Ed Blake</w:t>
      </w:r>
      <w:r>
        <w:tab/>
        <w:t>Reading time</w:t>
      </w:r>
      <w:r w:rsidR="00C0748B">
        <w:t xml:space="preserve"> 20 hours, 19 minutes</w:t>
      </w:r>
    </w:p>
    <w:p w:rsidR="005F2E96" w:rsidRDefault="005F2E96" w:rsidP="00326399">
      <w:pPr>
        <w:tabs>
          <w:tab w:val="left" w:pos="720"/>
          <w:tab w:val="left" w:pos="4320"/>
        </w:tabs>
      </w:pPr>
      <w:r w:rsidRPr="005F2E96">
        <w:t>During World War II, the crew of the Caine mutinies against Captain Queeg, accusing him of incompetence. The novel reaches its climax during the court-martial when they must prove their charges. Pulitzer Prize.</w:t>
      </w:r>
    </w:p>
    <w:p w:rsidR="005F2E96" w:rsidRPr="00480C67" w:rsidRDefault="00C0748B" w:rsidP="005F2E96">
      <w:pPr>
        <w:tabs>
          <w:tab w:val="left" w:pos="720"/>
          <w:tab w:val="left" w:pos="4320"/>
        </w:tabs>
        <w:rPr>
          <w:rFonts w:cs="Arial"/>
        </w:rPr>
      </w:pPr>
      <w:r>
        <w:rPr>
          <w:rFonts w:cs="Arial"/>
        </w:rPr>
        <w:tab/>
      </w:r>
      <w:hyperlink r:id="rId150" w:history="1">
        <w:r w:rsidR="005F2E96" w:rsidRPr="00A90533">
          <w:rPr>
            <w:rStyle w:val="Hyperlink"/>
            <w:rFonts w:cs="Arial"/>
          </w:rPr>
          <w:t>Download from BARD</w:t>
        </w:r>
        <w:r w:rsidRPr="00A90533">
          <w:rPr>
            <w:rStyle w:val="Hyperlink"/>
            <w:rFonts w:cs="Arial"/>
          </w:rPr>
          <w:t xml:space="preserve"> The Caine mutiny</w:t>
        </w:r>
      </w:hyperlink>
    </w:p>
    <w:p w:rsidR="005F2E96" w:rsidRPr="00480C67" w:rsidRDefault="00C0748B" w:rsidP="005F2E96">
      <w:pPr>
        <w:tabs>
          <w:tab w:val="left" w:pos="720"/>
          <w:tab w:val="left" w:pos="4320"/>
        </w:tabs>
        <w:rPr>
          <w:rFonts w:cs="Arial"/>
          <w:szCs w:val="28"/>
        </w:rPr>
      </w:pPr>
      <w:r>
        <w:rPr>
          <w:rFonts w:cs="Arial"/>
        </w:rPr>
        <w:tab/>
      </w:r>
      <w:r w:rsidR="005F2E96" w:rsidRPr="00480C67">
        <w:rPr>
          <w:rFonts w:cs="Arial"/>
        </w:rPr>
        <w:t xml:space="preserve">Also </w:t>
      </w:r>
      <w:r w:rsidR="005F2E96" w:rsidRPr="00480C67">
        <w:rPr>
          <w:rFonts w:cs="Arial"/>
          <w:szCs w:val="28"/>
        </w:rPr>
        <w:t>available on cassette</w:t>
      </w:r>
      <w:r w:rsidRPr="00C0748B">
        <w:t xml:space="preserve"> </w:t>
      </w:r>
      <w:r w:rsidRPr="00C0748B">
        <w:rPr>
          <w:rFonts w:cs="Arial"/>
          <w:szCs w:val="28"/>
        </w:rPr>
        <w:t>RC031442</w:t>
      </w:r>
    </w:p>
    <w:p w:rsidR="005F2E96" w:rsidRPr="00480C67" w:rsidRDefault="00C0748B" w:rsidP="005F2E96">
      <w:pPr>
        <w:tabs>
          <w:tab w:val="left" w:pos="720"/>
          <w:tab w:val="left" w:pos="4320"/>
        </w:tabs>
        <w:rPr>
          <w:rFonts w:cs="Arial"/>
          <w:szCs w:val="28"/>
        </w:rPr>
      </w:pPr>
      <w:r>
        <w:rPr>
          <w:rFonts w:cs="Arial"/>
          <w:szCs w:val="28"/>
        </w:rPr>
        <w:tab/>
      </w:r>
      <w:hyperlink r:id="rId151" w:history="1">
        <w:r w:rsidR="005F2E96" w:rsidRPr="00A90533">
          <w:rPr>
            <w:rStyle w:val="Hyperlink"/>
            <w:rFonts w:cs="Arial"/>
            <w:szCs w:val="28"/>
          </w:rPr>
          <w:t>Download from BARD as Electronic Braille</w:t>
        </w:r>
        <w:r w:rsidRPr="00A90533">
          <w:rPr>
            <w:rStyle w:val="Hyperlink"/>
            <w:rFonts w:cs="Arial"/>
            <w:szCs w:val="28"/>
          </w:rPr>
          <w:t xml:space="preserve"> BR08215</w:t>
        </w:r>
      </w:hyperlink>
    </w:p>
    <w:p w:rsidR="005F2E96" w:rsidRPr="00480C67" w:rsidRDefault="00C0748B" w:rsidP="005F2E96">
      <w:pPr>
        <w:tabs>
          <w:tab w:val="left" w:pos="720"/>
          <w:tab w:val="left" w:pos="4320"/>
        </w:tabs>
        <w:rPr>
          <w:rFonts w:cs="Arial"/>
          <w:szCs w:val="28"/>
        </w:rPr>
      </w:pPr>
      <w:r>
        <w:rPr>
          <w:rFonts w:cs="Arial"/>
          <w:szCs w:val="28"/>
        </w:rPr>
        <w:tab/>
      </w:r>
      <w:r w:rsidR="005F2E96" w:rsidRPr="00480C67">
        <w:rPr>
          <w:rFonts w:cs="Arial"/>
          <w:szCs w:val="28"/>
        </w:rPr>
        <w:t>Also available in braille</w:t>
      </w:r>
      <w:r>
        <w:rPr>
          <w:rFonts w:cs="Arial"/>
          <w:szCs w:val="28"/>
        </w:rPr>
        <w:t xml:space="preserve"> </w:t>
      </w:r>
      <w:r w:rsidRPr="00C0748B">
        <w:rPr>
          <w:rFonts w:cs="Arial"/>
          <w:szCs w:val="28"/>
        </w:rPr>
        <w:t>BR008215</w:t>
      </w:r>
    </w:p>
    <w:p w:rsidR="005F2E96" w:rsidRDefault="005F2E96" w:rsidP="00326399">
      <w:pPr>
        <w:tabs>
          <w:tab w:val="left" w:pos="720"/>
          <w:tab w:val="left" w:pos="4320"/>
        </w:tabs>
      </w:pPr>
    </w:p>
    <w:p w:rsidR="00A1735D" w:rsidRDefault="005F2E96" w:rsidP="00326399">
      <w:pPr>
        <w:tabs>
          <w:tab w:val="left" w:pos="720"/>
          <w:tab w:val="left" w:pos="4320"/>
        </w:tabs>
      </w:pPr>
      <w:r w:rsidRPr="005F2E96">
        <w:rPr>
          <w:rStyle w:val="Strong"/>
        </w:rPr>
        <w:t>Marjorie Morningstar</w:t>
      </w:r>
      <w:r>
        <w:t xml:space="preserve"> By Herman Wouk</w:t>
      </w:r>
    </w:p>
    <w:p w:rsidR="005F2E96" w:rsidRDefault="005F2E96" w:rsidP="00326399">
      <w:pPr>
        <w:tabs>
          <w:tab w:val="left" w:pos="720"/>
          <w:tab w:val="left" w:pos="4320"/>
        </w:tabs>
      </w:pPr>
      <w:r>
        <w:t>Read by</w:t>
      </w:r>
      <w:r w:rsidR="00A90533" w:rsidRPr="00A90533">
        <w:t xml:space="preserve"> </w:t>
      </w:r>
      <w:r w:rsidR="00A90533">
        <w:t xml:space="preserve">Anne </w:t>
      </w:r>
      <w:r w:rsidR="00A90533" w:rsidRPr="00A90533">
        <w:t>Hancock</w:t>
      </w:r>
      <w:r>
        <w:tab/>
        <w:t>Reading time</w:t>
      </w:r>
      <w:r w:rsidR="00A90533">
        <w:t xml:space="preserve"> 27 hours, 34 minutes</w:t>
      </w:r>
    </w:p>
    <w:p w:rsidR="00A90533" w:rsidRDefault="00A90533" w:rsidP="00326399">
      <w:pPr>
        <w:tabs>
          <w:tab w:val="left" w:pos="720"/>
          <w:tab w:val="left" w:pos="4320"/>
        </w:tabs>
      </w:pPr>
      <w:r w:rsidRPr="00A90533">
        <w:t>Beautiful New York teenager Marjorie Morgenstern, a student at Hunter College in the late 1930s, decides to become an actress, repudiating the values of her traditional Jewish family. Joining a summer stock troupe, she embarks on a disastrous affair with its charismatic director. Some strong language. 1955.</w:t>
      </w:r>
    </w:p>
    <w:p w:rsidR="005F2E96" w:rsidRPr="00480C67" w:rsidRDefault="00A90533" w:rsidP="005F2E96">
      <w:pPr>
        <w:tabs>
          <w:tab w:val="left" w:pos="720"/>
          <w:tab w:val="left" w:pos="4320"/>
        </w:tabs>
        <w:rPr>
          <w:rFonts w:cs="Arial"/>
        </w:rPr>
      </w:pPr>
      <w:r>
        <w:rPr>
          <w:rFonts w:cs="Arial"/>
        </w:rPr>
        <w:tab/>
      </w:r>
      <w:hyperlink r:id="rId152" w:history="1">
        <w:r w:rsidR="005F2E96" w:rsidRPr="003C2D10">
          <w:rPr>
            <w:rStyle w:val="Hyperlink"/>
            <w:rFonts w:cs="Arial"/>
          </w:rPr>
          <w:t>Download from BARD</w:t>
        </w:r>
        <w:r w:rsidRPr="003C2D10">
          <w:rPr>
            <w:rStyle w:val="Hyperlink"/>
            <w:rFonts w:cs="Arial"/>
          </w:rPr>
          <w:t>: Marjorie Morningstar</w:t>
        </w:r>
      </w:hyperlink>
    </w:p>
    <w:p w:rsidR="005F2E96" w:rsidRPr="00480C67" w:rsidRDefault="003C2D10" w:rsidP="005F2E96">
      <w:pPr>
        <w:tabs>
          <w:tab w:val="left" w:pos="720"/>
          <w:tab w:val="left" w:pos="4320"/>
        </w:tabs>
        <w:rPr>
          <w:rFonts w:cs="Arial"/>
          <w:szCs w:val="28"/>
        </w:rPr>
      </w:pPr>
      <w:r>
        <w:rPr>
          <w:rFonts w:cs="Arial"/>
        </w:rPr>
        <w:tab/>
      </w:r>
      <w:r w:rsidR="005F2E96" w:rsidRPr="00480C67">
        <w:rPr>
          <w:rFonts w:cs="Arial"/>
        </w:rPr>
        <w:t xml:space="preserve">Also </w:t>
      </w:r>
      <w:r w:rsidR="005F2E96" w:rsidRPr="00480C67">
        <w:rPr>
          <w:rFonts w:cs="Arial"/>
          <w:szCs w:val="28"/>
        </w:rPr>
        <w:t>available on cassette</w:t>
      </w:r>
      <w:r>
        <w:rPr>
          <w:rFonts w:cs="Arial"/>
          <w:szCs w:val="28"/>
        </w:rPr>
        <w:t xml:space="preserve"> </w:t>
      </w:r>
      <w:r w:rsidRPr="003C2D10">
        <w:rPr>
          <w:rFonts w:cs="Arial"/>
          <w:szCs w:val="28"/>
        </w:rPr>
        <w:t>RC056674</w:t>
      </w:r>
      <w:r>
        <w:rPr>
          <w:rFonts w:cs="Arial"/>
          <w:szCs w:val="28"/>
        </w:rPr>
        <w:t xml:space="preserve"> or </w:t>
      </w:r>
      <w:r w:rsidRPr="003C2D10">
        <w:rPr>
          <w:rFonts w:cs="Arial"/>
          <w:szCs w:val="28"/>
        </w:rPr>
        <w:t>RC011490</w:t>
      </w:r>
    </w:p>
    <w:p w:rsidR="005F2E96" w:rsidRDefault="005F2E96" w:rsidP="00326399">
      <w:pPr>
        <w:tabs>
          <w:tab w:val="left" w:pos="720"/>
          <w:tab w:val="left" w:pos="4320"/>
        </w:tabs>
      </w:pPr>
    </w:p>
    <w:p w:rsidR="003C2D10" w:rsidRDefault="003C2D10" w:rsidP="00326399">
      <w:pPr>
        <w:tabs>
          <w:tab w:val="left" w:pos="720"/>
          <w:tab w:val="left" w:pos="4320"/>
        </w:tabs>
      </w:pPr>
    </w:p>
    <w:p w:rsidR="005F2E96" w:rsidRDefault="003C2D10" w:rsidP="00326399">
      <w:pPr>
        <w:tabs>
          <w:tab w:val="left" w:pos="720"/>
          <w:tab w:val="left" w:pos="4320"/>
        </w:tabs>
      </w:pPr>
      <w:r>
        <w:rPr>
          <w:rStyle w:val="Strong"/>
        </w:rPr>
        <w:t>The Winds of W</w:t>
      </w:r>
      <w:r w:rsidR="005F2E96" w:rsidRPr="005F2E96">
        <w:rPr>
          <w:rStyle w:val="Strong"/>
        </w:rPr>
        <w:t>ar</w:t>
      </w:r>
      <w:r w:rsidR="005F2E96">
        <w:t xml:space="preserve"> By Herman Wouk</w:t>
      </w:r>
    </w:p>
    <w:p w:rsidR="005F2E96" w:rsidRDefault="003C2D10" w:rsidP="00326399">
      <w:pPr>
        <w:tabs>
          <w:tab w:val="left" w:pos="720"/>
          <w:tab w:val="left" w:pos="4320"/>
        </w:tabs>
      </w:pPr>
      <w:r>
        <w:t>Read by</w:t>
      </w:r>
      <w:r w:rsidR="000F1455">
        <w:t xml:space="preserve"> Roy Avers</w:t>
      </w:r>
      <w:r>
        <w:tab/>
        <w:t>Reading time 41 hours, 46 minutes</w:t>
      </w:r>
    </w:p>
    <w:p w:rsidR="003C2D10" w:rsidRDefault="003C2D10" w:rsidP="00326399">
      <w:pPr>
        <w:tabs>
          <w:tab w:val="left" w:pos="720"/>
          <w:tab w:val="left" w:pos="4320"/>
        </w:tabs>
      </w:pPr>
      <w:r w:rsidRPr="003C2D10">
        <w:t>In 1939, Commander Victor Henry of the U.S. Navy is assigned to Berlin as a naval attachó. After the bombing of Pearl Harbor, he sees sons Warren and Byron go off to war, his daughter, Madeline, caught in a love affair, and his wife, Rhoda, contemplating divorce. Some strong language. 1971.</w:t>
      </w:r>
    </w:p>
    <w:p w:rsidR="00EA77DA" w:rsidRPr="00480C67" w:rsidRDefault="003C2D10" w:rsidP="00EA77DA">
      <w:pPr>
        <w:tabs>
          <w:tab w:val="left" w:pos="720"/>
          <w:tab w:val="left" w:pos="4320"/>
        </w:tabs>
        <w:rPr>
          <w:rFonts w:cs="Arial"/>
        </w:rPr>
      </w:pPr>
      <w:r>
        <w:rPr>
          <w:rFonts w:cs="Arial"/>
        </w:rPr>
        <w:tab/>
      </w:r>
      <w:hyperlink r:id="rId153" w:history="1">
        <w:r w:rsidR="00EA77DA" w:rsidRPr="003C2D10">
          <w:rPr>
            <w:rStyle w:val="Hyperlink"/>
            <w:rFonts w:cs="Arial"/>
          </w:rPr>
          <w:t>Download from BARD</w:t>
        </w:r>
        <w:r w:rsidRPr="003C2D10">
          <w:rPr>
            <w:rStyle w:val="Hyperlink"/>
            <w:rFonts w:cs="Arial"/>
          </w:rPr>
          <w:t>: The Winds of War</w:t>
        </w:r>
      </w:hyperlink>
      <w:r>
        <w:rPr>
          <w:rFonts w:cs="Arial"/>
        </w:rPr>
        <w:t xml:space="preserve"> </w:t>
      </w:r>
    </w:p>
    <w:p w:rsidR="00EA77DA" w:rsidRPr="00480C67" w:rsidRDefault="003C2D10" w:rsidP="00EA77DA">
      <w:pPr>
        <w:tabs>
          <w:tab w:val="left" w:pos="720"/>
          <w:tab w:val="left" w:pos="4320"/>
        </w:tabs>
        <w:rPr>
          <w:rFonts w:cs="Arial"/>
        </w:rPr>
      </w:pPr>
      <w:r>
        <w:rPr>
          <w:rFonts w:cs="Arial"/>
        </w:rPr>
        <w:tab/>
      </w:r>
      <w:r w:rsidR="00EA77DA" w:rsidRPr="00480C67">
        <w:rPr>
          <w:rFonts w:cs="Arial"/>
        </w:rPr>
        <w:t>Also available on digital cartridge</w:t>
      </w:r>
      <w:r>
        <w:rPr>
          <w:rFonts w:cs="Arial"/>
        </w:rPr>
        <w:t xml:space="preserve"> </w:t>
      </w:r>
      <w:r w:rsidRPr="003C2D10">
        <w:rPr>
          <w:rFonts w:cs="Arial"/>
        </w:rPr>
        <w:t>DB056737</w:t>
      </w:r>
    </w:p>
    <w:p w:rsidR="00EA77DA" w:rsidRPr="00480C67" w:rsidRDefault="003C2D10" w:rsidP="00EA77DA">
      <w:pPr>
        <w:tabs>
          <w:tab w:val="left" w:pos="720"/>
          <w:tab w:val="left" w:pos="4320"/>
        </w:tabs>
        <w:rPr>
          <w:rFonts w:cs="Arial"/>
          <w:szCs w:val="28"/>
        </w:rPr>
      </w:pPr>
      <w:r>
        <w:rPr>
          <w:rFonts w:cs="Arial"/>
        </w:rPr>
        <w:tab/>
      </w:r>
      <w:r w:rsidR="00EA77DA" w:rsidRPr="00480C67">
        <w:rPr>
          <w:rFonts w:cs="Arial"/>
        </w:rPr>
        <w:t xml:space="preserve">Also </w:t>
      </w:r>
      <w:r w:rsidR="00EA77DA" w:rsidRPr="00480C67">
        <w:rPr>
          <w:rFonts w:cs="Arial"/>
          <w:szCs w:val="28"/>
        </w:rPr>
        <w:t>available on cassette</w:t>
      </w:r>
      <w:r>
        <w:rPr>
          <w:rFonts w:cs="Arial"/>
          <w:szCs w:val="28"/>
        </w:rPr>
        <w:t xml:space="preserve"> </w:t>
      </w:r>
      <w:r w:rsidRPr="003C2D10">
        <w:rPr>
          <w:rFonts w:cs="Arial"/>
          <w:szCs w:val="28"/>
        </w:rPr>
        <w:t>RC056737</w:t>
      </w:r>
    </w:p>
    <w:p w:rsidR="003C2D10" w:rsidRDefault="003C2D10">
      <w:r>
        <w:br w:type="page"/>
      </w:r>
    </w:p>
    <w:p w:rsidR="005F2E96" w:rsidRDefault="005F2E96" w:rsidP="00326399">
      <w:pPr>
        <w:tabs>
          <w:tab w:val="left" w:pos="720"/>
          <w:tab w:val="left" w:pos="4320"/>
        </w:tabs>
      </w:pPr>
    </w:p>
    <w:p w:rsidR="004B5AA8" w:rsidRDefault="004B5AA8" w:rsidP="00D24183">
      <w:pPr>
        <w:rPr>
          <w:rStyle w:val="Strong"/>
        </w:rPr>
      </w:pPr>
      <w:r>
        <w:rPr>
          <w:rStyle w:val="Strong"/>
        </w:rPr>
        <w:t>O</w:t>
      </w:r>
      <w:r w:rsidR="004A7FB2">
        <w:rPr>
          <w:rStyle w:val="Strong"/>
        </w:rPr>
        <w:t>thers Authors Mentioned in the B</w:t>
      </w:r>
      <w:r>
        <w:rPr>
          <w:rStyle w:val="Strong"/>
        </w:rPr>
        <w:t>ook:</w:t>
      </w:r>
    </w:p>
    <w:p w:rsidR="004B5AA8" w:rsidRPr="004B5AA8" w:rsidRDefault="004B5AA8" w:rsidP="00D24183">
      <w:pPr>
        <w:rPr>
          <w:rStyle w:val="Strong"/>
        </w:rPr>
      </w:pPr>
    </w:p>
    <w:p w:rsidR="00326399" w:rsidRDefault="004B5AA8" w:rsidP="00630655">
      <w:pPr>
        <w:pStyle w:val="ListParagraph"/>
        <w:numPr>
          <w:ilvl w:val="0"/>
          <w:numId w:val="3"/>
        </w:numPr>
        <w:spacing w:line="276" w:lineRule="auto"/>
        <w:ind w:left="810" w:hanging="450"/>
      </w:pPr>
      <w:r>
        <w:t>Jane Austen</w:t>
      </w:r>
    </w:p>
    <w:p w:rsidR="004B5AA8" w:rsidRDefault="004B5AA8" w:rsidP="00630655">
      <w:pPr>
        <w:pStyle w:val="ListParagraph"/>
        <w:numPr>
          <w:ilvl w:val="0"/>
          <w:numId w:val="3"/>
        </w:numPr>
        <w:spacing w:line="276" w:lineRule="auto"/>
        <w:ind w:left="810" w:hanging="450"/>
      </w:pPr>
      <w:r>
        <w:t xml:space="preserve">Elizabeth </w:t>
      </w:r>
      <w:r w:rsidR="00B43021">
        <w:t>Bishop</w:t>
      </w:r>
    </w:p>
    <w:p w:rsidR="004B5AA8" w:rsidRDefault="003C169F" w:rsidP="00630655">
      <w:pPr>
        <w:pStyle w:val="ListParagraph"/>
        <w:numPr>
          <w:ilvl w:val="0"/>
          <w:numId w:val="3"/>
        </w:numPr>
        <w:spacing w:line="276" w:lineRule="auto"/>
        <w:ind w:left="810" w:hanging="450"/>
      </w:pPr>
      <w:r>
        <w:t>Agatha Christie</w:t>
      </w:r>
    </w:p>
    <w:p w:rsidR="003C169F" w:rsidRDefault="0060414C" w:rsidP="00630655">
      <w:pPr>
        <w:pStyle w:val="ListParagraph"/>
        <w:numPr>
          <w:ilvl w:val="0"/>
          <w:numId w:val="3"/>
        </w:numPr>
        <w:spacing w:line="276" w:lineRule="auto"/>
        <w:ind w:left="810" w:hanging="450"/>
      </w:pPr>
      <w:r>
        <w:t>Charles Dickens</w:t>
      </w:r>
    </w:p>
    <w:p w:rsidR="0060414C" w:rsidRDefault="003765F1" w:rsidP="00630655">
      <w:pPr>
        <w:pStyle w:val="ListParagraph"/>
        <w:numPr>
          <w:ilvl w:val="0"/>
          <w:numId w:val="3"/>
        </w:numPr>
        <w:spacing w:line="276" w:lineRule="auto"/>
        <w:ind w:left="810" w:hanging="450"/>
      </w:pPr>
      <w:r>
        <w:t>Siobhan Dowd</w:t>
      </w:r>
    </w:p>
    <w:p w:rsidR="003765F1" w:rsidRDefault="00E90A52" w:rsidP="00630655">
      <w:pPr>
        <w:pStyle w:val="ListParagraph"/>
        <w:numPr>
          <w:ilvl w:val="0"/>
          <w:numId w:val="3"/>
        </w:numPr>
        <w:spacing w:line="276" w:lineRule="auto"/>
        <w:ind w:left="810" w:hanging="450"/>
      </w:pPr>
      <w:r>
        <w:t>Dave Eggers</w:t>
      </w:r>
    </w:p>
    <w:p w:rsidR="00E90A52" w:rsidRDefault="00E90A52" w:rsidP="00630655">
      <w:pPr>
        <w:pStyle w:val="ListParagraph"/>
        <w:numPr>
          <w:ilvl w:val="0"/>
          <w:numId w:val="3"/>
        </w:numPr>
        <w:spacing w:line="276" w:lineRule="auto"/>
        <w:ind w:left="810" w:hanging="450"/>
      </w:pPr>
      <w:r>
        <w:t>Ralph Waldo Emerson</w:t>
      </w:r>
    </w:p>
    <w:p w:rsidR="00E90A52" w:rsidRDefault="00E90A52" w:rsidP="00630655">
      <w:pPr>
        <w:pStyle w:val="ListParagraph"/>
        <w:numPr>
          <w:ilvl w:val="0"/>
          <w:numId w:val="3"/>
        </w:numPr>
        <w:spacing w:line="276" w:lineRule="auto"/>
        <w:ind w:left="810" w:hanging="450"/>
      </w:pPr>
      <w:r>
        <w:t>F. Scott Fitzgerald</w:t>
      </w:r>
    </w:p>
    <w:p w:rsidR="00D24183" w:rsidRDefault="00D24183" w:rsidP="00630655">
      <w:pPr>
        <w:pStyle w:val="ListParagraph"/>
        <w:numPr>
          <w:ilvl w:val="0"/>
          <w:numId w:val="3"/>
        </w:numPr>
        <w:spacing w:line="276" w:lineRule="auto"/>
        <w:ind w:left="810" w:hanging="450"/>
      </w:pPr>
      <w:r>
        <w:t>Erle Stanley Gardner</w:t>
      </w:r>
    </w:p>
    <w:p w:rsidR="00EA5687" w:rsidRDefault="00D24183" w:rsidP="00630655">
      <w:pPr>
        <w:pStyle w:val="ListParagraph"/>
        <w:numPr>
          <w:ilvl w:val="0"/>
          <w:numId w:val="3"/>
        </w:numPr>
        <w:spacing w:line="276" w:lineRule="auto"/>
        <w:ind w:left="810" w:hanging="450"/>
      </w:pPr>
      <w:r>
        <w:t>Nikki Giovanni</w:t>
      </w:r>
      <w:r w:rsidR="00EA5687">
        <w:t xml:space="preserve"> </w:t>
      </w:r>
    </w:p>
    <w:p w:rsidR="00C32917" w:rsidRDefault="00EA5687" w:rsidP="00C32917">
      <w:pPr>
        <w:pStyle w:val="ListParagraph"/>
        <w:numPr>
          <w:ilvl w:val="0"/>
          <w:numId w:val="3"/>
        </w:numPr>
        <w:spacing w:line="276" w:lineRule="auto"/>
        <w:ind w:left="810" w:hanging="450"/>
      </w:pPr>
      <w:r>
        <w:t xml:space="preserve">Andrew </w:t>
      </w:r>
      <w:r w:rsidRPr="00EA5687">
        <w:t>Holleran</w:t>
      </w:r>
    </w:p>
    <w:p w:rsidR="00C32917" w:rsidRDefault="00C32917" w:rsidP="00C32917">
      <w:pPr>
        <w:pStyle w:val="ListParagraph"/>
        <w:numPr>
          <w:ilvl w:val="0"/>
          <w:numId w:val="3"/>
        </w:numPr>
        <w:spacing w:line="276" w:lineRule="auto"/>
        <w:ind w:left="810" w:hanging="450"/>
      </w:pPr>
      <w:r>
        <w:t xml:space="preserve">Dennis </w:t>
      </w:r>
      <w:r w:rsidRPr="00C32917">
        <w:t>Lehane</w:t>
      </w:r>
    </w:p>
    <w:p w:rsidR="00F80250" w:rsidRDefault="00C32917" w:rsidP="00F80250">
      <w:pPr>
        <w:pStyle w:val="ListParagraph"/>
        <w:numPr>
          <w:ilvl w:val="0"/>
          <w:numId w:val="3"/>
        </w:numPr>
        <w:spacing w:line="276" w:lineRule="auto"/>
        <w:ind w:left="810" w:hanging="450"/>
      </w:pPr>
      <w:r>
        <w:t>Donna Leon</w:t>
      </w:r>
    </w:p>
    <w:p w:rsidR="009D67F0" w:rsidRDefault="00F80250" w:rsidP="009D67F0">
      <w:pPr>
        <w:pStyle w:val="ListParagraph"/>
        <w:numPr>
          <w:ilvl w:val="0"/>
          <w:numId w:val="3"/>
        </w:numPr>
        <w:spacing w:line="276" w:lineRule="auto"/>
        <w:ind w:left="810" w:hanging="450"/>
      </w:pPr>
      <w:r>
        <w:t>Ngaio M</w:t>
      </w:r>
      <w:r w:rsidRPr="00F80250">
        <w:t>arsh</w:t>
      </w:r>
    </w:p>
    <w:p w:rsidR="00B90AB7" w:rsidRDefault="009D67F0" w:rsidP="00B90AB7">
      <w:pPr>
        <w:pStyle w:val="ListParagraph"/>
        <w:numPr>
          <w:ilvl w:val="0"/>
          <w:numId w:val="3"/>
        </w:numPr>
        <w:spacing w:line="276" w:lineRule="auto"/>
        <w:ind w:left="810" w:hanging="450"/>
      </w:pPr>
      <w:r>
        <w:t>Val McDermid</w:t>
      </w:r>
    </w:p>
    <w:p w:rsidR="00B90AB7" w:rsidRDefault="00B90AB7" w:rsidP="00B90AB7">
      <w:pPr>
        <w:pStyle w:val="ListParagraph"/>
        <w:numPr>
          <w:ilvl w:val="0"/>
          <w:numId w:val="3"/>
        </w:numPr>
        <w:spacing w:line="276" w:lineRule="auto"/>
        <w:ind w:left="810" w:hanging="450"/>
      </w:pPr>
      <w:r>
        <w:t xml:space="preserve">James A. </w:t>
      </w:r>
      <w:r w:rsidRPr="00B90AB7">
        <w:t>Michener</w:t>
      </w:r>
    </w:p>
    <w:p w:rsidR="00421470" w:rsidRDefault="00421470" w:rsidP="00B90AB7">
      <w:pPr>
        <w:pStyle w:val="ListParagraph"/>
        <w:numPr>
          <w:ilvl w:val="0"/>
          <w:numId w:val="3"/>
        </w:numPr>
        <w:spacing w:line="276" w:lineRule="auto"/>
        <w:ind w:left="810" w:hanging="450"/>
      </w:pPr>
      <w:r>
        <w:t xml:space="preserve"> Toni Morrison</w:t>
      </w:r>
    </w:p>
    <w:p w:rsidR="00421470" w:rsidRDefault="00064EFC" w:rsidP="00B90AB7">
      <w:pPr>
        <w:pStyle w:val="ListParagraph"/>
        <w:numPr>
          <w:ilvl w:val="0"/>
          <w:numId w:val="3"/>
        </w:numPr>
        <w:spacing w:line="276" w:lineRule="auto"/>
        <w:ind w:left="810" w:hanging="450"/>
      </w:pPr>
      <w:r>
        <w:t>Iris Murdoch</w:t>
      </w:r>
    </w:p>
    <w:p w:rsidR="00064EFC" w:rsidRDefault="001640FD" w:rsidP="00B90AB7">
      <w:pPr>
        <w:pStyle w:val="ListParagraph"/>
        <w:numPr>
          <w:ilvl w:val="0"/>
          <w:numId w:val="3"/>
        </w:numPr>
        <w:spacing w:line="276" w:lineRule="auto"/>
        <w:ind w:left="810" w:hanging="450"/>
      </w:pPr>
      <w:r>
        <w:t>Sara Paretsky</w:t>
      </w:r>
    </w:p>
    <w:p w:rsidR="001640FD" w:rsidRDefault="001640FD" w:rsidP="00B90AB7">
      <w:pPr>
        <w:pStyle w:val="ListParagraph"/>
        <w:numPr>
          <w:ilvl w:val="0"/>
          <w:numId w:val="3"/>
        </w:numPr>
        <w:spacing w:line="276" w:lineRule="auto"/>
        <w:ind w:left="810" w:hanging="450"/>
      </w:pPr>
      <w:r>
        <w:t>Thomas Pynchon</w:t>
      </w:r>
    </w:p>
    <w:p w:rsidR="005F6A38" w:rsidRDefault="005F6A38" w:rsidP="00B90AB7">
      <w:pPr>
        <w:pStyle w:val="ListParagraph"/>
        <w:numPr>
          <w:ilvl w:val="0"/>
          <w:numId w:val="3"/>
        </w:numPr>
        <w:spacing w:line="276" w:lineRule="auto"/>
        <w:ind w:left="810" w:hanging="450"/>
      </w:pPr>
      <w:r>
        <w:t>David Rohde</w:t>
      </w:r>
    </w:p>
    <w:p w:rsidR="005F6A38" w:rsidRDefault="005F6A38" w:rsidP="00B90AB7">
      <w:pPr>
        <w:pStyle w:val="ListParagraph"/>
        <w:numPr>
          <w:ilvl w:val="0"/>
          <w:numId w:val="3"/>
        </w:numPr>
        <w:spacing w:line="276" w:lineRule="auto"/>
        <w:ind w:left="810" w:hanging="450"/>
      </w:pPr>
      <w:r>
        <w:t>John Ruskin</w:t>
      </w:r>
    </w:p>
    <w:p w:rsidR="005F6A38" w:rsidRDefault="00E4120D" w:rsidP="00B90AB7">
      <w:pPr>
        <w:pStyle w:val="ListParagraph"/>
        <w:numPr>
          <w:ilvl w:val="0"/>
          <w:numId w:val="3"/>
        </w:numPr>
        <w:spacing w:line="276" w:lineRule="auto"/>
        <w:ind w:left="810" w:hanging="450"/>
      </w:pPr>
      <w:r>
        <w:t>David Sedaris</w:t>
      </w:r>
    </w:p>
    <w:p w:rsidR="00726DD9" w:rsidRDefault="002027E3" w:rsidP="00726DD9">
      <w:pPr>
        <w:pStyle w:val="ListParagraph"/>
        <w:numPr>
          <w:ilvl w:val="0"/>
          <w:numId w:val="3"/>
        </w:numPr>
        <w:spacing w:line="276" w:lineRule="auto"/>
        <w:ind w:left="810" w:hanging="450"/>
      </w:pPr>
      <w:r>
        <w:t>Wallace Stevens</w:t>
      </w:r>
    </w:p>
    <w:p w:rsidR="00726DD9" w:rsidRDefault="00726DD9" w:rsidP="003D47AA">
      <w:pPr>
        <w:pStyle w:val="ListParagraph"/>
        <w:numPr>
          <w:ilvl w:val="0"/>
          <w:numId w:val="3"/>
        </w:numPr>
        <w:spacing w:line="276" w:lineRule="auto"/>
        <w:ind w:left="810" w:hanging="450"/>
      </w:pPr>
      <w:r>
        <w:t>William Makepeace</w:t>
      </w:r>
      <w:r w:rsidR="003D47AA">
        <w:t xml:space="preserve"> Thackeray</w:t>
      </w:r>
    </w:p>
    <w:p w:rsidR="003D47AA" w:rsidRDefault="003D47AA" w:rsidP="003D47AA">
      <w:pPr>
        <w:pStyle w:val="ListParagraph"/>
        <w:numPr>
          <w:ilvl w:val="0"/>
          <w:numId w:val="3"/>
        </w:numPr>
        <w:spacing w:line="276" w:lineRule="auto"/>
        <w:ind w:left="810" w:hanging="450"/>
      </w:pPr>
      <w:r>
        <w:t>Liv Ullmann</w:t>
      </w:r>
    </w:p>
    <w:p w:rsidR="003D47AA" w:rsidRDefault="000A7422" w:rsidP="003D47AA">
      <w:pPr>
        <w:pStyle w:val="ListParagraph"/>
        <w:numPr>
          <w:ilvl w:val="0"/>
          <w:numId w:val="3"/>
        </w:numPr>
        <w:spacing w:line="276" w:lineRule="auto"/>
        <w:ind w:left="810" w:hanging="450"/>
      </w:pPr>
      <w:r>
        <w:t xml:space="preserve"> Leon Uris</w:t>
      </w:r>
    </w:p>
    <w:p w:rsidR="00C32917" w:rsidRDefault="00EA77DA" w:rsidP="00BC6D58">
      <w:pPr>
        <w:pStyle w:val="ListParagraph"/>
        <w:numPr>
          <w:ilvl w:val="0"/>
          <w:numId w:val="3"/>
        </w:numPr>
        <w:spacing w:line="276" w:lineRule="auto"/>
        <w:ind w:left="810" w:hanging="450"/>
      </w:pPr>
      <w:r>
        <w:t>P.G. Wodehouse</w:t>
      </w:r>
    </w:p>
    <w:p w:rsidR="00BC6D58" w:rsidRPr="00A849A9" w:rsidRDefault="00BC6D58" w:rsidP="00BC6D58">
      <w:pPr>
        <w:spacing w:line="276" w:lineRule="auto"/>
      </w:pPr>
    </w:p>
    <w:sectPr w:rsidR="00BC6D58" w:rsidRPr="00A849A9" w:rsidSect="00EC1A7E">
      <w:footerReference w:type="default" r:id="rId154"/>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29E" w:rsidRDefault="00FD729E" w:rsidP="00E30336">
      <w:r>
        <w:separator/>
      </w:r>
    </w:p>
  </w:endnote>
  <w:endnote w:type="continuationSeparator" w:id="0">
    <w:p w:rsidR="00FD729E" w:rsidRDefault="00FD729E"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29E" w:rsidRDefault="00FD729E" w:rsidP="00557353">
    <w:pPr>
      <w:pStyle w:val="Footer"/>
    </w:pPr>
    <w:r>
      <w:t xml:space="preserve">Books Referenced in </w:t>
    </w:r>
    <w:r w:rsidRPr="00B617B9">
      <w:rPr>
        <w:i/>
      </w:rPr>
      <w:t>The End of Your Life Book Club</w:t>
    </w:r>
    <w:r>
      <w:tab/>
    </w:r>
    <w:r w:rsidRPr="00E27951">
      <w:t>Page</w:t>
    </w:r>
    <w:r>
      <w:t xml:space="preserve"> </w:t>
    </w:r>
    <w:r>
      <w:rPr>
        <w:b/>
        <w:bCs/>
        <w:sz w:val="24"/>
      </w:rPr>
      <w:fldChar w:fldCharType="begin"/>
    </w:r>
    <w:r>
      <w:rPr>
        <w:b/>
        <w:bCs/>
      </w:rPr>
      <w:instrText xml:space="preserve"> PAGE </w:instrText>
    </w:r>
    <w:r>
      <w:rPr>
        <w:b/>
        <w:bCs/>
        <w:sz w:val="24"/>
      </w:rPr>
      <w:fldChar w:fldCharType="separate"/>
    </w:r>
    <w:r w:rsidR="007F1428">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7F1428">
      <w:rPr>
        <w:b/>
        <w:bCs/>
        <w:noProof/>
      </w:rPr>
      <w:t>35</w:t>
    </w:r>
    <w:r>
      <w:rPr>
        <w:b/>
        <w:bCs/>
        <w:sz w:val="24"/>
      </w:rPr>
      <w:fldChar w:fldCharType="end"/>
    </w:r>
  </w:p>
  <w:p w:rsidR="00FD729E" w:rsidRDefault="00FD7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29E" w:rsidRDefault="00FD729E" w:rsidP="00E30336">
      <w:r>
        <w:separator/>
      </w:r>
    </w:p>
  </w:footnote>
  <w:footnote w:type="continuationSeparator" w:id="0">
    <w:p w:rsidR="00FD729E" w:rsidRDefault="00FD729E"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5901BB"/>
    <w:multiLevelType w:val="hybridMultilevel"/>
    <w:tmpl w:val="0CF0D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0A06"/>
    <w:rsid w:val="00027A0D"/>
    <w:rsid w:val="0003116B"/>
    <w:rsid w:val="00043530"/>
    <w:rsid w:val="000448FF"/>
    <w:rsid w:val="0005318C"/>
    <w:rsid w:val="00056B7F"/>
    <w:rsid w:val="0005793D"/>
    <w:rsid w:val="000607A8"/>
    <w:rsid w:val="000621D5"/>
    <w:rsid w:val="00064EFC"/>
    <w:rsid w:val="00067979"/>
    <w:rsid w:val="00076BD6"/>
    <w:rsid w:val="00091D48"/>
    <w:rsid w:val="000A66D8"/>
    <w:rsid w:val="000A7422"/>
    <w:rsid w:val="000B0A1A"/>
    <w:rsid w:val="000B0DF7"/>
    <w:rsid w:val="000B190D"/>
    <w:rsid w:val="000B3C31"/>
    <w:rsid w:val="000B7172"/>
    <w:rsid w:val="000B7C9B"/>
    <w:rsid w:val="000D52AC"/>
    <w:rsid w:val="000E3D59"/>
    <w:rsid w:val="000E418C"/>
    <w:rsid w:val="000F1455"/>
    <w:rsid w:val="000F2747"/>
    <w:rsid w:val="000F40C6"/>
    <w:rsid w:val="000F5886"/>
    <w:rsid w:val="000F67DF"/>
    <w:rsid w:val="00105AC2"/>
    <w:rsid w:val="00106342"/>
    <w:rsid w:val="00111383"/>
    <w:rsid w:val="00113592"/>
    <w:rsid w:val="0011661F"/>
    <w:rsid w:val="00117A6A"/>
    <w:rsid w:val="0012160B"/>
    <w:rsid w:val="001267F0"/>
    <w:rsid w:val="001269FC"/>
    <w:rsid w:val="001279FC"/>
    <w:rsid w:val="00132AF6"/>
    <w:rsid w:val="00132F02"/>
    <w:rsid w:val="00135F15"/>
    <w:rsid w:val="00141958"/>
    <w:rsid w:val="001456E8"/>
    <w:rsid w:val="001531F1"/>
    <w:rsid w:val="00154F11"/>
    <w:rsid w:val="00154F68"/>
    <w:rsid w:val="00154FD7"/>
    <w:rsid w:val="00160DEC"/>
    <w:rsid w:val="001640FD"/>
    <w:rsid w:val="00171479"/>
    <w:rsid w:val="00177834"/>
    <w:rsid w:val="00185FB2"/>
    <w:rsid w:val="00195105"/>
    <w:rsid w:val="00197E8E"/>
    <w:rsid w:val="001A05D5"/>
    <w:rsid w:val="001A6E54"/>
    <w:rsid w:val="001B13BF"/>
    <w:rsid w:val="001B2235"/>
    <w:rsid w:val="001B28F2"/>
    <w:rsid w:val="001B341D"/>
    <w:rsid w:val="001B49CD"/>
    <w:rsid w:val="001B4E95"/>
    <w:rsid w:val="001C5480"/>
    <w:rsid w:val="001D0FB9"/>
    <w:rsid w:val="001D525C"/>
    <w:rsid w:val="001E2CAD"/>
    <w:rsid w:val="001E4F0F"/>
    <w:rsid w:val="001F3E8C"/>
    <w:rsid w:val="001F5D95"/>
    <w:rsid w:val="00200091"/>
    <w:rsid w:val="002027E3"/>
    <w:rsid w:val="00210E74"/>
    <w:rsid w:val="00211510"/>
    <w:rsid w:val="00225464"/>
    <w:rsid w:val="00227362"/>
    <w:rsid w:val="002417DD"/>
    <w:rsid w:val="002436CC"/>
    <w:rsid w:val="002436FE"/>
    <w:rsid w:val="00255DF0"/>
    <w:rsid w:val="0027016D"/>
    <w:rsid w:val="00275555"/>
    <w:rsid w:val="00276EE6"/>
    <w:rsid w:val="0028231B"/>
    <w:rsid w:val="00287951"/>
    <w:rsid w:val="00287CF6"/>
    <w:rsid w:val="00290BF7"/>
    <w:rsid w:val="00291158"/>
    <w:rsid w:val="00291C3B"/>
    <w:rsid w:val="00295792"/>
    <w:rsid w:val="00295D7B"/>
    <w:rsid w:val="00297DCE"/>
    <w:rsid w:val="002A036E"/>
    <w:rsid w:val="002A1D6A"/>
    <w:rsid w:val="002A6195"/>
    <w:rsid w:val="002A7B97"/>
    <w:rsid w:val="002B1636"/>
    <w:rsid w:val="002B7400"/>
    <w:rsid w:val="002B7E70"/>
    <w:rsid w:val="002C0DDF"/>
    <w:rsid w:val="002C123D"/>
    <w:rsid w:val="002C4C2B"/>
    <w:rsid w:val="002C5BFD"/>
    <w:rsid w:val="002C601C"/>
    <w:rsid w:val="002C6FDC"/>
    <w:rsid w:val="002C718D"/>
    <w:rsid w:val="002D0FBC"/>
    <w:rsid w:val="002D15A1"/>
    <w:rsid w:val="002D2F96"/>
    <w:rsid w:val="002D3BC7"/>
    <w:rsid w:val="002D42A5"/>
    <w:rsid w:val="002D5D11"/>
    <w:rsid w:val="002F0778"/>
    <w:rsid w:val="002F17C6"/>
    <w:rsid w:val="002F2AD6"/>
    <w:rsid w:val="002F61BF"/>
    <w:rsid w:val="00301697"/>
    <w:rsid w:val="00304A31"/>
    <w:rsid w:val="00323EDB"/>
    <w:rsid w:val="00326399"/>
    <w:rsid w:val="00330571"/>
    <w:rsid w:val="00334084"/>
    <w:rsid w:val="003376C5"/>
    <w:rsid w:val="00343E12"/>
    <w:rsid w:val="00347668"/>
    <w:rsid w:val="0034797E"/>
    <w:rsid w:val="003503A6"/>
    <w:rsid w:val="00352152"/>
    <w:rsid w:val="00363FD5"/>
    <w:rsid w:val="00366163"/>
    <w:rsid w:val="00367DB1"/>
    <w:rsid w:val="00367E5C"/>
    <w:rsid w:val="00372B49"/>
    <w:rsid w:val="003733B8"/>
    <w:rsid w:val="00373FFF"/>
    <w:rsid w:val="003765F1"/>
    <w:rsid w:val="00376B36"/>
    <w:rsid w:val="0037771F"/>
    <w:rsid w:val="00380D64"/>
    <w:rsid w:val="00385473"/>
    <w:rsid w:val="00386999"/>
    <w:rsid w:val="00391D95"/>
    <w:rsid w:val="003C169F"/>
    <w:rsid w:val="003C2D10"/>
    <w:rsid w:val="003C33E8"/>
    <w:rsid w:val="003C3E87"/>
    <w:rsid w:val="003D1BBD"/>
    <w:rsid w:val="003D2F10"/>
    <w:rsid w:val="003D4638"/>
    <w:rsid w:val="003D47AA"/>
    <w:rsid w:val="003E4B96"/>
    <w:rsid w:val="003E5CFF"/>
    <w:rsid w:val="003F4294"/>
    <w:rsid w:val="003F5B21"/>
    <w:rsid w:val="003F7FC4"/>
    <w:rsid w:val="004018ED"/>
    <w:rsid w:val="00401B52"/>
    <w:rsid w:val="0040298E"/>
    <w:rsid w:val="0040351E"/>
    <w:rsid w:val="00412085"/>
    <w:rsid w:val="004166FC"/>
    <w:rsid w:val="00421470"/>
    <w:rsid w:val="00422F3B"/>
    <w:rsid w:val="00434F26"/>
    <w:rsid w:val="00453F01"/>
    <w:rsid w:val="00454E3E"/>
    <w:rsid w:val="004600A1"/>
    <w:rsid w:val="00477E64"/>
    <w:rsid w:val="004821E3"/>
    <w:rsid w:val="00484EE9"/>
    <w:rsid w:val="00491384"/>
    <w:rsid w:val="00497FF4"/>
    <w:rsid w:val="004A7FB2"/>
    <w:rsid w:val="004B1464"/>
    <w:rsid w:val="004B3601"/>
    <w:rsid w:val="004B5AA8"/>
    <w:rsid w:val="004B6AFF"/>
    <w:rsid w:val="004D1CBB"/>
    <w:rsid w:val="004D41DB"/>
    <w:rsid w:val="004D7C6D"/>
    <w:rsid w:val="004E0B5D"/>
    <w:rsid w:val="004E3EB2"/>
    <w:rsid w:val="004E5F6F"/>
    <w:rsid w:val="004F02B3"/>
    <w:rsid w:val="004F16B6"/>
    <w:rsid w:val="004F3FC8"/>
    <w:rsid w:val="004F6E2E"/>
    <w:rsid w:val="004F7E4C"/>
    <w:rsid w:val="0050338D"/>
    <w:rsid w:val="00520CC2"/>
    <w:rsid w:val="005215C0"/>
    <w:rsid w:val="005218A9"/>
    <w:rsid w:val="00531AA7"/>
    <w:rsid w:val="00532702"/>
    <w:rsid w:val="00545663"/>
    <w:rsid w:val="00556969"/>
    <w:rsid w:val="00557353"/>
    <w:rsid w:val="00561283"/>
    <w:rsid w:val="005642A0"/>
    <w:rsid w:val="00564DCA"/>
    <w:rsid w:val="00564F43"/>
    <w:rsid w:val="005734FA"/>
    <w:rsid w:val="005741C4"/>
    <w:rsid w:val="005900B5"/>
    <w:rsid w:val="005905BC"/>
    <w:rsid w:val="00593281"/>
    <w:rsid w:val="00596D44"/>
    <w:rsid w:val="005A3B7B"/>
    <w:rsid w:val="005A7C19"/>
    <w:rsid w:val="005B5CC1"/>
    <w:rsid w:val="005C4958"/>
    <w:rsid w:val="005C6147"/>
    <w:rsid w:val="005C642C"/>
    <w:rsid w:val="005D0D7A"/>
    <w:rsid w:val="005D3FFB"/>
    <w:rsid w:val="005E21FF"/>
    <w:rsid w:val="005E58DE"/>
    <w:rsid w:val="005E64DB"/>
    <w:rsid w:val="005F29F6"/>
    <w:rsid w:val="005F2E96"/>
    <w:rsid w:val="005F63EC"/>
    <w:rsid w:val="005F6A38"/>
    <w:rsid w:val="00602137"/>
    <w:rsid w:val="0060414C"/>
    <w:rsid w:val="00605907"/>
    <w:rsid w:val="006105AF"/>
    <w:rsid w:val="00613EAC"/>
    <w:rsid w:val="00627E3E"/>
    <w:rsid w:val="00630655"/>
    <w:rsid w:val="006316B9"/>
    <w:rsid w:val="00631C05"/>
    <w:rsid w:val="00644C5D"/>
    <w:rsid w:val="006514A3"/>
    <w:rsid w:val="00651FC2"/>
    <w:rsid w:val="00666886"/>
    <w:rsid w:val="006703EE"/>
    <w:rsid w:val="006755D7"/>
    <w:rsid w:val="0068476C"/>
    <w:rsid w:val="0068658B"/>
    <w:rsid w:val="00690D83"/>
    <w:rsid w:val="0069421E"/>
    <w:rsid w:val="00696583"/>
    <w:rsid w:val="006B1E4E"/>
    <w:rsid w:val="006D1604"/>
    <w:rsid w:val="006D217A"/>
    <w:rsid w:val="006D2A66"/>
    <w:rsid w:val="006E130F"/>
    <w:rsid w:val="006E3F9C"/>
    <w:rsid w:val="006E48CD"/>
    <w:rsid w:val="006E5D67"/>
    <w:rsid w:val="006E7885"/>
    <w:rsid w:val="0070231E"/>
    <w:rsid w:val="0071780D"/>
    <w:rsid w:val="007256C2"/>
    <w:rsid w:val="007267A2"/>
    <w:rsid w:val="00726DD9"/>
    <w:rsid w:val="00731D96"/>
    <w:rsid w:val="00740E0F"/>
    <w:rsid w:val="00753338"/>
    <w:rsid w:val="00753E7B"/>
    <w:rsid w:val="00754F26"/>
    <w:rsid w:val="007636F6"/>
    <w:rsid w:val="007642A3"/>
    <w:rsid w:val="0076643E"/>
    <w:rsid w:val="0076650B"/>
    <w:rsid w:val="0077201E"/>
    <w:rsid w:val="00774E15"/>
    <w:rsid w:val="00775F72"/>
    <w:rsid w:val="0077744D"/>
    <w:rsid w:val="00780A5A"/>
    <w:rsid w:val="00782CF8"/>
    <w:rsid w:val="00794BA4"/>
    <w:rsid w:val="0079509F"/>
    <w:rsid w:val="007A2B47"/>
    <w:rsid w:val="007A380B"/>
    <w:rsid w:val="007B6687"/>
    <w:rsid w:val="007B6E37"/>
    <w:rsid w:val="007C5A66"/>
    <w:rsid w:val="007C6FAB"/>
    <w:rsid w:val="007D3896"/>
    <w:rsid w:val="007D6A01"/>
    <w:rsid w:val="007F0270"/>
    <w:rsid w:val="007F1365"/>
    <w:rsid w:val="007F1428"/>
    <w:rsid w:val="007F2ED1"/>
    <w:rsid w:val="007F34D5"/>
    <w:rsid w:val="008007A1"/>
    <w:rsid w:val="00803348"/>
    <w:rsid w:val="0080538A"/>
    <w:rsid w:val="00810FC3"/>
    <w:rsid w:val="00813803"/>
    <w:rsid w:val="008149CF"/>
    <w:rsid w:val="00817480"/>
    <w:rsid w:val="008205D7"/>
    <w:rsid w:val="0082647F"/>
    <w:rsid w:val="008274C2"/>
    <w:rsid w:val="00827EF5"/>
    <w:rsid w:val="00833C3F"/>
    <w:rsid w:val="00861F6D"/>
    <w:rsid w:val="0086247B"/>
    <w:rsid w:val="008743DE"/>
    <w:rsid w:val="008748A6"/>
    <w:rsid w:val="00880D2C"/>
    <w:rsid w:val="00882C14"/>
    <w:rsid w:val="0089262F"/>
    <w:rsid w:val="0089404F"/>
    <w:rsid w:val="008A0A6A"/>
    <w:rsid w:val="008B07A0"/>
    <w:rsid w:val="008B52B1"/>
    <w:rsid w:val="008B7054"/>
    <w:rsid w:val="008C54CB"/>
    <w:rsid w:val="008C65AF"/>
    <w:rsid w:val="008C6649"/>
    <w:rsid w:val="008D1AB1"/>
    <w:rsid w:val="008D4F84"/>
    <w:rsid w:val="008D53EA"/>
    <w:rsid w:val="008D5E76"/>
    <w:rsid w:val="008D6B96"/>
    <w:rsid w:val="008E0F95"/>
    <w:rsid w:val="008E124D"/>
    <w:rsid w:val="008E1645"/>
    <w:rsid w:val="008F026E"/>
    <w:rsid w:val="009044AD"/>
    <w:rsid w:val="00906CD9"/>
    <w:rsid w:val="009075CD"/>
    <w:rsid w:val="00911EB2"/>
    <w:rsid w:val="00914591"/>
    <w:rsid w:val="0091712C"/>
    <w:rsid w:val="00922796"/>
    <w:rsid w:val="009239FD"/>
    <w:rsid w:val="009248EF"/>
    <w:rsid w:val="009259AE"/>
    <w:rsid w:val="00925A5B"/>
    <w:rsid w:val="00926704"/>
    <w:rsid w:val="00926DA1"/>
    <w:rsid w:val="009301D1"/>
    <w:rsid w:val="00930A16"/>
    <w:rsid w:val="00933433"/>
    <w:rsid w:val="0093582D"/>
    <w:rsid w:val="00937F27"/>
    <w:rsid w:val="00951A0D"/>
    <w:rsid w:val="009544B7"/>
    <w:rsid w:val="00955BB1"/>
    <w:rsid w:val="00957BF6"/>
    <w:rsid w:val="00976C3E"/>
    <w:rsid w:val="009776BD"/>
    <w:rsid w:val="00984393"/>
    <w:rsid w:val="00993A3C"/>
    <w:rsid w:val="009A1076"/>
    <w:rsid w:val="009A4D0B"/>
    <w:rsid w:val="009A6FFF"/>
    <w:rsid w:val="009A7E96"/>
    <w:rsid w:val="009B2A46"/>
    <w:rsid w:val="009C0741"/>
    <w:rsid w:val="009C0C21"/>
    <w:rsid w:val="009C29F3"/>
    <w:rsid w:val="009C76F4"/>
    <w:rsid w:val="009D38D3"/>
    <w:rsid w:val="009D3D64"/>
    <w:rsid w:val="009D67F0"/>
    <w:rsid w:val="009D766E"/>
    <w:rsid w:val="009E2DCF"/>
    <w:rsid w:val="00A00C9B"/>
    <w:rsid w:val="00A04A39"/>
    <w:rsid w:val="00A10CAA"/>
    <w:rsid w:val="00A13EA1"/>
    <w:rsid w:val="00A16929"/>
    <w:rsid w:val="00A1735D"/>
    <w:rsid w:val="00A21547"/>
    <w:rsid w:val="00A279EF"/>
    <w:rsid w:val="00A27B1F"/>
    <w:rsid w:val="00A37DC3"/>
    <w:rsid w:val="00A44694"/>
    <w:rsid w:val="00A44752"/>
    <w:rsid w:val="00A47223"/>
    <w:rsid w:val="00A50252"/>
    <w:rsid w:val="00A510FF"/>
    <w:rsid w:val="00A52026"/>
    <w:rsid w:val="00A73E6E"/>
    <w:rsid w:val="00A74684"/>
    <w:rsid w:val="00A83592"/>
    <w:rsid w:val="00A840EF"/>
    <w:rsid w:val="00A84235"/>
    <w:rsid w:val="00A849A9"/>
    <w:rsid w:val="00A90533"/>
    <w:rsid w:val="00A918C4"/>
    <w:rsid w:val="00A92F11"/>
    <w:rsid w:val="00A9351B"/>
    <w:rsid w:val="00A9738E"/>
    <w:rsid w:val="00AA19B9"/>
    <w:rsid w:val="00AA27FE"/>
    <w:rsid w:val="00AC18ED"/>
    <w:rsid w:val="00AC3BB4"/>
    <w:rsid w:val="00AC4960"/>
    <w:rsid w:val="00AC6F69"/>
    <w:rsid w:val="00AD3DAF"/>
    <w:rsid w:val="00AD4449"/>
    <w:rsid w:val="00AD70B8"/>
    <w:rsid w:val="00AF0338"/>
    <w:rsid w:val="00AF05D5"/>
    <w:rsid w:val="00AF64E9"/>
    <w:rsid w:val="00B00A62"/>
    <w:rsid w:val="00B06F05"/>
    <w:rsid w:val="00B13B09"/>
    <w:rsid w:val="00B13C48"/>
    <w:rsid w:val="00B13CBF"/>
    <w:rsid w:val="00B30232"/>
    <w:rsid w:val="00B33F39"/>
    <w:rsid w:val="00B3685A"/>
    <w:rsid w:val="00B42493"/>
    <w:rsid w:val="00B43021"/>
    <w:rsid w:val="00B46422"/>
    <w:rsid w:val="00B52C2D"/>
    <w:rsid w:val="00B617B9"/>
    <w:rsid w:val="00B61865"/>
    <w:rsid w:val="00B61C14"/>
    <w:rsid w:val="00B61C79"/>
    <w:rsid w:val="00B66FEE"/>
    <w:rsid w:val="00B705CA"/>
    <w:rsid w:val="00B71BE9"/>
    <w:rsid w:val="00B71E79"/>
    <w:rsid w:val="00B7302E"/>
    <w:rsid w:val="00B749DC"/>
    <w:rsid w:val="00B773C0"/>
    <w:rsid w:val="00B83BE8"/>
    <w:rsid w:val="00B87F2C"/>
    <w:rsid w:val="00B90AB7"/>
    <w:rsid w:val="00B95482"/>
    <w:rsid w:val="00BA6B2B"/>
    <w:rsid w:val="00BC5D95"/>
    <w:rsid w:val="00BC6D58"/>
    <w:rsid w:val="00BE0AB3"/>
    <w:rsid w:val="00BE0B57"/>
    <w:rsid w:val="00BE6D9A"/>
    <w:rsid w:val="00BE7CD2"/>
    <w:rsid w:val="00BF0808"/>
    <w:rsid w:val="00BF71F0"/>
    <w:rsid w:val="00C05A64"/>
    <w:rsid w:val="00C05EF2"/>
    <w:rsid w:val="00C0748B"/>
    <w:rsid w:val="00C11C06"/>
    <w:rsid w:val="00C316BD"/>
    <w:rsid w:val="00C32917"/>
    <w:rsid w:val="00C41455"/>
    <w:rsid w:val="00C5239B"/>
    <w:rsid w:val="00C54C43"/>
    <w:rsid w:val="00C55C25"/>
    <w:rsid w:val="00C56A50"/>
    <w:rsid w:val="00C571B6"/>
    <w:rsid w:val="00C57C82"/>
    <w:rsid w:val="00C611DC"/>
    <w:rsid w:val="00C67D4E"/>
    <w:rsid w:val="00C75A39"/>
    <w:rsid w:val="00C85CD2"/>
    <w:rsid w:val="00C916E8"/>
    <w:rsid w:val="00C91F86"/>
    <w:rsid w:val="00C96EC3"/>
    <w:rsid w:val="00CA25FC"/>
    <w:rsid w:val="00CA654D"/>
    <w:rsid w:val="00CA7FBF"/>
    <w:rsid w:val="00CB782E"/>
    <w:rsid w:val="00CC2A2A"/>
    <w:rsid w:val="00CC3310"/>
    <w:rsid w:val="00CC4FF2"/>
    <w:rsid w:val="00CD1F61"/>
    <w:rsid w:val="00CD47F6"/>
    <w:rsid w:val="00CD6BA8"/>
    <w:rsid w:val="00CE0DC0"/>
    <w:rsid w:val="00CE1AD6"/>
    <w:rsid w:val="00CE5302"/>
    <w:rsid w:val="00D004E4"/>
    <w:rsid w:val="00D0194D"/>
    <w:rsid w:val="00D035B1"/>
    <w:rsid w:val="00D1141C"/>
    <w:rsid w:val="00D20A63"/>
    <w:rsid w:val="00D20B85"/>
    <w:rsid w:val="00D21EC5"/>
    <w:rsid w:val="00D23458"/>
    <w:rsid w:val="00D24183"/>
    <w:rsid w:val="00D32727"/>
    <w:rsid w:val="00D37681"/>
    <w:rsid w:val="00D403AD"/>
    <w:rsid w:val="00D44A68"/>
    <w:rsid w:val="00D478B0"/>
    <w:rsid w:val="00D512EA"/>
    <w:rsid w:val="00D52AB1"/>
    <w:rsid w:val="00D76B57"/>
    <w:rsid w:val="00D803A1"/>
    <w:rsid w:val="00D8102C"/>
    <w:rsid w:val="00D82262"/>
    <w:rsid w:val="00D83503"/>
    <w:rsid w:val="00D92348"/>
    <w:rsid w:val="00D92C1D"/>
    <w:rsid w:val="00D932AF"/>
    <w:rsid w:val="00D93B85"/>
    <w:rsid w:val="00D93DAC"/>
    <w:rsid w:val="00D967E8"/>
    <w:rsid w:val="00D96D7E"/>
    <w:rsid w:val="00D97F3D"/>
    <w:rsid w:val="00DA0B7D"/>
    <w:rsid w:val="00DA2868"/>
    <w:rsid w:val="00DA3E6A"/>
    <w:rsid w:val="00DB259A"/>
    <w:rsid w:val="00DB5E08"/>
    <w:rsid w:val="00DC1BD0"/>
    <w:rsid w:val="00DC32F9"/>
    <w:rsid w:val="00DC6072"/>
    <w:rsid w:val="00DE0E50"/>
    <w:rsid w:val="00DE3BF2"/>
    <w:rsid w:val="00DE52D2"/>
    <w:rsid w:val="00DE5CF3"/>
    <w:rsid w:val="00DE7373"/>
    <w:rsid w:val="00DE7CA1"/>
    <w:rsid w:val="00DF1145"/>
    <w:rsid w:val="00E03221"/>
    <w:rsid w:val="00E07D74"/>
    <w:rsid w:val="00E10D37"/>
    <w:rsid w:val="00E169ED"/>
    <w:rsid w:val="00E16AB1"/>
    <w:rsid w:val="00E24481"/>
    <w:rsid w:val="00E27951"/>
    <w:rsid w:val="00E30336"/>
    <w:rsid w:val="00E369A3"/>
    <w:rsid w:val="00E4120D"/>
    <w:rsid w:val="00E43A5D"/>
    <w:rsid w:val="00E462B8"/>
    <w:rsid w:val="00E53D9A"/>
    <w:rsid w:val="00E543CC"/>
    <w:rsid w:val="00E55925"/>
    <w:rsid w:val="00E66EC2"/>
    <w:rsid w:val="00E66F91"/>
    <w:rsid w:val="00E74F78"/>
    <w:rsid w:val="00E77CF9"/>
    <w:rsid w:val="00E85C09"/>
    <w:rsid w:val="00E90A52"/>
    <w:rsid w:val="00E91F69"/>
    <w:rsid w:val="00E934DF"/>
    <w:rsid w:val="00E95968"/>
    <w:rsid w:val="00E96A71"/>
    <w:rsid w:val="00EA3B2C"/>
    <w:rsid w:val="00EA5687"/>
    <w:rsid w:val="00EA77DA"/>
    <w:rsid w:val="00EB41D5"/>
    <w:rsid w:val="00EC1A7E"/>
    <w:rsid w:val="00ED2555"/>
    <w:rsid w:val="00ED2DE1"/>
    <w:rsid w:val="00EE45ED"/>
    <w:rsid w:val="00EE4ABC"/>
    <w:rsid w:val="00EE6153"/>
    <w:rsid w:val="00F116C5"/>
    <w:rsid w:val="00F14CF7"/>
    <w:rsid w:val="00F33EA8"/>
    <w:rsid w:val="00F34AAC"/>
    <w:rsid w:val="00F42738"/>
    <w:rsid w:val="00F51B2E"/>
    <w:rsid w:val="00F52E99"/>
    <w:rsid w:val="00F57252"/>
    <w:rsid w:val="00F60B6D"/>
    <w:rsid w:val="00F660F2"/>
    <w:rsid w:val="00F71BA7"/>
    <w:rsid w:val="00F76ED8"/>
    <w:rsid w:val="00F80250"/>
    <w:rsid w:val="00F81ADF"/>
    <w:rsid w:val="00F82110"/>
    <w:rsid w:val="00F83007"/>
    <w:rsid w:val="00F87560"/>
    <w:rsid w:val="00F93F2C"/>
    <w:rsid w:val="00F95F2A"/>
    <w:rsid w:val="00FA3464"/>
    <w:rsid w:val="00FA4879"/>
    <w:rsid w:val="00FB3285"/>
    <w:rsid w:val="00FC13C7"/>
    <w:rsid w:val="00FC1721"/>
    <w:rsid w:val="00FC4FB1"/>
    <w:rsid w:val="00FC5B05"/>
    <w:rsid w:val="00FC7128"/>
    <w:rsid w:val="00FC760E"/>
    <w:rsid w:val="00FD1A43"/>
    <w:rsid w:val="00FD2986"/>
    <w:rsid w:val="00FD63C1"/>
    <w:rsid w:val="00FD729E"/>
    <w:rsid w:val="00FE4859"/>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11661F"/>
    <w:rPr>
      <w:rFonts w:ascii="Tahoma" w:hAnsi="Tahoma" w:cs="Tahoma"/>
      <w:sz w:val="16"/>
      <w:szCs w:val="16"/>
    </w:rPr>
  </w:style>
  <w:style w:type="character" w:customStyle="1" w:styleId="BalloonTextChar">
    <w:name w:val="Balloon Text Char"/>
    <w:basedOn w:val="DefaultParagraphFont"/>
    <w:link w:val="BalloonText"/>
    <w:rsid w:val="0011661F"/>
    <w:rPr>
      <w:rFonts w:ascii="Tahoma" w:hAnsi="Tahoma" w:cs="Tahoma"/>
      <w:sz w:val="16"/>
      <w:szCs w:val="16"/>
    </w:rPr>
  </w:style>
  <w:style w:type="character" w:customStyle="1" w:styleId="med15">
    <w:name w:val="med15"/>
    <w:basedOn w:val="DefaultParagraphFont"/>
    <w:rsid w:val="0011661F"/>
    <w:rPr>
      <w:sz w:val="29"/>
      <w:szCs w:val="29"/>
    </w:rPr>
  </w:style>
  <w:style w:type="character" w:customStyle="1" w:styleId="lrg57">
    <w:name w:val="lrg57"/>
    <w:basedOn w:val="DefaultParagraphFont"/>
    <w:rsid w:val="0011661F"/>
    <w:rPr>
      <w:sz w:val="36"/>
      <w:szCs w:val="36"/>
    </w:rPr>
  </w:style>
  <w:style w:type="paragraph" w:styleId="ListParagraph">
    <w:name w:val="List Paragraph"/>
    <w:basedOn w:val="Normal"/>
    <w:uiPriority w:val="34"/>
    <w:qFormat/>
    <w:rsid w:val="004B5AA8"/>
    <w:pPr>
      <w:ind w:left="720"/>
      <w:contextualSpacing/>
    </w:pPr>
  </w:style>
  <w:style w:type="character" w:styleId="FollowedHyperlink">
    <w:name w:val="FollowedHyperlink"/>
    <w:basedOn w:val="DefaultParagraphFont"/>
    <w:rsid w:val="00BE6D9A"/>
    <w:rPr>
      <w:color w:val="800080" w:themeColor="followedHyperlink"/>
      <w:u w:val="single"/>
    </w:rPr>
  </w:style>
  <w:style w:type="character" w:styleId="Emphasis">
    <w:name w:val="Emphasis"/>
    <w:basedOn w:val="DefaultParagraphFont"/>
    <w:qFormat/>
    <w:rsid w:val="00B13C48"/>
    <w:rPr>
      <w:rFonts w:ascii="Arial" w:hAnsi="Arial" w:cs="Arial"/>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11661F"/>
    <w:rPr>
      <w:rFonts w:ascii="Tahoma" w:hAnsi="Tahoma" w:cs="Tahoma"/>
      <w:sz w:val="16"/>
      <w:szCs w:val="16"/>
    </w:rPr>
  </w:style>
  <w:style w:type="character" w:customStyle="1" w:styleId="BalloonTextChar">
    <w:name w:val="Balloon Text Char"/>
    <w:basedOn w:val="DefaultParagraphFont"/>
    <w:link w:val="BalloonText"/>
    <w:rsid w:val="0011661F"/>
    <w:rPr>
      <w:rFonts w:ascii="Tahoma" w:hAnsi="Tahoma" w:cs="Tahoma"/>
      <w:sz w:val="16"/>
      <w:szCs w:val="16"/>
    </w:rPr>
  </w:style>
  <w:style w:type="character" w:customStyle="1" w:styleId="med15">
    <w:name w:val="med15"/>
    <w:basedOn w:val="DefaultParagraphFont"/>
    <w:rsid w:val="0011661F"/>
    <w:rPr>
      <w:sz w:val="29"/>
      <w:szCs w:val="29"/>
    </w:rPr>
  </w:style>
  <w:style w:type="character" w:customStyle="1" w:styleId="lrg57">
    <w:name w:val="lrg57"/>
    <w:basedOn w:val="DefaultParagraphFont"/>
    <w:rsid w:val="0011661F"/>
    <w:rPr>
      <w:sz w:val="36"/>
      <w:szCs w:val="36"/>
    </w:rPr>
  </w:style>
  <w:style w:type="paragraph" w:styleId="ListParagraph">
    <w:name w:val="List Paragraph"/>
    <w:basedOn w:val="Normal"/>
    <w:uiPriority w:val="34"/>
    <w:qFormat/>
    <w:rsid w:val="004B5AA8"/>
    <w:pPr>
      <w:ind w:left="720"/>
      <w:contextualSpacing/>
    </w:pPr>
  </w:style>
  <w:style w:type="character" w:styleId="FollowedHyperlink">
    <w:name w:val="FollowedHyperlink"/>
    <w:basedOn w:val="DefaultParagraphFont"/>
    <w:rsid w:val="00BE6D9A"/>
    <w:rPr>
      <w:color w:val="800080" w:themeColor="followedHyperlink"/>
      <w:u w:val="single"/>
    </w:rPr>
  </w:style>
  <w:style w:type="character" w:styleId="Emphasis">
    <w:name w:val="Emphasis"/>
    <w:basedOn w:val="DefaultParagraphFont"/>
    <w:qFormat/>
    <w:rsid w:val="00B13C48"/>
    <w:rPr>
      <w:rFonts w:ascii="Arial" w:hAnsi="Arial" w:cs="Arial"/>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hdl.loc.gov/loc.nls/db.22906" TargetMode="External"/><Relationship Id="rId21" Type="http://schemas.openxmlformats.org/officeDocument/2006/relationships/hyperlink" Target="http://hdl.loc.gov/loc.nls/db.66149" TargetMode="External"/><Relationship Id="rId42" Type="http://schemas.openxmlformats.org/officeDocument/2006/relationships/hyperlink" Target="http://hdl.loc.gov/loc.nls/db.22808" TargetMode="External"/><Relationship Id="rId63" Type="http://schemas.openxmlformats.org/officeDocument/2006/relationships/hyperlink" Target="http://hdl.loc.gov/loc.nls/db.64586" TargetMode="External"/><Relationship Id="rId84" Type="http://schemas.openxmlformats.org/officeDocument/2006/relationships/hyperlink" Target="http://hdl.loc.gov/loc.nls/db.65022" TargetMode="External"/><Relationship Id="rId138" Type="http://schemas.openxmlformats.org/officeDocument/2006/relationships/hyperlink" Target="https://bard.loc.gov/" TargetMode="External"/><Relationship Id="rId107" Type="http://schemas.openxmlformats.org/officeDocument/2006/relationships/hyperlink" Target="http://hdl.loc.gov/loc.nls/db.55443" TargetMode="External"/><Relationship Id="rId11" Type="http://schemas.openxmlformats.org/officeDocument/2006/relationships/hyperlink" Target="http://www.btbl.library.ca.gov/klasweb" TargetMode="External"/><Relationship Id="rId32" Type="http://schemas.openxmlformats.org/officeDocument/2006/relationships/hyperlink" Target="http://hdl.loc.gov/loc.nls/db.30051" TargetMode="External"/><Relationship Id="rId53" Type="http://schemas.openxmlformats.org/officeDocument/2006/relationships/hyperlink" Target="http://hdl.loc.gov/loc.nls/db.58522" TargetMode="External"/><Relationship Id="rId74" Type="http://schemas.openxmlformats.org/officeDocument/2006/relationships/hyperlink" Target="http://hdl.loc.gov/loc.nls/db.51660" TargetMode="External"/><Relationship Id="rId128" Type="http://schemas.openxmlformats.org/officeDocument/2006/relationships/hyperlink" Target="http://hdl.loc.gov/loc.nls/db.67392" TargetMode="External"/><Relationship Id="rId149" Type="http://schemas.openxmlformats.org/officeDocument/2006/relationships/hyperlink" Target="https://bard.loc.gov/" TargetMode="External"/><Relationship Id="rId5" Type="http://schemas.openxmlformats.org/officeDocument/2006/relationships/settings" Target="settings.xml"/><Relationship Id="rId95" Type="http://schemas.openxmlformats.org/officeDocument/2006/relationships/hyperlink" Target="http://hdl.loc.gov/loc.nls/db.62505" TargetMode="External"/><Relationship Id="rId22" Type="http://schemas.openxmlformats.org/officeDocument/2006/relationships/hyperlink" Target="https://bard.loc.gov/" TargetMode="External"/><Relationship Id="rId27" Type="http://schemas.openxmlformats.org/officeDocument/2006/relationships/hyperlink" Target="http://hdl.loc.gov/loc.nls/db.66059" TargetMode="External"/><Relationship Id="rId43" Type="http://schemas.openxmlformats.org/officeDocument/2006/relationships/hyperlink" Target="https://bard.loc.gov/" TargetMode="External"/><Relationship Id="rId48" Type="http://schemas.openxmlformats.org/officeDocument/2006/relationships/hyperlink" Target="http://hdl.loc.gov/loc.nls/db.48388" TargetMode="External"/><Relationship Id="rId64" Type="http://schemas.openxmlformats.org/officeDocument/2006/relationships/hyperlink" Target="http://hdl.loc.gov/loc.nls/db.50914" TargetMode="External"/><Relationship Id="rId69" Type="http://schemas.openxmlformats.org/officeDocument/2006/relationships/hyperlink" Target="http://hdl.loc.gov/loc.nls/db.56937" TargetMode="External"/><Relationship Id="rId113" Type="http://schemas.openxmlformats.org/officeDocument/2006/relationships/hyperlink" Target="http://hdl.loc.gov/loc.nls/db.68564" TargetMode="External"/><Relationship Id="rId118" Type="http://schemas.openxmlformats.org/officeDocument/2006/relationships/hyperlink" Target="http://hdl.loc.gov/loc.nls/db.29214" TargetMode="External"/><Relationship Id="rId134" Type="http://schemas.openxmlformats.org/officeDocument/2006/relationships/hyperlink" Target="http://hdl.loc.gov/loc.nls/db.61699" TargetMode="External"/><Relationship Id="rId139" Type="http://schemas.openxmlformats.org/officeDocument/2006/relationships/hyperlink" Target="http://hdl.loc.gov/loc.nls/db.47486" TargetMode="External"/><Relationship Id="rId80" Type="http://schemas.openxmlformats.org/officeDocument/2006/relationships/hyperlink" Target="http://hdl.loc.gov/loc.nls/db.48618" TargetMode="External"/><Relationship Id="rId85" Type="http://schemas.openxmlformats.org/officeDocument/2006/relationships/hyperlink" Target="http://hdl.loc.gov/loc.nls/db.64458" TargetMode="External"/><Relationship Id="rId150" Type="http://schemas.openxmlformats.org/officeDocument/2006/relationships/hyperlink" Target="http://hdl.loc.gov/loc.nls/db.31442" TargetMode="External"/><Relationship Id="rId155" Type="http://schemas.openxmlformats.org/officeDocument/2006/relationships/fontTable" Target="fontTable.xml"/><Relationship Id="rId12" Type="http://schemas.openxmlformats.org/officeDocument/2006/relationships/hyperlink" Target="https://bard.loc.gov/" TargetMode="External"/><Relationship Id="rId17" Type="http://schemas.openxmlformats.org/officeDocument/2006/relationships/hyperlink" Target="http://hdl.loc.gov/loc.nls/db.23867" TargetMode="External"/><Relationship Id="rId33" Type="http://schemas.openxmlformats.org/officeDocument/2006/relationships/hyperlink" Target="http://hdl.loc.gov/loc.nls/db.33498" TargetMode="External"/><Relationship Id="rId38" Type="http://schemas.openxmlformats.org/officeDocument/2006/relationships/hyperlink" Target="https://bard.loc.gov/" TargetMode="External"/><Relationship Id="rId59" Type="http://schemas.openxmlformats.org/officeDocument/2006/relationships/hyperlink" Target="http://hdl.loc.gov/loc.nls/db.29012" TargetMode="External"/><Relationship Id="rId103" Type="http://schemas.openxmlformats.org/officeDocument/2006/relationships/hyperlink" Target="http://hdl.loc.gov/loc.nls/db.66601" TargetMode="External"/><Relationship Id="rId108" Type="http://schemas.openxmlformats.org/officeDocument/2006/relationships/hyperlink" Target="https://bard.loc.gov/" TargetMode="External"/><Relationship Id="rId124" Type="http://schemas.openxmlformats.org/officeDocument/2006/relationships/hyperlink" Target="http://hdl.loc.gov/loc.nls/db.55503" TargetMode="External"/><Relationship Id="rId129" Type="http://schemas.openxmlformats.org/officeDocument/2006/relationships/hyperlink" Target="http://hdl.loc.gov/loc.nls/db.45380" TargetMode="External"/><Relationship Id="rId54" Type="http://schemas.openxmlformats.org/officeDocument/2006/relationships/hyperlink" Target="http://hdl.loc.gov/loc.nls/db.64621" TargetMode="External"/><Relationship Id="rId70" Type="http://schemas.openxmlformats.org/officeDocument/2006/relationships/hyperlink" Target="http://hdl.loc.gov/loc.nls/db.66192" TargetMode="External"/><Relationship Id="rId75" Type="http://schemas.openxmlformats.org/officeDocument/2006/relationships/hyperlink" Target="https://bard.loc.gov/" TargetMode="External"/><Relationship Id="rId91" Type="http://schemas.openxmlformats.org/officeDocument/2006/relationships/hyperlink" Target="https://bard.loc.gov/" TargetMode="External"/><Relationship Id="rId96" Type="http://schemas.openxmlformats.org/officeDocument/2006/relationships/hyperlink" Target="http://hdl.loc.gov/loc.nls/db.33568" TargetMode="External"/><Relationship Id="rId140" Type="http://schemas.openxmlformats.org/officeDocument/2006/relationships/hyperlink" Target="https://bard.loc.gov/" TargetMode="External"/><Relationship Id="rId145" Type="http://schemas.openxmlformats.org/officeDocument/2006/relationships/hyperlink" Target="http://hdl.loc.gov/loc.nls/db.66664"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hdl.loc.gov/loc.nls/db.68777" TargetMode="External"/><Relationship Id="rId28" Type="http://schemas.openxmlformats.org/officeDocument/2006/relationships/hyperlink" Target="https://bard.loc.gov/" TargetMode="External"/><Relationship Id="rId49" Type="http://schemas.openxmlformats.org/officeDocument/2006/relationships/hyperlink" Target="https://bard.loc.gov/" TargetMode="External"/><Relationship Id="rId114" Type="http://schemas.openxmlformats.org/officeDocument/2006/relationships/hyperlink" Target="https://bard.loc.gov/" TargetMode="External"/><Relationship Id="rId119" Type="http://schemas.openxmlformats.org/officeDocument/2006/relationships/hyperlink" Target="https://bard.loc.gov/" TargetMode="External"/><Relationship Id="rId44" Type="http://schemas.openxmlformats.org/officeDocument/2006/relationships/hyperlink" Target="http://hdl.loc.gov/loc.nls/db.20775" TargetMode="External"/><Relationship Id="rId60" Type="http://schemas.openxmlformats.org/officeDocument/2006/relationships/hyperlink" Target="http://hdl.loc.gov/loc.nls/db.54128" TargetMode="External"/><Relationship Id="rId65" Type="http://schemas.openxmlformats.org/officeDocument/2006/relationships/hyperlink" Target="https://bard.loc.gov/" TargetMode="External"/><Relationship Id="rId81" Type="http://schemas.openxmlformats.org/officeDocument/2006/relationships/hyperlink" Target="http://hdl.loc.gov/loc.nls/db.25613" TargetMode="External"/><Relationship Id="rId86" Type="http://schemas.openxmlformats.org/officeDocument/2006/relationships/hyperlink" Target="https://bard.loc.gov/" TargetMode="External"/><Relationship Id="rId130" Type="http://schemas.openxmlformats.org/officeDocument/2006/relationships/hyperlink" Target="http://hdl.loc.gov/loc.nls/db.66053" TargetMode="External"/><Relationship Id="rId135" Type="http://schemas.openxmlformats.org/officeDocument/2006/relationships/hyperlink" Target="https://bard.loc.gov/" TargetMode="External"/><Relationship Id="rId151" Type="http://schemas.openxmlformats.org/officeDocument/2006/relationships/hyperlink" Target="https://bard.loc.gov/" TargetMode="External"/><Relationship Id="rId156" Type="http://schemas.openxmlformats.org/officeDocument/2006/relationships/theme" Target="theme/theme1.xml"/><Relationship Id="rId13" Type="http://schemas.openxmlformats.org/officeDocument/2006/relationships/hyperlink" Target="http://hdl.loc.gov/loc.nls/db.18128" TargetMode="External"/><Relationship Id="rId18" Type="http://schemas.openxmlformats.org/officeDocument/2006/relationships/hyperlink" Target="http://hdl.loc.gov/loc.nls/db.68224" TargetMode="External"/><Relationship Id="rId39" Type="http://schemas.openxmlformats.org/officeDocument/2006/relationships/hyperlink" Target="http://hdl.loc.gov/loc.nls/db.26681" TargetMode="External"/><Relationship Id="rId109" Type="http://schemas.openxmlformats.org/officeDocument/2006/relationships/hyperlink" Target="http://hdl.loc.gov/loc.nls/db.59561" TargetMode="External"/><Relationship Id="rId34" Type="http://schemas.openxmlformats.org/officeDocument/2006/relationships/hyperlink" Target="https://bard.loc.gov/" TargetMode="External"/><Relationship Id="rId50" Type="http://schemas.openxmlformats.org/officeDocument/2006/relationships/hyperlink" Target="http://hdl.loc.gov/loc.nls/db.35069" TargetMode="External"/><Relationship Id="rId55" Type="http://schemas.openxmlformats.org/officeDocument/2006/relationships/hyperlink" Target="https://bard.loc.gov/" TargetMode="External"/><Relationship Id="rId76" Type="http://schemas.openxmlformats.org/officeDocument/2006/relationships/hyperlink" Target="http://hdl.loc.gov/loc.nls/db.65510" TargetMode="External"/><Relationship Id="rId97" Type="http://schemas.openxmlformats.org/officeDocument/2006/relationships/hyperlink" Target="https://BARD.loc.gov" TargetMode="External"/><Relationship Id="rId104" Type="http://schemas.openxmlformats.org/officeDocument/2006/relationships/hyperlink" Target="https://bard.loc.gov/" TargetMode="External"/><Relationship Id="rId120" Type="http://schemas.openxmlformats.org/officeDocument/2006/relationships/hyperlink" Target="http://hdl.loc.gov/loc.nls/db.35241" TargetMode="External"/><Relationship Id="rId125" Type="http://schemas.openxmlformats.org/officeDocument/2006/relationships/hyperlink" Target="https://bard.loc.gov/" TargetMode="External"/><Relationship Id="rId141" Type="http://schemas.openxmlformats.org/officeDocument/2006/relationships/hyperlink" Target="http://hdl.loc.gov/loc.nls/db.40430" TargetMode="External"/><Relationship Id="rId146" Type="http://schemas.openxmlformats.org/officeDocument/2006/relationships/hyperlink" Target="http://hdl.loc.gov/loc.nls/db.42074" TargetMode="External"/><Relationship Id="rId7" Type="http://schemas.openxmlformats.org/officeDocument/2006/relationships/footnotes" Target="footnotes.xml"/><Relationship Id="rId71" Type="http://schemas.openxmlformats.org/officeDocument/2006/relationships/hyperlink" Target="https://bard.loc.gov/" TargetMode="External"/><Relationship Id="rId92" Type="http://schemas.openxmlformats.org/officeDocument/2006/relationships/hyperlink" Target="http://hdl.loc.gov/loc.nls/db.61119" TargetMode="External"/><Relationship Id="rId2" Type="http://schemas.openxmlformats.org/officeDocument/2006/relationships/numbering" Target="numbering.xml"/><Relationship Id="rId29" Type="http://schemas.openxmlformats.org/officeDocument/2006/relationships/hyperlink" Target="http://hdl.loc.gov/loc.nls/db.50842" TargetMode="External"/><Relationship Id="rId24" Type="http://schemas.openxmlformats.org/officeDocument/2006/relationships/hyperlink" Target="https://bard.loc.gov/" TargetMode="External"/><Relationship Id="rId40" Type="http://schemas.openxmlformats.org/officeDocument/2006/relationships/hyperlink" Target="https://bard.loc.gov/" TargetMode="External"/><Relationship Id="rId45" Type="http://schemas.openxmlformats.org/officeDocument/2006/relationships/hyperlink" Target="http://hdl.loc.gov/loc.nls/db.34285" TargetMode="External"/><Relationship Id="rId66" Type="http://schemas.openxmlformats.org/officeDocument/2006/relationships/hyperlink" Target="http://hdl.loc.gov/loc.nls/db.58855" TargetMode="External"/><Relationship Id="rId87" Type="http://schemas.openxmlformats.org/officeDocument/2006/relationships/hyperlink" Target="http://hdl.loc.gov/loc.nls/db.34260" TargetMode="External"/><Relationship Id="rId110" Type="http://schemas.openxmlformats.org/officeDocument/2006/relationships/hyperlink" Target="https://bard.loc.gov/" TargetMode="External"/><Relationship Id="rId115" Type="http://schemas.openxmlformats.org/officeDocument/2006/relationships/hyperlink" Target="http://hdl.loc.gov/loc.nls/db.58298" TargetMode="External"/><Relationship Id="rId131" Type="http://schemas.openxmlformats.org/officeDocument/2006/relationships/hyperlink" Target="https://bard.loc.gov/" TargetMode="External"/><Relationship Id="rId136" Type="http://schemas.openxmlformats.org/officeDocument/2006/relationships/hyperlink" Target="http://hdl.loc.gov/loc.nls/db.46287" TargetMode="External"/><Relationship Id="rId61" Type="http://schemas.openxmlformats.org/officeDocument/2006/relationships/hyperlink" Target="http://hdl.loc.gov/loc.nls/db.66776" TargetMode="External"/><Relationship Id="rId82" Type="http://schemas.openxmlformats.org/officeDocument/2006/relationships/hyperlink" Target="http://hdl.loc.gov/loc.nls/db.24363" TargetMode="External"/><Relationship Id="rId152" Type="http://schemas.openxmlformats.org/officeDocument/2006/relationships/hyperlink" Target="http://hdl.loc.gov/loc.nls/db.56674" TargetMode="External"/><Relationship Id="rId19" Type="http://schemas.openxmlformats.org/officeDocument/2006/relationships/hyperlink" Target="http://hdl.loc.gov/loc.nls/db.63512" TargetMode="External"/><Relationship Id="rId14" Type="http://schemas.openxmlformats.org/officeDocument/2006/relationships/hyperlink" Target="https://bard.loc.gov/" TargetMode="External"/><Relationship Id="rId30" Type="http://schemas.openxmlformats.org/officeDocument/2006/relationships/hyperlink" Target="https://bard.loc.gov/" TargetMode="External"/><Relationship Id="rId35" Type="http://schemas.openxmlformats.org/officeDocument/2006/relationships/hyperlink" Target="http://hdl.loc.gov/loc.nls/db.44419" TargetMode="External"/><Relationship Id="rId56" Type="http://schemas.openxmlformats.org/officeDocument/2006/relationships/hyperlink" Target="http://hdl.loc.gov/loc.nls/db.50315" TargetMode="External"/><Relationship Id="rId77" Type="http://schemas.openxmlformats.org/officeDocument/2006/relationships/hyperlink" Target="https://bard.loc.gov/" TargetMode="External"/><Relationship Id="rId100" Type="http://schemas.openxmlformats.org/officeDocument/2006/relationships/hyperlink" Target="http://hdl.loc.gov/loc.nls/db.58197" TargetMode="External"/><Relationship Id="rId105" Type="http://schemas.openxmlformats.org/officeDocument/2006/relationships/hyperlink" Target="http://hdl.loc.gov/loc.nls/db.22220" TargetMode="External"/><Relationship Id="rId126" Type="http://schemas.openxmlformats.org/officeDocument/2006/relationships/hyperlink" Target="http://hdl.loc.gov/loc.nls/db.49269" TargetMode="External"/><Relationship Id="rId147" Type="http://schemas.openxmlformats.org/officeDocument/2006/relationships/hyperlink" Target="https://bard.loc.gov/" TargetMode="External"/><Relationship Id="rId8" Type="http://schemas.openxmlformats.org/officeDocument/2006/relationships/endnotes" Target="endnotes.xml"/><Relationship Id="rId51" Type="http://schemas.openxmlformats.org/officeDocument/2006/relationships/hyperlink" Target="http://hdl.loc.gov/loc.nls/db.671622" TargetMode="External"/><Relationship Id="rId72" Type="http://schemas.openxmlformats.org/officeDocument/2006/relationships/hyperlink" Target="http://hdl.loc.gov/loc.nls/db.67759" TargetMode="External"/><Relationship Id="rId93" Type="http://schemas.openxmlformats.org/officeDocument/2006/relationships/hyperlink" Target="http://hdl.loc.gov/loc.nls/db.72710" TargetMode="External"/><Relationship Id="rId98" Type="http://schemas.openxmlformats.org/officeDocument/2006/relationships/hyperlink" Target="http://hdl.loc.gov/loc.nls/db.43877" TargetMode="External"/><Relationship Id="rId121" Type="http://schemas.openxmlformats.org/officeDocument/2006/relationships/hyperlink" Target="https://bard.loc.gov/" TargetMode="External"/><Relationship Id="rId142" Type="http://schemas.openxmlformats.org/officeDocument/2006/relationships/hyperlink" Target="http://hdl.loc.gov/loc.nls/db.48643" TargetMode="External"/><Relationship Id="rId3" Type="http://schemas.openxmlformats.org/officeDocument/2006/relationships/styles" Target="styles.xml"/><Relationship Id="rId25" Type="http://schemas.openxmlformats.org/officeDocument/2006/relationships/hyperlink" Target="http://hdl.loc.gov/loc.nls/db.64504" TargetMode="External"/><Relationship Id="rId46" Type="http://schemas.openxmlformats.org/officeDocument/2006/relationships/hyperlink" Target="https://bard.loc.gov/" TargetMode="External"/><Relationship Id="rId67" Type="http://schemas.openxmlformats.org/officeDocument/2006/relationships/hyperlink" Target="https://bard.loc.gov/" TargetMode="External"/><Relationship Id="rId116" Type="http://schemas.openxmlformats.org/officeDocument/2006/relationships/hyperlink" Target="http://hdl.loc.gov/loc.nls/db.58298" TargetMode="External"/><Relationship Id="rId137" Type="http://schemas.openxmlformats.org/officeDocument/2006/relationships/hyperlink" Target="http://hdl.loc.gov/loc.nls/db.48978" TargetMode="External"/><Relationship Id="rId20" Type="http://schemas.openxmlformats.org/officeDocument/2006/relationships/hyperlink" Target="https://bard.loc.gov/" TargetMode="External"/><Relationship Id="rId41" Type="http://schemas.openxmlformats.org/officeDocument/2006/relationships/hyperlink" Target="https://bard.loc.gov/" TargetMode="External"/><Relationship Id="rId62" Type="http://schemas.openxmlformats.org/officeDocument/2006/relationships/hyperlink" Target="http://hdl.loc.gov/loc.nls/db.77295" TargetMode="External"/><Relationship Id="rId83" Type="http://schemas.openxmlformats.org/officeDocument/2006/relationships/hyperlink" Target="https://bard.loc.gov/" TargetMode="External"/><Relationship Id="rId88" Type="http://schemas.openxmlformats.org/officeDocument/2006/relationships/hyperlink" Target="http://hdl.loc.gov/loc.nls/db.23130" TargetMode="External"/><Relationship Id="rId111" Type="http://schemas.openxmlformats.org/officeDocument/2006/relationships/hyperlink" Target="http://hdl.loc.gov/loc.nls/db.67811" TargetMode="External"/><Relationship Id="rId132" Type="http://schemas.openxmlformats.org/officeDocument/2006/relationships/hyperlink" Target="http://hdl.loc.gov/loc.nls/db.69470" TargetMode="External"/><Relationship Id="rId153" Type="http://schemas.openxmlformats.org/officeDocument/2006/relationships/hyperlink" Target="http://hdl.loc.gov/loc.nls/db.56737" TargetMode="External"/><Relationship Id="rId15" Type="http://schemas.openxmlformats.org/officeDocument/2006/relationships/hyperlink" Target="http://hdl.loc.gov/loc.nls/db.30589" TargetMode="External"/><Relationship Id="rId36" Type="http://schemas.openxmlformats.org/officeDocument/2006/relationships/hyperlink" Target="http://hdl.loc.gov/loc.nls/db.61740" TargetMode="External"/><Relationship Id="rId57" Type="http://schemas.openxmlformats.org/officeDocument/2006/relationships/hyperlink" Target="http://hdl.loc.gov/loc.nls/db.57457" TargetMode="External"/><Relationship Id="rId106" Type="http://schemas.openxmlformats.org/officeDocument/2006/relationships/hyperlink" Target="https://bard.loc.gov/" TargetMode="External"/><Relationship Id="rId127" Type="http://schemas.openxmlformats.org/officeDocument/2006/relationships/hyperlink" Target="http://hdl.loc.gov/loc.nls/db.49441" TargetMode="External"/><Relationship Id="rId10" Type="http://schemas.openxmlformats.org/officeDocument/2006/relationships/hyperlink" Target="http://www.amazon.com/Will-Schwalbe/e/B0052Y7THQ/ref=sr_ntt_srch_lnk_1?qid=1403717692&amp;sr=8-1" TargetMode="External"/><Relationship Id="rId31" Type="http://schemas.openxmlformats.org/officeDocument/2006/relationships/hyperlink" Target="https://bard.loc.gov/" TargetMode="External"/><Relationship Id="rId52" Type="http://schemas.openxmlformats.org/officeDocument/2006/relationships/hyperlink" Target="http://hdl.loc.gov/loc.nls/db.65355" TargetMode="External"/><Relationship Id="rId73" Type="http://schemas.openxmlformats.org/officeDocument/2006/relationships/hyperlink" Target="http://hdl.loc.gov/loc.nls/db.50083" TargetMode="External"/><Relationship Id="rId78" Type="http://schemas.openxmlformats.org/officeDocument/2006/relationships/hyperlink" Target="http://hdl.loc.gov/loc.nls/db.60162" TargetMode="External"/><Relationship Id="rId94" Type="http://schemas.openxmlformats.org/officeDocument/2006/relationships/hyperlink" Target="http://hdl.loc.gov/loc.nls/db.69954" TargetMode="External"/><Relationship Id="rId99" Type="http://schemas.openxmlformats.org/officeDocument/2006/relationships/hyperlink" Target="https://bard.loc.gov/" TargetMode="External"/><Relationship Id="rId101" Type="http://schemas.openxmlformats.org/officeDocument/2006/relationships/hyperlink" Target="https://BARD.loc.gov" TargetMode="External"/><Relationship Id="rId122" Type="http://schemas.openxmlformats.org/officeDocument/2006/relationships/hyperlink" Target="http://hdl.loc.gov/loc.nls/db.12654" TargetMode="External"/><Relationship Id="rId143" Type="http://schemas.openxmlformats.org/officeDocument/2006/relationships/hyperlink" Target="http://hdl.loc.gov/loc.nls/db.69372" TargetMode="External"/><Relationship Id="rId148" Type="http://schemas.openxmlformats.org/officeDocument/2006/relationships/hyperlink" Target="http://hdl.loc.gov/loc.nls/db.46212" TargetMode="External"/><Relationship Id="rId4" Type="http://schemas.microsoft.com/office/2007/relationships/stylesWithEffects" Target="stylesWithEffects.xml"/><Relationship Id="rId9" Type="http://schemas.openxmlformats.org/officeDocument/2006/relationships/image" Target="media/image1.jpeg"/><Relationship Id="rId26" Type="http://schemas.openxmlformats.org/officeDocument/2006/relationships/hyperlink" Target="http://hdl.loc.gov/loc.nls/db.64617" TargetMode="External"/><Relationship Id="rId47" Type="http://schemas.openxmlformats.org/officeDocument/2006/relationships/hyperlink" Target="https://bard.loc.gov/" TargetMode="External"/><Relationship Id="rId68" Type="http://schemas.openxmlformats.org/officeDocument/2006/relationships/hyperlink" Target="http://hdl.loc.gov/loc.nls/db.50087" TargetMode="External"/><Relationship Id="rId89" Type="http://schemas.openxmlformats.org/officeDocument/2006/relationships/hyperlink" Target="https://bard.loc.gov/" TargetMode="External"/><Relationship Id="rId112" Type="http://schemas.openxmlformats.org/officeDocument/2006/relationships/hyperlink" Target="https://bard.loc.gov/" TargetMode="External"/><Relationship Id="rId133" Type="http://schemas.openxmlformats.org/officeDocument/2006/relationships/hyperlink" Target="https://bard.loc.gov/" TargetMode="External"/><Relationship Id="rId154" Type="http://schemas.openxmlformats.org/officeDocument/2006/relationships/footer" Target="footer1.xml"/><Relationship Id="rId16" Type="http://schemas.openxmlformats.org/officeDocument/2006/relationships/hyperlink" Target="http://bard.loc.gov/" TargetMode="External"/><Relationship Id="rId37" Type="http://schemas.openxmlformats.org/officeDocument/2006/relationships/hyperlink" Target="http://hdl.loc.gov/loc.nls/db.55554" TargetMode="External"/><Relationship Id="rId58" Type="http://schemas.openxmlformats.org/officeDocument/2006/relationships/hyperlink" Target="https://bard.loc.gov/" TargetMode="External"/><Relationship Id="rId79" Type="http://schemas.openxmlformats.org/officeDocument/2006/relationships/hyperlink" Target="https://bard.loc.gov/" TargetMode="External"/><Relationship Id="rId102" Type="http://schemas.openxmlformats.org/officeDocument/2006/relationships/hyperlink" Target="http://hdl.loc.gov/loc.nls/db.72765" TargetMode="External"/><Relationship Id="rId123" Type="http://schemas.openxmlformats.org/officeDocument/2006/relationships/hyperlink" Target="http://hdl.loc.gov/loc.nls/db.26318" TargetMode="External"/><Relationship Id="rId144" Type="http://schemas.openxmlformats.org/officeDocument/2006/relationships/hyperlink" Target="https://bard.loc.gov/" TargetMode="External"/><Relationship Id="rId90" Type="http://schemas.openxmlformats.org/officeDocument/2006/relationships/hyperlink" Target="http://hdl.loc.gov/loc.nls/db.33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E7E94-84EF-4418-BA60-CB086D3B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A148B9E7</Template>
  <TotalTime>623</TotalTime>
  <Pages>35</Pages>
  <Words>9294</Words>
  <Characters>57102</Characters>
  <Application>Microsoft Office Word</Application>
  <DocSecurity>0</DocSecurity>
  <Lines>1502</Lines>
  <Paragraphs>922</Paragraphs>
  <ScaleCrop>false</ScaleCrop>
  <HeadingPairs>
    <vt:vector size="2" baseType="variant">
      <vt:variant>
        <vt:lpstr>Title</vt:lpstr>
      </vt:variant>
      <vt:variant>
        <vt:i4>1</vt:i4>
      </vt:variant>
    </vt:vector>
  </HeadingPairs>
  <TitlesOfParts>
    <vt:vector size="1" baseType="lpstr">
      <vt:lpstr>Books Referenced in The End of of Your Life Book Club</vt:lpstr>
    </vt:vector>
  </TitlesOfParts>
  <Company>California State Library</Company>
  <LinksUpToDate>false</LinksUpToDate>
  <CharactersWithSpaces>65474</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Referenced in The End of of Your Life Book Club</dc:title>
  <dc:creator>BTBL</dc:creator>
  <cp:lastModifiedBy>Anderson, Sarah@CSL</cp:lastModifiedBy>
  <cp:revision>194</cp:revision>
  <cp:lastPrinted>2011-06-15T16:03:00Z</cp:lastPrinted>
  <dcterms:created xsi:type="dcterms:W3CDTF">2014-10-09T19:14:00Z</dcterms:created>
  <dcterms:modified xsi:type="dcterms:W3CDTF">2015-03-27T17:48:00Z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