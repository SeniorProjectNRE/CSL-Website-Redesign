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5C" w:rsidRDefault="00C9215C" w:rsidP="00227362">
      <w:pPr>
        <w:framePr w:w="5520" w:h="1980" w:hRule="exact" w:hSpace="180" w:wrap="around" w:vAnchor="text" w:hAnchor="text" w:x="5040"/>
        <w:shd w:val="solid" w:color="FFFFFF" w:fill="FFFFFF"/>
        <w:rPr>
          <w:rFonts w:ascii="Lucida Bright" w:hAnsi="Lucida Bright"/>
          <w:b/>
          <w:color w:val="336699"/>
        </w:rPr>
      </w:pPr>
    </w:p>
    <w:p w:rsidR="00227362" w:rsidRPr="008F5674" w:rsidRDefault="00227362" w:rsidP="008F5674">
      <w:pPr>
        <w:framePr w:w="5520" w:h="1980" w:hRule="exact" w:hSpace="180" w:wrap="around" w:vAnchor="text" w:hAnchor="text" w:x="5040"/>
        <w:shd w:val="solid" w:color="FFFFFF" w:fill="FFFFFF"/>
        <w:jc w:val="center"/>
        <w:rPr>
          <w:rFonts w:cs="Arial"/>
          <w:b/>
          <w:color w:val="336699"/>
          <w:szCs w:val="28"/>
        </w:rPr>
      </w:pPr>
      <w:r w:rsidRPr="008F5674">
        <w:rPr>
          <w:rFonts w:cs="Arial"/>
          <w:b/>
          <w:color w:val="336699"/>
          <w:szCs w:val="28"/>
        </w:rPr>
        <w:t>BRAILLE AND TALKING BOOK LIBRARY</w:t>
      </w:r>
    </w:p>
    <w:p w:rsidR="00227362" w:rsidRPr="008F5674" w:rsidRDefault="00227362" w:rsidP="008F5674">
      <w:pPr>
        <w:framePr w:w="5520" w:h="1980" w:hRule="exact" w:hSpace="180" w:wrap="around" w:vAnchor="text" w:hAnchor="text" w:x="5040"/>
        <w:shd w:val="solid" w:color="FFFFFF" w:fill="FFFFFF"/>
        <w:jc w:val="center"/>
        <w:rPr>
          <w:rFonts w:cs="Arial"/>
          <w:b/>
          <w:color w:val="336699"/>
          <w:szCs w:val="28"/>
        </w:rPr>
      </w:pPr>
      <w:r w:rsidRPr="008F5674">
        <w:rPr>
          <w:rFonts w:cs="Arial"/>
          <w:b/>
          <w:color w:val="336699"/>
          <w:szCs w:val="28"/>
        </w:rPr>
        <w:t>P.O. Box 942837</w:t>
      </w:r>
    </w:p>
    <w:p w:rsidR="00227362" w:rsidRPr="008F5674" w:rsidRDefault="00227362" w:rsidP="008F5674">
      <w:pPr>
        <w:framePr w:w="5520" w:h="1980" w:hRule="exact" w:hSpace="180" w:wrap="around" w:vAnchor="text" w:hAnchor="text" w:x="5040"/>
        <w:shd w:val="solid" w:color="FFFFFF" w:fill="FFFFFF"/>
        <w:jc w:val="center"/>
        <w:rPr>
          <w:rFonts w:cs="Arial"/>
          <w:b/>
          <w:color w:val="336699"/>
          <w:szCs w:val="28"/>
        </w:rPr>
      </w:pPr>
      <w:r w:rsidRPr="008F5674">
        <w:rPr>
          <w:rFonts w:cs="Arial"/>
          <w:b/>
          <w:color w:val="336699"/>
          <w:szCs w:val="28"/>
        </w:rPr>
        <w:t>Sacramento, CA  94237-0001</w:t>
      </w:r>
    </w:p>
    <w:p w:rsidR="00227362" w:rsidRPr="008F5674" w:rsidRDefault="00227362" w:rsidP="008F5674">
      <w:pPr>
        <w:framePr w:w="5520" w:h="1980" w:hRule="exact" w:hSpace="180" w:wrap="around" w:vAnchor="text" w:hAnchor="text" w:x="5040"/>
        <w:shd w:val="solid" w:color="FFFFFF" w:fill="FFFFFF"/>
        <w:jc w:val="center"/>
        <w:rPr>
          <w:rFonts w:cs="Arial"/>
          <w:b/>
          <w:color w:val="336699"/>
          <w:szCs w:val="28"/>
        </w:rPr>
      </w:pPr>
      <w:r w:rsidRPr="008F5674">
        <w:rPr>
          <w:rFonts w:cs="Arial"/>
          <w:b/>
          <w:color w:val="336699"/>
          <w:szCs w:val="28"/>
        </w:rPr>
        <w:t>(916) 654-0640</w:t>
      </w:r>
      <w:r w:rsidR="00491384" w:rsidRPr="008F5674">
        <w:rPr>
          <w:rFonts w:cs="Arial"/>
          <w:b/>
          <w:color w:val="336699"/>
          <w:szCs w:val="28"/>
        </w:rPr>
        <w:t xml:space="preserve">   </w:t>
      </w:r>
      <w:r w:rsidRPr="008F5674">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2D6D69" w:rsidP="004E5F6F">
      <w:pPr>
        <w:pStyle w:val="Heading1"/>
      </w:pPr>
      <w:r>
        <w:rPr>
          <w:noProof/>
        </w:rPr>
        <w:drawing>
          <wp:inline distT="0" distB="0" distL="0" distR="0" wp14:anchorId="61FEDDE1" wp14:editId="0992EB5D">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8274C2" w:rsidRDefault="0012062F" w:rsidP="008274C2">
      <w:pPr>
        <w:pStyle w:val="Heading1"/>
        <w:jc w:val="center"/>
      </w:pPr>
      <w:bookmarkStart w:id="0" w:name="icb"/>
      <w:bookmarkEnd w:id="0"/>
      <w:r>
        <w:t xml:space="preserve">Biographies of Rock </w:t>
      </w:r>
      <w:bookmarkStart w:id="1" w:name="_GoBack"/>
      <w:bookmarkEnd w:id="1"/>
      <w:r>
        <w:t>N Roll Stars</w:t>
      </w:r>
      <w:r w:rsidR="00CD094F">
        <w:t xml:space="preserve"> and Musicians</w:t>
      </w:r>
    </w:p>
    <w:p w:rsidR="0012062F" w:rsidRDefault="0012062F" w:rsidP="0012062F"/>
    <w:p w:rsidR="00540205" w:rsidRPr="0012062F" w:rsidRDefault="00540205" w:rsidP="0012062F"/>
    <w:p w:rsidR="008274C2" w:rsidRDefault="008274C2" w:rsidP="00E2627D">
      <w:pPr>
        <w:tabs>
          <w:tab w:val="left" w:pos="720"/>
          <w:tab w:val="left" w:pos="4320"/>
        </w:tabs>
        <w:rPr>
          <w:rStyle w:val="Hyperlink"/>
          <w:lang w:val="en"/>
        </w:rPr>
      </w:pPr>
      <w:r>
        <w:rPr>
          <w:lang w:val="en"/>
        </w:rPr>
        <w:t xml:space="preserve">To order any of these titles, </w:t>
      </w:r>
      <w:r w:rsidRPr="00545663">
        <w:rPr>
          <w:lang w:val="en"/>
        </w:rPr>
        <w:t>contact the library by</w:t>
      </w:r>
      <w:r>
        <w:rPr>
          <w:lang w:val="en"/>
        </w:rPr>
        <w:t xml:space="preserve"> email, phone, mail, in person, or order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4333E1" w:rsidRDefault="004333E1" w:rsidP="00E2627D">
      <w:pPr>
        <w:tabs>
          <w:tab w:val="left" w:pos="720"/>
          <w:tab w:val="left" w:pos="4320"/>
        </w:tabs>
      </w:pPr>
    </w:p>
    <w:p w:rsidR="00540205" w:rsidRDefault="00540205" w:rsidP="00E2627D">
      <w:pPr>
        <w:tabs>
          <w:tab w:val="left" w:pos="720"/>
          <w:tab w:val="left" w:pos="4320"/>
        </w:tabs>
        <w:rPr>
          <w:lang w:val="en"/>
        </w:rPr>
      </w:pPr>
    </w:p>
    <w:p w:rsidR="00C169C4" w:rsidRDefault="00C169C4" w:rsidP="00C169C4">
      <w:pPr>
        <w:tabs>
          <w:tab w:val="left" w:pos="720"/>
          <w:tab w:val="left" w:pos="4320"/>
        </w:tabs>
      </w:pPr>
      <w:r w:rsidRPr="009A009E">
        <w:rPr>
          <w:rStyle w:val="Strong"/>
        </w:rPr>
        <w:t>My Cross to Bear</w:t>
      </w:r>
      <w:r>
        <w:t xml:space="preserve"> By Gregg Allman</w:t>
      </w:r>
    </w:p>
    <w:p w:rsidR="00C169C4" w:rsidRDefault="00C169C4" w:rsidP="00C169C4">
      <w:pPr>
        <w:tabs>
          <w:tab w:val="left" w:pos="720"/>
          <w:tab w:val="left" w:pos="4320"/>
        </w:tabs>
      </w:pPr>
      <w:r>
        <w:t>Read by</w:t>
      </w:r>
      <w:r w:rsidR="000B4D21">
        <w:t xml:space="preserve"> L.J. Ganser.</w:t>
      </w:r>
      <w:r>
        <w:tab/>
        <w:t>Reading time</w:t>
      </w:r>
      <w:r w:rsidR="000B4D21">
        <w:t xml:space="preserve"> 11 hours, 43 minutes</w:t>
      </w:r>
    </w:p>
    <w:p w:rsidR="00C169C4" w:rsidRDefault="00C169C4" w:rsidP="00C169C4">
      <w:pPr>
        <w:tabs>
          <w:tab w:val="left" w:pos="720"/>
          <w:tab w:val="left" w:pos="4320"/>
        </w:tabs>
      </w:pPr>
      <w:r w:rsidRPr="009A009E">
        <w:t>Rock musician Gregg Allman describes growing up in Nashville, forming the Allman Brothers Band, coping with the death of his older brother Duane, and struggling with addiction. Strong language, some violence, and some explicit descriptions of sex. Bestseller. 2012.</w:t>
      </w:r>
    </w:p>
    <w:p w:rsidR="00C169C4" w:rsidRDefault="00C169C4" w:rsidP="00C169C4">
      <w:pPr>
        <w:tabs>
          <w:tab w:val="left" w:pos="720"/>
          <w:tab w:val="left" w:pos="4320"/>
        </w:tabs>
      </w:pPr>
      <w:r>
        <w:tab/>
      </w:r>
      <w:hyperlink r:id="rId11" w:history="1">
        <w:r w:rsidRPr="00A55C29">
          <w:rPr>
            <w:rStyle w:val="Hyperlink"/>
          </w:rPr>
          <w:t>Download from BARD: My Cross to Bear</w:t>
        </w:r>
      </w:hyperlink>
    </w:p>
    <w:p w:rsidR="00C169C4" w:rsidRDefault="00C169C4" w:rsidP="00C169C4">
      <w:pPr>
        <w:tabs>
          <w:tab w:val="left" w:pos="720"/>
          <w:tab w:val="left" w:pos="4320"/>
        </w:tabs>
      </w:pPr>
      <w:r>
        <w:tab/>
        <w:t xml:space="preserve">Also available on digital cartridge </w:t>
      </w:r>
      <w:r w:rsidRPr="009A009E">
        <w:t>DB074827</w:t>
      </w:r>
    </w:p>
    <w:p w:rsidR="004333E1" w:rsidRDefault="004333E1" w:rsidP="00E2627D">
      <w:pPr>
        <w:tabs>
          <w:tab w:val="left" w:pos="720"/>
          <w:tab w:val="left" w:pos="4320"/>
        </w:tabs>
        <w:rPr>
          <w:lang w:val="en"/>
        </w:rPr>
      </w:pPr>
    </w:p>
    <w:p w:rsidR="00C169C4" w:rsidRDefault="00C169C4" w:rsidP="00E2627D">
      <w:pPr>
        <w:tabs>
          <w:tab w:val="left" w:pos="720"/>
          <w:tab w:val="left" w:pos="4320"/>
        </w:tabs>
        <w:rPr>
          <w:lang w:val="en"/>
        </w:rPr>
      </w:pPr>
    </w:p>
    <w:p w:rsidR="00F70437" w:rsidRDefault="004333E1" w:rsidP="00E2627D">
      <w:pPr>
        <w:tabs>
          <w:tab w:val="left" w:pos="720"/>
          <w:tab w:val="left" w:pos="4320"/>
        </w:tabs>
        <w:rPr>
          <w:lang w:val="en"/>
        </w:rPr>
      </w:pPr>
      <w:r w:rsidRPr="004333E1">
        <w:rPr>
          <w:rStyle w:val="Strong"/>
        </w:rPr>
        <w:t>Janis Joplin Rise Up Singing</w:t>
      </w:r>
      <w:r>
        <w:rPr>
          <w:lang w:val="en"/>
        </w:rPr>
        <w:t xml:space="preserve"> By Ann Angel</w:t>
      </w:r>
    </w:p>
    <w:p w:rsidR="004333E1" w:rsidRDefault="004333E1" w:rsidP="00E2627D">
      <w:pPr>
        <w:tabs>
          <w:tab w:val="left" w:pos="720"/>
          <w:tab w:val="left" w:pos="4320"/>
        </w:tabs>
        <w:rPr>
          <w:lang w:val="en"/>
        </w:rPr>
      </w:pPr>
      <w:r>
        <w:rPr>
          <w:lang w:val="en"/>
        </w:rPr>
        <w:t xml:space="preserve">Read by Kimberly </w:t>
      </w:r>
      <w:r w:rsidRPr="004333E1">
        <w:rPr>
          <w:lang w:val="en"/>
        </w:rPr>
        <w:t>Schraf</w:t>
      </w:r>
      <w:r>
        <w:rPr>
          <w:lang w:val="en"/>
        </w:rPr>
        <w:tab/>
        <w:t>Reading time 3 hours, 19 minutes</w:t>
      </w:r>
    </w:p>
    <w:p w:rsidR="004333E1" w:rsidRDefault="004333E1" w:rsidP="00E2627D">
      <w:pPr>
        <w:tabs>
          <w:tab w:val="left" w:pos="720"/>
          <w:tab w:val="left" w:pos="4320"/>
        </w:tabs>
        <w:rPr>
          <w:lang w:val="en"/>
        </w:rPr>
      </w:pPr>
      <w:r w:rsidRPr="004333E1">
        <w:rPr>
          <w:lang w:val="en"/>
        </w:rPr>
        <w:t>Biography of Janis Joplin (1943-1970) chronicles her successful music career and provides insight into her personal life and emotional vulnerabilities. Discusses Joplin's drug and alcohol addictions and death of an overdose at age twenty-seven. For junior and senior high and older readers. YALSA Excellence in Nonfiction. 2010.</w:t>
      </w:r>
    </w:p>
    <w:p w:rsidR="004333E1" w:rsidRDefault="004333E1" w:rsidP="004333E1">
      <w:pPr>
        <w:tabs>
          <w:tab w:val="left" w:pos="720"/>
          <w:tab w:val="left" w:pos="4320"/>
        </w:tabs>
      </w:pPr>
      <w:r>
        <w:rPr>
          <w:lang w:val="en"/>
        </w:rPr>
        <w:tab/>
      </w:r>
      <w:hyperlink r:id="rId12" w:history="1">
        <w:r w:rsidRPr="00A55C29">
          <w:rPr>
            <w:rStyle w:val="Hyperlink"/>
          </w:rPr>
          <w:t>Download from BARD: Janis Joplin Rise Up Singing</w:t>
        </w:r>
      </w:hyperlink>
    </w:p>
    <w:p w:rsidR="004333E1" w:rsidRDefault="00F47BEB" w:rsidP="004333E1">
      <w:pPr>
        <w:tabs>
          <w:tab w:val="left" w:pos="720"/>
          <w:tab w:val="left" w:pos="4320"/>
        </w:tabs>
      </w:pPr>
      <w:r>
        <w:tab/>
      </w:r>
      <w:r w:rsidR="004333E1">
        <w:t xml:space="preserve">Also available on digital cartridge </w:t>
      </w:r>
      <w:r w:rsidR="004333E1" w:rsidRPr="004333E1">
        <w:t>DB073764</w:t>
      </w:r>
    </w:p>
    <w:p w:rsidR="004333E1" w:rsidRDefault="00F47BEB" w:rsidP="004333E1">
      <w:pPr>
        <w:tabs>
          <w:tab w:val="left" w:pos="720"/>
          <w:tab w:val="left" w:pos="4320"/>
        </w:tabs>
      </w:pPr>
      <w:r>
        <w:tab/>
      </w:r>
      <w:hyperlink r:id="rId13" w:history="1">
        <w:r w:rsidR="004333E1" w:rsidRPr="00A55C29">
          <w:rPr>
            <w:rStyle w:val="Hyperlink"/>
          </w:rPr>
          <w:t>Download from BARD as Electronic Braille</w:t>
        </w:r>
        <w:r w:rsidR="00A55C29" w:rsidRPr="00A55C29">
          <w:rPr>
            <w:rStyle w:val="Hyperlink"/>
          </w:rPr>
          <w:t xml:space="preserve"> BR19426</w:t>
        </w:r>
      </w:hyperlink>
    </w:p>
    <w:p w:rsidR="00540205" w:rsidRDefault="00F47BEB" w:rsidP="004333E1">
      <w:pPr>
        <w:tabs>
          <w:tab w:val="left" w:pos="720"/>
          <w:tab w:val="left" w:pos="4320"/>
        </w:tabs>
      </w:pPr>
      <w:r>
        <w:tab/>
      </w:r>
      <w:r w:rsidR="004333E1">
        <w:t>Also available in braille</w:t>
      </w:r>
      <w:r>
        <w:t xml:space="preserve"> </w:t>
      </w:r>
      <w:r w:rsidRPr="00F47BEB">
        <w:t>BR019426</w:t>
      </w:r>
    </w:p>
    <w:p w:rsidR="00540205" w:rsidRDefault="00540205">
      <w:r>
        <w:br w:type="page"/>
      </w:r>
    </w:p>
    <w:p w:rsidR="004333E1" w:rsidRDefault="00D259A8" w:rsidP="00E2627D">
      <w:pPr>
        <w:tabs>
          <w:tab w:val="left" w:pos="720"/>
          <w:tab w:val="left" w:pos="4320"/>
        </w:tabs>
        <w:rPr>
          <w:lang w:val="en"/>
        </w:rPr>
      </w:pPr>
      <w:r w:rsidRPr="00895C77">
        <w:rPr>
          <w:rStyle w:val="Strong"/>
        </w:rPr>
        <w:lastRenderedPageBreak/>
        <w:t>Lips Unsealed a Memoir</w:t>
      </w:r>
      <w:r>
        <w:rPr>
          <w:lang w:val="en"/>
        </w:rPr>
        <w:t xml:space="preserve"> By Belinda </w:t>
      </w:r>
      <w:r w:rsidRPr="00D259A8">
        <w:rPr>
          <w:lang w:val="en"/>
        </w:rPr>
        <w:t>Carlisle</w:t>
      </w:r>
      <w:r>
        <w:rPr>
          <w:lang w:val="en"/>
        </w:rPr>
        <w:t xml:space="preserve"> </w:t>
      </w:r>
    </w:p>
    <w:p w:rsidR="00D259A8" w:rsidRDefault="00D259A8" w:rsidP="00E2627D">
      <w:pPr>
        <w:tabs>
          <w:tab w:val="left" w:pos="720"/>
          <w:tab w:val="left" w:pos="4320"/>
        </w:tabs>
        <w:rPr>
          <w:lang w:val="en"/>
        </w:rPr>
      </w:pPr>
      <w:r>
        <w:rPr>
          <w:lang w:val="en"/>
        </w:rPr>
        <w:t xml:space="preserve">Read by Theresa </w:t>
      </w:r>
      <w:r w:rsidRPr="00D259A8">
        <w:rPr>
          <w:lang w:val="en"/>
        </w:rPr>
        <w:t>Conkin</w:t>
      </w:r>
      <w:r>
        <w:rPr>
          <w:lang w:val="en"/>
        </w:rPr>
        <w:tab/>
        <w:t>Reading time 9 hours, 49 minutes</w:t>
      </w:r>
    </w:p>
    <w:p w:rsidR="00D259A8" w:rsidRDefault="00D259A8" w:rsidP="00E2627D">
      <w:pPr>
        <w:tabs>
          <w:tab w:val="left" w:pos="720"/>
          <w:tab w:val="left" w:pos="4320"/>
        </w:tabs>
        <w:rPr>
          <w:lang w:val="en"/>
        </w:rPr>
      </w:pPr>
      <w:r w:rsidRPr="00D259A8">
        <w:rPr>
          <w:lang w:val="en"/>
        </w:rPr>
        <w:t>Autobiography of lead singer from the 1980s all-girl group the Go-Gos. Carlisle describes enduring a troubled childhood in California, discovering punk rock, forming the chart-topping band, marrying and having a son, and recovering in 2005 from her longtime addiction to cocaine and alcohol. Some strong language. 2010.</w:t>
      </w:r>
    </w:p>
    <w:p w:rsidR="00D259A8" w:rsidRDefault="00D259A8" w:rsidP="00D259A8">
      <w:pPr>
        <w:tabs>
          <w:tab w:val="left" w:pos="720"/>
          <w:tab w:val="left" w:pos="4320"/>
        </w:tabs>
      </w:pPr>
      <w:r>
        <w:rPr>
          <w:lang w:val="en"/>
        </w:rPr>
        <w:tab/>
      </w:r>
      <w:hyperlink r:id="rId14" w:history="1">
        <w:r w:rsidRPr="00A55C29">
          <w:rPr>
            <w:rStyle w:val="Hyperlink"/>
          </w:rPr>
          <w:t>Download from BARD</w:t>
        </w:r>
        <w:r w:rsidR="00895C77" w:rsidRPr="00A55C29">
          <w:rPr>
            <w:rStyle w:val="Hyperlink"/>
          </w:rPr>
          <w:t>: Lips Unsealed a Memoir</w:t>
        </w:r>
      </w:hyperlink>
    </w:p>
    <w:p w:rsidR="00D259A8" w:rsidRDefault="004C7C77" w:rsidP="00D259A8">
      <w:pPr>
        <w:tabs>
          <w:tab w:val="left" w:pos="720"/>
          <w:tab w:val="left" w:pos="4320"/>
        </w:tabs>
      </w:pPr>
      <w:r>
        <w:tab/>
      </w:r>
      <w:r w:rsidR="00D259A8">
        <w:t>Also available on digital cartridge</w:t>
      </w:r>
      <w:r w:rsidR="00895C77">
        <w:t xml:space="preserve"> </w:t>
      </w:r>
      <w:r w:rsidR="00895C77" w:rsidRPr="00895C77">
        <w:t>DB072292</w:t>
      </w:r>
    </w:p>
    <w:p w:rsidR="00D259A8" w:rsidRDefault="00D259A8" w:rsidP="00E2627D">
      <w:pPr>
        <w:tabs>
          <w:tab w:val="left" w:pos="720"/>
          <w:tab w:val="left" w:pos="4320"/>
        </w:tabs>
        <w:rPr>
          <w:lang w:val="en"/>
        </w:rPr>
      </w:pPr>
    </w:p>
    <w:p w:rsidR="00D259A8" w:rsidRDefault="00D259A8" w:rsidP="00E2627D">
      <w:pPr>
        <w:tabs>
          <w:tab w:val="left" w:pos="720"/>
          <w:tab w:val="left" w:pos="4320"/>
        </w:tabs>
        <w:rPr>
          <w:lang w:val="en"/>
        </w:rPr>
      </w:pPr>
    </w:p>
    <w:p w:rsidR="00E2627D" w:rsidRDefault="00F70437" w:rsidP="00E2627D">
      <w:pPr>
        <w:tabs>
          <w:tab w:val="left" w:pos="720"/>
          <w:tab w:val="left" w:pos="4320"/>
        </w:tabs>
        <w:rPr>
          <w:lang w:val="en"/>
        </w:rPr>
      </w:pPr>
      <w:r w:rsidRPr="00F70437">
        <w:rPr>
          <w:rStyle w:val="Strong"/>
        </w:rPr>
        <w:t>Bruce</w:t>
      </w:r>
      <w:r>
        <w:rPr>
          <w:lang w:val="en"/>
        </w:rPr>
        <w:t xml:space="preserve"> By Peter Ames Carlin</w:t>
      </w:r>
    </w:p>
    <w:p w:rsidR="00F70437" w:rsidRDefault="00F70437" w:rsidP="00E2627D">
      <w:pPr>
        <w:tabs>
          <w:tab w:val="left" w:pos="720"/>
          <w:tab w:val="left" w:pos="4320"/>
        </w:tabs>
        <w:rPr>
          <w:lang w:val="en"/>
        </w:rPr>
      </w:pPr>
      <w:r>
        <w:rPr>
          <w:lang w:val="en"/>
        </w:rPr>
        <w:t>Read by</w:t>
      </w:r>
      <w:r w:rsidR="008160EF">
        <w:rPr>
          <w:lang w:val="en"/>
        </w:rPr>
        <w:t xml:space="preserve"> Gregory Gorton</w:t>
      </w:r>
      <w:r w:rsidR="008160EF">
        <w:rPr>
          <w:lang w:val="en"/>
        </w:rPr>
        <w:tab/>
      </w:r>
      <w:r>
        <w:rPr>
          <w:lang w:val="en"/>
        </w:rPr>
        <w:t>Reading time</w:t>
      </w:r>
      <w:r w:rsidR="008160EF">
        <w:rPr>
          <w:lang w:val="en"/>
        </w:rPr>
        <w:t xml:space="preserve"> 19 hours, 33 minutes</w:t>
      </w:r>
    </w:p>
    <w:p w:rsidR="00F70437" w:rsidRDefault="00F70437" w:rsidP="00E2627D">
      <w:pPr>
        <w:tabs>
          <w:tab w:val="left" w:pos="720"/>
          <w:tab w:val="left" w:pos="4320"/>
        </w:tabs>
        <w:rPr>
          <w:lang w:val="en"/>
        </w:rPr>
      </w:pPr>
      <w:r w:rsidRPr="00F70437">
        <w:rPr>
          <w:lang w:val="en"/>
        </w:rPr>
        <w:t>Author of Catch a Wave (DB 63773) examines the life of rock-and-roll legend Bruce Springsteen (born 1949). Discusses Springsteen's family roots and his friendships, musical influences, and romantic relationships. Some strong language. Bestseller. 2012.</w:t>
      </w:r>
    </w:p>
    <w:p w:rsidR="00F70437" w:rsidRDefault="00F70437" w:rsidP="00F70437">
      <w:pPr>
        <w:tabs>
          <w:tab w:val="left" w:pos="720"/>
          <w:tab w:val="left" w:pos="4320"/>
        </w:tabs>
      </w:pPr>
      <w:r>
        <w:rPr>
          <w:lang w:val="en"/>
        </w:rPr>
        <w:tab/>
      </w:r>
      <w:hyperlink r:id="rId15" w:history="1">
        <w:r w:rsidRPr="00A55C29">
          <w:rPr>
            <w:rStyle w:val="Hyperlink"/>
          </w:rPr>
          <w:t>Download from BARD: Bruce</w:t>
        </w:r>
      </w:hyperlink>
    </w:p>
    <w:p w:rsidR="00F70437" w:rsidRDefault="009A5464" w:rsidP="00F70437">
      <w:pPr>
        <w:tabs>
          <w:tab w:val="left" w:pos="720"/>
          <w:tab w:val="left" w:pos="4320"/>
        </w:tabs>
      </w:pPr>
      <w:r>
        <w:tab/>
      </w:r>
      <w:r w:rsidR="00F70437">
        <w:t>Also available on digital cartridge</w:t>
      </w:r>
      <w:r>
        <w:t xml:space="preserve"> </w:t>
      </w:r>
      <w:r w:rsidRPr="009A5464">
        <w:t>DB076025</w:t>
      </w:r>
    </w:p>
    <w:p w:rsidR="00F70437" w:rsidRDefault="00F70437" w:rsidP="00E2627D">
      <w:pPr>
        <w:tabs>
          <w:tab w:val="left" w:pos="720"/>
          <w:tab w:val="left" w:pos="4320"/>
        </w:tabs>
        <w:rPr>
          <w:lang w:val="en"/>
        </w:rPr>
      </w:pPr>
    </w:p>
    <w:p w:rsidR="00C06989" w:rsidRDefault="00C06989" w:rsidP="00E2627D">
      <w:pPr>
        <w:tabs>
          <w:tab w:val="left" w:pos="720"/>
          <w:tab w:val="left" w:pos="4320"/>
        </w:tabs>
        <w:rPr>
          <w:lang w:val="en"/>
        </w:rPr>
      </w:pPr>
    </w:p>
    <w:p w:rsidR="00F70437" w:rsidRDefault="00C06989" w:rsidP="00E2627D">
      <w:pPr>
        <w:tabs>
          <w:tab w:val="left" w:pos="720"/>
          <w:tab w:val="left" w:pos="4320"/>
        </w:tabs>
        <w:rPr>
          <w:lang w:val="en"/>
        </w:rPr>
      </w:pPr>
      <w:r w:rsidRPr="00C06989">
        <w:rPr>
          <w:rStyle w:val="Strong"/>
        </w:rPr>
        <w:t>Clapton the Autobiography</w:t>
      </w:r>
      <w:r>
        <w:rPr>
          <w:lang w:val="en"/>
        </w:rPr>
        <w:t xml:space="preserve"> By Eric Clapton</w:t>
      </w:r>
    </w:p>
    <w:p w:rsidR="00C06989" w:rsidRDefault="00C06989" w:rsidP="00E2627D">
      <w:pPr>
        <w:tabs>
          <w:tab w:val="left" w:pos="720"/>
          <w:tab w:val="left" w:pos="4320"/>
        </w:tabs>
        <w:rPr>
          <w:lang w:val="en"/>
        </w:rPr>
      </w:pPr>
      <w:r>
        <w:rPr>
          <w:lang w:val="en"/>
        </w:rPr>
        <w:t xml:space="preserve">Read by Erik </w:t>
      </w:r>
      <w:r w:rsidRPr="00C06989">
        <w:rPr>
          <w:lang w:val="en"/>
        </w:rPr>
        <w:t>Sandvold</w:t>
      </w:r>
      <w:r>
        <w:rPr>
          <w:lang w:val="en"/>
        </w:rPr>
        <w:tab/>
        <w:t>Reading time 12 hours, 53 minutes</w:t>
      </w:r>
    </w:p>
    <w:p w:rsidR="00C06989" w:rsidRDefault="00C06989" w:rsidP="00E2627D">
      <w:pPr>
        <w:tabs>
          <w:tab w:val="left" w:pos="720"/>
          <w:tab w:val="left" w:pos="4320"/>
        </w:tabs>
        <w:rPr>
          <w:lang w:val="en"/>
        </w:rPr>
      </w:pPr>
      <w:r w:rsidRPr="00C06989">
        <w:rPr>
          <w:lang w:val="en"/>
        </w:rPr>
        <w:t>Autobiography of rock musician Eric Clapton, who performed with the Yardbirds, Cream, and Blind Faith until going solo. Describes his childhood in rural England, rise to stardom, alcohol and drug addictions, affairs and marriages, and personal road to recovery.  2007.</w:t>
      </w:r>
    </w:p>
    <w:p w:rsidR="00C06989" w:rsidRDefault="00C06989" w:rsidP="00C06989">
      <w:pPr>
        <w:tabs>
          <w:tab w:val="left" w:pos="720"/>
          <w:tab w:val="left" w:pos="4320"/>
        </w:tabs>
      </w:pPr>
      <w:r>
        <w:rPr>
          <w:lang w:val="en"/>
        </w:rPr>
        <w:tab/>
      </w:r>
      <w:hyperlink r:id="rId16" w:history="1">
        <w:r w:rsidRPr="00A55C29">
          <w:rPr>
            <w:rStyle w:val="Hyperlink"/>
          </w:rPr>
          <w:t>Download from BARD</w:t>
        </w:r>
        <w:r w:rsidR="00AD3617" w:rsidRPr="00A55C29">
          <w:rPr>
            <w:rStyle w:val="Hyperlink"/>
          </w:rPr>
          <w:t>: Clapton the Autobiography</w:t>
        </w:r>
      </w:hyperlink>
    </w:p>
    <w:p w:rsidR="00C06989" w:rsidRDefault="00AD3617" w:rsidP="00C06989">
      <w:pPr>
        <w:tabs>
          <w:tab w:val="left" w:pos="720"/>
          <w:tab w:val="left" w:pos="4320"/>
        </w:tabs>
      </w:pPr>
      <w:r>
        <w:tab/>
      </w:r>
      <w:r w:rsidR="00C06989">
        <w:t>Also available on cassette</w:t>
      </w:r>
      <w:r>
        <w:t xml:space="preserve"> </w:t>
      </w:r>
      <w:r w:rsidRPr="00AD3617">
        <w:t>RC065207</w:t>
      </w:r>
    </w:p>
    <w:p w:rsidR="00C06989" w:rsidRDefault="00AD3617" w:rsidP="00C06989">
      <w:pPr>
        <w:tabs>
          <w:tab w:val="left" w:pos="720"/>
          <w:tab w:val="left" w:pos="4320"/>
        </w:tabs>
      </w:pPr>
      <w:r>
        <w:tab/>
      </w:r>
      <w:hyperlink r:id="rId17" w:history="1">
        <w:r w:rsidR="00C06989" w:rsidRPr="00A55C29">
          <w:rPr>
            <w:rStyle w:val="Hyperlink"/>
          </w:rPr>
          <w:t>Download from BARD as Electronic Braille</w:t>
        </w:r>
        <w:r w:rsidR="00A55C29" w:rsidRPr="00A55C29">
          <w:rPr>
            <w:rStyle w:val="Hyperlink"/>
          </w:rPr>
          <w:t xml:space="preserve"> BR17352</w:t>
        </w:r>
      </w:hyperlink>
    </w:p>
    <w:p w:rsidR="00C06989" w:rsidRDefault="00AD3617" w:rsidP="00C06989">
      <w:pPr>
        <w:tabs>
          <w:tab w:val="left" w:pos="720"/>
          <w:tab w:val="left" w:pos="4320"/>
        </w:tabs>
      </w:pPr>
      <w:r>
        <w:tab/>
      </w:r>
      <w:r w:rsidR="00C06989">
        <w:t>Also available in braille</w:t>
      </w:r>
      <w:r>
        <w:t xml:space="preserve"> </w:t>
      </w:r>
      <w:r w:rsidRPr="00AD3617">
        <w:t>BR017352</w:t>
      </w:r>
    </w:p>
    <w:p w:rsidR="00C06989" w:rsidRDefault="00C06989" w:rsidP="00E2627D">
      <w:pPr>
        <w:tabs>
          <w:tab w:val="left" w:pos="720"/>
          <w:tab w:val="left" w:pos="4320"/>
        </w:tabs>
        <w:rPr>
          <w:lang w:val="en"/>
        </w:rPr>
      </w:pPr>
    </w:p>
    <w:p w:rsidR="00C06989" w:rsidRDefault="00C06989" w:rsidP="00E2627D">
      <w:pPr>
        <w:tabs>
          <w:tab w:val="left" w:pos="720"/>
          <w:tab w:val="left" w:pos="4320"/>
        </w:tabs>
        <w:rPr>
          <w:lang w:val="en"/>
        </w:rPr>
      </w:pPr>
    </w:p>
    <w:p w:rsidR="00E2627D" w:rsidRDefault="00A939BF" w:rsidP="00E2627D">
      <w:pPr>
        <w:tabs>
          <w:tab w:val="left" w:pos="720"/>
          <w:tab w:val="left" w:pos="4320"/>
        </w:tabs>
        <w:rPr>
          <w:lang w:val="en"/>
        </w:rPr>
      </w:pPr>
      <w:r w:rsidRPr="003A3161">
        <w:rPr>
          <w:rStyle w:val="Strong"/>
        </w:rPr>
        <w:t>Big Man Real Life &amp; Tall Tales</w:t>
      </w:r>
      <w:r>
        <w:rPr>
          <w:lang w:val="en"/>
        </w:rPr>
        <w:t xml:space="preserve"> </w:t>
      </w:r>
      <w:r w:rsidR="00CE7FE6">
        <w:rPr>
          <w:lang w:val="en"/>
        </w:rPr>
        <w:t>By Clarence Cle</w:t>
      </w:r>
      <w:r>
        <w:rPr>
          <w:lang w:val="en"/>
        </w:rPr>
        <w:t>mons</w:t>
      </w:r>
    </w:p>
    <w:p w:rsidR="00A939BF" w:rsidRDefault="00A939BF" w:rsidP="00E2627D">
      <w:pPr>
        <w:tabs>
          <w:tab w:val="left" w:pos="720"/>
          <w:tab w:val="left" w:pos="4320"/>
        </w:tabs>
        <w:rPr>
          <w:lang w:val="en"/>
        </w:rPr>
      </w:pPr>
      <w:r>
        <w:rPr>
          <w:lang w:val="en"/>
        </w:rPr>
        <w:t>Read by</w:t>
      </w:r>
      <w:r w:rsidR="003A3161">
        <w:rPr>
          <w:lang w:val="en"/>
        </w:rPr>
        <w:t xml:space="preserve"> Ray </w:t>
      </w:r>
      <w:r w:rsidR="003A3161" w:rsidRPr="003A3161">
        <w:rPr>
          <w:lang w:val="en"/>
        </w:rPr>
        <w:t>Childs</w:t>
      </w:r>
      <w:r>
        <w:rPr>
          <w:lang w:val="en"/>
        </w:rPr>
        <w:tab/>
        <w:t>Reading time</w:t>
      </w:r>
      <w:r w:rsidR="003A3161">
        <w:rPr>
          <w:lang w:val="en"/>
        </w:rPr>
        <w:t xml:space="preserve"> 13 hours, 2 minutes</w:t>
      </w:r>
    </w:p>
    <w:p w:rsidR="00A939BF" w:rsidRDefault="00A939BF" w:rsidP="00E2627D">
      <w:pPr>
        <w:tabs>
          <w:tab w:val="left" w:pos="720"/>
          <w:tab w:val="left" w:pos="4320"/>
        </w:tabs>
        <w:rPr>
          <w:lang w:val="en"/>
        </w:rPr>
      </w:pPr>
      <w:r w:rsidRPr="00A939BF">
        <w:rPr>
          <w:lang w:val="en"/>
        </w:rPr>
        <w:t>Clarence "Big Man" Clemons, saxophonist with Bruce Springsteen's E Street Band, and writer/producer Don Reo present a memoir of Clemons's career in music and reminisce about musicians he's worked with. They include their favorite "legends," or fictional accounts of life on the road. Foreword by Bruce Springsteen. Strong language. 2009.</w:t>
      </w:r>
    </w:p>
    <w:p w:rsidR="00CE7FE6" w:rsidRDefault="00CE7FE6" w:rsidP="00CE7FE6">
      <w:pPr>
        <w:tabs>
          <w:tab w:val="left" w:pos="720"/>
          <w:tab w:val="left" w:pos="4320"/>
        </w:tabs>
      </w:pPr>
      <w:r>
        <w:rPr>
          <w:lang w:val="en"/>
        </w:rPr>
        <w:tab/>
      </w:r>
      <w:hyperlink r:id="rId18" w:history="1">
        <w:r w:rsidRPr="00A55C29">
          <w:rPr>
            <w:rStyle w:val="Hyperlink"/>
          </w:rPr>
          <w:t>Download from BARD</w:t>
        </w:r>
        <w:r w:rsidR="000D1AC4" w:rsidRPr="00A55C29">
          <w:rPr>
            <w:rStyle w:val="Hyperlink"/>
          </w:rPr>
          <w:t>: Big Man Real Life &amp; Tall Tales</w:t>
        </w:r>
      </w:hyperlink>
    </w:p>
    <w:p w:rsidR="00CE7FE6" w:rsidRDefault="00804344" w:rsidP="00CE7FE6">
      <w:pPr>
        <w:tabs>
          <w:tab w:val="left" w:pos="720"/>
          <w:tab w:val="left" w:pos="4320"/>
        </w:tabs>
      </w:pPr>
      <w:r>
        <w:tab/>
      </w:r>
      <w:r w:rsidR="00CE7FE6">
        <w:t>Also available on digital cartridge</w:t>
      </w:r>
      <w:r w:rsidR="001607D5">
        <w:t xml:space="preserve"> </w:t>
      </w:r>
      <w:r w:rsidR="001607D5" w:rsidRPr="001607D5">
        <w:t>DB070549</w:t>
      </w:r>
    </w:p>
    <w:p w:rsidR="006E3AD9" w:rsidRDefault="006E3AD9" w:rsidP="00E2627D">
      <w:pPr>
        <w:tabs>
          <w:tab w:val="left" w:pos="720"/>
          <w:tab w:val="left" w:pos="4320"/>
        </w:tabs>
        <w:rPr>
          <w:lang w:val="en"/>
        </w:rPr>
      </w:pPr>
    </w:p>
    <w:p w:rsidR="006722AB" w:rsidRDefault="00D143C3" w:rsidP="00E2627D">
      <w:pPr>
        <w:tabs>
          <w:tab w:val="left" w:pos="720"/>
          <w:tab w:val="left" w:pos="4320"/>
        </w:tabs>
        <w:rPr>
          <w:lang w:val="en"/>
        </w:rPr>
      </w:pPr>
      <w:r w:rsidRPr="006E3AD9">
        <w:rPr>
          <w:rStyle w:val="Strong"/>
        </w:rPr>
        <w:t>Neon Angel a Memoir of a Runaway</w:t>
      </w:r>
      <w:r>
        <w:rPr>
          <w:lang w:val="en"/>
        </w:rPr>
        <w:t xml:space="preserve"> By Cherie Currie</w:t>
      </w:r>
    </w:p>
    <w:p w:rsidR="00D143C3" w:rsidRDefault="00D143C3" w:rsidP="00E2627D">
      <w:pPr>
        <w:tabs>
          <w:tab w:val="left" w:pos="720"/>
          <w:tab w:val="left" w:pos="4320"/>
        </w:tabs>
        <w:rPr>
          <w:lang w:val="en"/>
        </w:rPr>
      </w:pPr>
      <w:r>
        <w:rPr>
          <w:lang w:val="en"/>
        </w:rPr>
        <w:t xml:space="preserve">Read by Mare </w:t>
      </w:r>
      <w:r w:rsidRPr="00D143C3">
        <w:rPr>
          <w:lang w:val="en"/>
        </w:rPr>
        <w:t>Trevathan</w:t>
      </w:r>
      <w:r>
        <w:rPr>
          <w:lang w:val="en"/>
        </w:rPr>
        <w:tab/>
        <w:t>Reading time</w:t>
      </w:r>
      <w:r w:rsidR="006E3AD9">
        <w:rPr>
          <w:lang w:val="en"/>
        </w:rPr>
        <w:t xml:space="preserve"> 11 hours, 39 minutes</w:t>
      </w:r>
    </w:p>
    <w:p w:rsidR="00D143C3" w:rsidRDefault="00D143C3" w:rsidP="00E2627D">
      <w:pPr>
        <w:tabs>
          <w:tab w:val="left" w:pos="720"/>
          <w:tab w:val="left" w:pos="4320"/>
        </w:tabs>
        <w:rPr>
          <w:lang w:val="en"/>
        </w:rPr>
      </w:pPr>
      <w:r w:rsidRPr="00D143C3">
        <w:rPr>
          <w:lang w:val="en"/>
        </w:rPr>
        <w:t>The lead singer of the 1970s teen-girl rock band the Runaways describes her dysfunctional upbringing, short singing and acting career, drug use, and eventual sobriety after leaving the band. Inspired the 2010 movie The Runaways. Foreward by Joan Jett. Strong language, some violence, and some explicit descriptions of sex. 2010.</w:t>
      </w:r>
    </w:p>
    <w:p w:rsidR="003204EA" w:rsidRDefault="003204EA" w:rsidP="003204EA">
      <w:pPr>
        <w:tabs>
          <w:tab w:val="left" w:pos="720"/>
          <w:tab w:val="left" w:pos="4320"/>
        </w:tabs>
      </w:pPr>
      <w:r>
        <w:rPr>
          <w:lang w:val="en"/>
        </w:rPr>
        <w:tab/>
      </w:r>
      <w:hyperlink r:id="rId19" w:history="1">
        <w:r w:rsidRPr="00A55C29">
          <w:rPr>
            <w:rStyle w:val="Hyperlink"/>
          </w:rPr>
          <w:t>Download from BARD</w:t>
        </w:r>
        <w:r w:rsidR="00F2029E" w:rsidRPr="00A55C29">
          <w:rPr>
            <w:rStyle w:val="Hyperlink"/>
          </w:rPr>
          <w:t>: Neon Angel a Memoir of a Runaway</w:t>
        </w:r>
      </w:hyperlink>
    </w:p>
    <w:p w:rsidR="003204EA" w:rsidRDefault="00F2029E" w:rsidP="003204EA">
      <w:pPr>
        <w:tabs>
          <w:tab w:val="left" w:pos="720"/>
          <w:tab w:val="left" w:pos="4320"/>
        </w:tabs>
      </w:pPr>
      <w:r>
        <w:tab/>
      </w:r>
      <w:r w:rsidR="003204EA">
        <w:t>Also available on digital cartridge</w:t>
      </w:r>
      <w:r>
        <w:t xml:space="preserve"> </w:t>
      </w:r>
      <w:r w:rsidRPr="00F2029E">
        <w:t>DB071466</w:t>
      </w:r>
    </w:p>
    <w:p w:rsidR="00D143C3" w:rsidRDefault="00D143C3" w:rsidP="00E2627D">
      <w:pPr>
        <w:tabs>
          <w:tab w:val="left" w:pos="720"/>
          <w:tab w:val="left" w:pos="4320"/>
        </w:tabs>
        <w:rPr>
          <w:lang w:val="en"/>
        </w:rPr>
      </w:pPr>
    </w:p>
    <w:p w:rsidR="005C5769" w:rsidRDefault="005C5769" w:rsidP="00E2627D">
      <w:pPr>
        <w:tabs>
          <w:tab w:val="left" w:pos="720"/>
          <w:tab w:val="left" w:pos="4320"/>
        </w:tabs>
        <w:rPr>
          <w:lang w:val="en"/>
        </w:rPr>
      </w:pPr>
    </w:p>
    <w:p w:rsidR="00D143C3" w:rsidRDefault="005C5769" w:rsidP="00E2627D">
      <w:pPr>
        <w:tabs>
          <w:tab w:val="left" w:pos="720"/>
          <w:tab w:val="left" w:pos="4320"/>
        </w:tabs>
        <w:rPr>
          <w:lang w:val="en"/>
        </w:rPr>
      </w:pPr>
      <w:r w:rsidRPr="005C5769">
        <w:rPr>
          <w:rStyle w:val="Strong"/>
        </w:rPr>
        <w:t>The Man who Sold the World David Bowie and the 1970s</w:t>
      </w:r>
      <w:r>
        <w:rPr>
          <w:lang w:val="en"/>
        </w:rPr>
        <w:t xml:space="preserve"> By Peter Doggett</w:t>
      </w:r>
    </w:p>
    <w:p w:rsidR="005C5769" w:rsidRDefault="005C5769" w:rsidP="00E2627D">
      <w:pPr>
        <w:tabs>
          <w:tab w:val="left" w:pos="720"/>
          <w:tab w:val="left" w:pos="4320"/>
        </w:tabs>
        <w:rPr>
          <w:lang w:val="en"/>
        </w:rPr>
      </w:pPr>
      <w:r>
        <w:rPr>
          <w:lang w:val="en"/>
        </w:rPr>
        <w:t xml:space="preserve">Read by Steven </w:t>
      </w:r>
      <w:r w:rsidRPr="005C5769">
        <w:rPr>
          <w:lang w:val="en"/>
        </w:rPr>
        <w:t>Carpenter</w:t>
      </w:r>
      <w:r>
        <w:rPr>
          <w:lang w:val="en"/>
        </w:rPr>
        <w:tab/>
        <w:t>Reading time 15 hours, 48 minutes</w:t>
      </w:r>
    </w:p>
    <w:p w:rsidR="005C5769" w:rsidRDefault="005C5769" w:rsidP="00E2627D">
      <w:pPr>
        <w:tabs>
          <w:tab w:val="left" w:pos="720"/>
          <w:tab w:val="left" w:pos="4320"/>
        </w:tabs>
        <w:rPr>
          <w:lang w:val="en"/>
        </w:rPr>
      </w:pPr>
      <w:r w:rsidRPr="005C5769">
        <w:rPr>
          <w:lang w:val="en"/>
        </w:rPr>
        <w:t>Music writer examines the life and work of David Bowie (born 1947) between 1969 and 1980. Includes commentary on each Bowie song from the period, paying special attention to his albums Space Oddity and Ashes to Ashes and the ways they reflected 1970s popular culture. 2011.</w:t>
      </w:r>
    </w:p>
    <w:p w:rsidR="002C1CF3" w:rsidRDefault="002C1CF3" w:rsidP="002C1CF3">
      <w:pPr>
        <w:tabs>
          <w:tab w:val="left" w:pos="720"/>
          <w:tab w:val="left" w:pos="4320"/>
        </w:tabs>
      </w:pPr>
      <w:r>
        <w:rPr>
          <w:lang w:val="en"/>
        </w:rPr>
        <w:tab/>
      </w:r>
      <w:hyperlink r:id="rId20" w:history="1">
        <w:r w:rsidRPr="00A55C29">
          <w:rPr>
            <w:rStyle w:val="Hyperlink"/>
          </w:rPr>
          <w:t>Download from BARD: The Man who Sold the World David</w:t>
        </w:r>
      </w:hyperlink>
      <w:r>
        <w:t xml:space="preserve"> </w:t>
      </w:r>
    </w:p>
    <w:p w:rsidR="002C1CF3" w:rsidRDefault="001E36D5" w:rsidP="002C1CF3">
      <w:pPr>
        <w:tabs>
          <w:tab w:val="left" w:pos="720"/>
          <w:tab w:val="left" w:pos="4320"/>
        </w:tabs>
      </w:pPr>
      <w:r>
        <w:tab/>
      </w:r>
      <w:r w:rsidR="002C1CF3">
        <w:t>Also available on digital cartridge</w:t>
      </w:r>
      <w:r>
        <w:t xml:space="preserve"> </w:t>
      </w:r>
      <w:r w:rsidRPr="001E36D5">
        <w:t>DB075263</w:t>
      </w:r>
    </w:p>
    <w:p w:rsidR="005C5769" w:rsidRDefault="005C5769" w:rsidP="00E2627D">
      <w:pPr>
        <w:tabs>
          <w:tab w:val="left" w:pos="720"/>
          <w:tab w:val="left" w:pos="4320"/>
        </w:tabs>
        <w:rPr>
          <w:lang w:val="en"/>
        </w:rPr>
      </w:pPr>
    </w:p>
    <w:p w:rsidR="004D19AB" w:rsidRDefault="004D19AB" w:rsidP="00E2627D">
      <w:pPr>
        <w:tabs>
          <w:tab w:val="left" w:pos="720"/>
          <w:tab w:val="left" w:pos="4320"/>
        </w:tabs>
        <w:rPr>
          <w:lang w:val="en"/>
        </w:rPr>
      </w:pPr>
    </w:p>
    <w:p w:rsidR="005C5769" w:rsidRDefault="004D19AB" w:rsidP="00E2627D">
      <w:pPr>
        <w:tabs>
          <w:tab w:val="left" w:pos="720"/>
          <w:tab w:val="left" w:pos="4320"/>
        </w:tabs>
        <w:rPr>
          <w:lang w:val="en"/>
        </w:rPr>
      </w:pPr>
      <w:r>
        <w:rPr>
          <w:rStyle w:val="Strong"/>
          <w:lang w:val="en"/>
        </w:rPr>
        <w:t>Bruce Springsteen and the Promise of Rock 'n' R</w:t>
      </w:r>
      <w:r w:rsidRPr="004D19AB">
        <w:rPr>
          <w:rStyle w:val="Strong"/>
          <w:lang w:val="en"/>
        </w:rPr>
        <w:t>oll</w:t>
      </w:r>
      <w:r>
        <w:rPr>
          <w:lang w:val="en"/>
        </w:rPr>
        <w:t xml:space="preserve"> By Marc Dolan</w:t>
      </w:r>
    </w:p>
    <w:p w:rsidR="004D19AB" w:rsidRDefault="004D19AB" w:rsidP="00E2627D">
      <w:pPr>
        <w:tabs>
          <w:tab w:val="left" w:pos="720"/>
          <w:tab w:val="left" w:pos="4320"/>
        </w:tabs>
        <w:rPr>
          <w:lang w:val="en"/>
        </w:rPr>
      </w:pPr>
      <w:r>
        <w:rPr>
          <w:lang w:val="en"/>
        </w:rPr>
        <w:t>Read by Bill Wallace</w:t>
      </w:r>
      <w:r>
        <w:rPr>
          <w:lang w:val="en"/>
        </w:rPr>
        <w:tab/>
        <w:t>Reading time</w:t>
      </w:r>
      <w:r w:rsidR="00356CEC">
        <w:rPr>
          <w:lang w:val="en"/>
        </w:rPr>
        <w:t xml:space="preserve"> </w:t>
      </w:r>
      <w:r w:rsidR="00356CEC" w:rsidRPr="00356CEC">
        <w:rPr>
          <w:lang w:val="en"/>
        </w:rPr>
        <w:t>22 hours, 48 minutes</w:t>
      </w:r>
    </w:p>
    <w:p w:rsidR="004D19AB" w:rsidRDefault="004D19AB" w:rsidP="00E2627D">
      <w:pPr>
        <w:tabs>
          <w:tab w:val="left" w:pos="720"/>
          <w:tab w:val="left" w:pos="4320"/>
        </w:tabs>
        <w:rPr>
          <w:lang w:val="en"/>
        </w:rPr>
      </w:pPr>
      <w:r w:rsidRPr="004D19AB">
        <w:rPr>
          <w:lang w:val="en"/>
        </w:rPr>
        <w:t>Biography explores the life of Bruce Springsteen (b. 1949) from 1964 to 2009, through the lens of his music. Discusses his influence on the development of rock and roll and the genres that followed. Also covers the socio-political sensibilities he infused into his brand of music. Strong language. 2012.</w:t>
      </w:r>
    </w:p>
    <w:p w:rsidR="004D19AB" w:rsidRPr="004D19AB" w:rsidRDefault="004D19AB" w:rsidP="004D19AB">
      <w:pPr>
        <w:tabs>
          <w:tab w:val="left" w:pos="720"/>
          <w:tab w:val="left" w:pos="4320"/>
        </w:tabs>
        <w:rPr>
          <w:lang w:val="en"/>
        </w:rPr>
      </w:pPr>
      <w:r>
        <w:rPr>
          <w:lang w:val="en"/>
        </w:rPr>
        <w:tab/>
      </w:r>
      <w:hyperlink r:id="rId21" w:history="1">
        <w:r w:rsidRPr="00A55C29">
          <w:rPr>
            <w:rStyle w:val="Hyperlink"/>
          </w:rPr>
          <w:t>Download from BARD</w:t>
        </w:r>
        <w:r w:rsidR="00356CEC" w:rsidRPr="00A55C29">
          <w:rPr>
            <w:rStyle w:val="Hyperlink"/>
          </w:rPr>
          <w:t xml:space="preserve"> Bruce Springsteen and the Promise of Rock…</w:t>
        </w:r>
      </w:hyperlink>
    </w:p>
    <w:p w:rsidR="004D19AB" w:rsidRDefault="00356CEC" w:rsidP="004D19AB">
      <w:pPr>
        <w:tabs>
          <w:tab w:val="left" w:pos="720"/>
          <w:tab w:val="left" w:pos="4320"/>
        </w:tabs>
      </w:pPr>
      <w:r>
        <w:tab/>
      </w:r>
      <w:r w:rsidR="004D19AB">
        <w:t>Also available on digital cartridge</w:t>
      </w:r>
      <w:r>
        <w:t xml:space="preserve"> </w:t>
      </w:r>
      <w:r w:rsidRPr="00356CEC">
        <w:t>DB075009</w:t>
      </w:r>
    </w:p>
    <w:p w:rsidR="004D19AB" w:rsidRDefault="004D19AB" w:rsidP="00E2627D">
      <w:pPr>
        <w:tabs>
          <w:tab w:val="left" w:pos="720"/>
          <w:tab w:val="left" w:pos="4320"/>
        </w:tabs>
        <w:rPr>
          <w:lang w:val="en"/>
        </w:rPr>
      </w:pPr>
    </w:p>
    <w:p w:rsidR="004D19AB" w:rsidRDefault="004D19AB" w:rsidP="00E2627D">
      <w:pPr>
        <w:tabs>
          <w:tab w:val="left" w:pos="720"/>
          <w:tab w:val="left" w:pos="4320"/>
        </w:tabs>
        <w:rPr>
          <w:lang w:val="en"/>
        </w:rPr>
      </w:pPr>
    </w:p>
    <w:p w:rsidR="00E2627D" w:rsidRDefault="006722AB" w:rsidP="00E2627D">
      <w:pPr>
        <w:tabs>
          <w:tab w:val="left" w:pos="720"/>
          <w:tab w:val="left" w:pos="4320"/>
        </w:tabs>
        <w:rPr>
          <w:lang w:val="en"/>
        </w:rPr>
      </w:pPr>
      <w:r w:rsidRPr="006722AB">
        <w:rPr>
          <w:rStyle w:val="Strong"/>
        </w:rPr>
        <w:t>Heaven and Hell My Life in the Eagles</w:t>
      </w:r>
      <w:r>
        <w:rPr>
          <w:lang w:val="en"/>
        </w:rPr>
        <w:t xml:space="preserve"> By Don Felder</w:t>
      </w:r>
    </w:p>
    <w:p w:rsidR="006722AB" w:rsidRDefault="006722AB" w:rsidP="00E2627D">
      <w:pPr>
        <w:tabs>
          <w:tab w:val="left" w:pos="720"/>
          <w:tab w:val="left" w:pos="4320"/>
        </w:tabs>
        <w:rPr>
          <w:lang w:val="en"/>
        </w:rPr>
      </w:pPr>
      <w:r>
        <w:rPr>
          <w:lang w:val="en"/>
        </w:rPr>
        <w:t>Read by David Hartley-Margolin</w:t>
      </w:r>
      <w:r>
        <w:rPr>
          <w:lang w:val="en"/>
        </w:rPr>
        <w:tab/>
        <w:t>Reading time 12 hours, 53 minutes</w:t>
      </w:r>
    </w:p>
    <w:p w:rsidR="006722AB" w:rsidRDefault="006722AB" w:rsidP="00E2627D">
      <w:pPr>
        <w:tabs>
          <w:tab w:val="left" w:pos="720"/>
          <w:tab w:val="left" w:pos="4320"/>
        </w:tabs>
        <w:rPr>
          <w:lang w:val="en"/>
        </w:rPr>
      </w:pPr>
      <w:r w:rsidRPr="006722AB">
        <w:rPr>
          <w:lang w:val="en"/>
        </w:rPr>
        <w:t>Guitarist Don Felder reminisces about his impoverished childhood in Gainesville, Florida; his early musical career; and his 1974 induction into the already established rock-and-roll band the Eagles. Discusses the sordid side of the music business and the rivalry among band members that unraveled the group. Some strong language. 2008.</w:t>
      </w:r>
    </w:p>
    <w:p w:rsidR="006722AB" w:rsidRDefault="006722AB" w:rsidP="006722AB">
      <w:pPr>
        <w:tabs>
          <w:tab w:val="left" w:pos="720"/>
          <w:tab w:val="left" w:pos="4320"/>
        </w:tabs>
      </w:pPr>
      <w:r>
        <w:rPr>
          <w:lang w:val="en"/>
        </w:rPr>
        <w:tab/>
      </w:r>
      <w:hyperlink r:id="rId22" w:history="1">
        <w:r w:rsidRPr="00576DDC">
          <w:rPr>
            <w:rStyle w:val="Hyperlink"/>
          </w:rPr>
          <w:t>Download from BARD</w:t>
        </w:r>
        <w:r w:rsidR="00327AFC" w:rsidRPr="00576DDC">
          <w:rPr>
            <w:rStyle w:val="Hyperlink"/>
          </w:rPr>
          <w:t>: Heaven and Hell My Life in the Eagles</w:t>
        </w:r>
      </w:hyperlink>
      <w:r w:rsidR="00327AFC">
        <w:t xml:space="preserve"> </w:t>
      </w:r>
    </w:p>
    <w:p w:rsidR="00540205" w:rsidRDefault="00327AFC" w:rsidP="006722AB">
      <w:pPr>
        <w:tabs>
          <w:tab w:val="left" w:pos="720"/>
          <w:tab w:val="left" w:pos="4320"/>
        </w:tabs>
      </w:pPr>
      <w:r>
        <w:tab/>
      </w:r>
      <w:r w:rsidR="006722AB">
        <w:t>Also available on digital cartridge</w:t>
      </w:r>
      <w:r>
        <w:t xml:space="preserve"> </w:t>
      </w:r>
      <w:r w:rsidRPr="00327AFC">
        <w:t>DB067408</w:t>
      </w:r>
    </w:p>
    <w:p w:rsidR="00540205" w:rsidRDefault="00540205">
      <w:r>
        <w:br w:type="page"/>
      </w:r>
    </w:p>
    <w:p w:rsidR="00E2627D" w:rsidRDefault="00CD094F" w:rsidP="00E2627D">
      <w:pPr>
        <w:tabs>
          <w:tab w:val="left" w:pos="720"/>
          <w:tab w:val="left" w:pos="4320"/>
        </w:tabs>
        <w:rPr>
          <w:lang w:val="en"/>
        </w:rPr>
      </w:pPr>
      <w:r w:rsidRPr="00837A89">
        <w:rPr>
          <w:rStyle w:val="Strong"/>
        </w:rPr>
        <w:lastRenderedPageBreak/>
        <w:t>Can’t Buy Me Love</w:t>
      </w:r>
      <w:r w:rsidR="00837A89">
        <w:rPr>
          <w:rStyle w:val="Strong"/>
        </w:rPr>
        <w:t>: t</w:t>
      </w:r>
      <w:r w:rsidR="00C971C8" w:rsidRPr="00837A89">
        <w:rPr>
          <w:rStyle w:val="Strong"/>
        </w:rPr>
        <w:t>he Beatles, Britain, and America</w:t>
      </w:r>
      <w:r w:rsidR="00C971C8">
        <w:rPr>
          <w:lang w:val="en"/>
        </w:rPr>
        <w:t xml:space="preserve"> By </w:t>
      </w:r>
      <w:r w:rsidR="007E724A">
        <w:rPr>
          <w:lang w:val="en"/>
        </w:rPr>
        <w:t>Jonathan Gould</w:t>
      </w:r>
    </w:p>
    <w:p w:rsidR="00CD094F" w:rsidRDefault="00CD094F" w:rsidP="00E2627D">
      <w:pPr>
        <w:tabs>
          <w:tab w:val="left" w:pos="720"/>
          <w:tab w:val="left" w:pos="4320"/>
        </w:tabs>
        <w:rPr>
          <w:lang w:val="en"/>
        </w:rPr>
      </w:pPr>
      <w:r>
        <w:rPr>
          <w:lang w:val="en"/>
        </w:rPr>
        <w:t>Read by</w:t>
      </w:r>
      <w:r w:rsidR="00C971C8">
        <w:rPr>
          <w:lang w:val="en"/>
        </w:rPr>
        <w:t xml:space="preserve"> George </w:t>
      </w:r>
      <w:r w:rsidR="00C971C8" w:rsidRPr="00C971C8">
        <w:rPr>
          <w:lang w:val="en"/>
        </w:rPr>
        <w:t>Holmes</w:t>
      </w:r>
      <w:r>
        <w:rPr>
          <w:lang w:val="en"/>
        </w:rPr>
        <w:tab/>
        <w:t>Reading time</w:t>
      </w:r>
      <w:r w:rsidR="00837A89">
        <w:rPr>
          <w:lang w:val="en"/>
        </w:rPr>
        <w:t xml:space="preserve"> 31 hours, 37 minutes</w:t>
      </w:r>
    </w:p>
    <w:p w:rsidR="00CD094F" w:rsidRDefault="00CD094F" w:rsidP="00E2627D">
      <w:pPr>
        <w:tabs>
          <w:tab w:val="left" w:pos="720"/>
          <w:tab w:val="left" w:pos="4320"/>
        </w:tabs>
        <w:rPr>
          <w:lang w:val="en"/>
        </w:rPr>
      </w:pPr>
      <w:r w:rsidRPr="00CD094F">
        <w:rPr>
          <w:lang w:val="en"/>
        </w:rPr>
        <w:t>Biography of the Beatles includes social commentary and musical and lyrical analysis. Explains the revolutionary effect the band had on the 1960s music industry and popular culture. Examines the group's transformation into an international phenomenon and discusses the 1980 murder of John Lennon that dashed reunion hopes. 2007.</w:t>
      </w:r>
    </w:p>
    <w:p w:rsidR="00CD094F" w:rsidRDefault="00CD094F" w:rsidP="00CD094F">
      <w:pPr>
        <w:tabs>
          <w:tab w:val="left" w:pos="720"/>
          <w:tab w:val="left" w:pos="4320"/>
        </w:tabs>
      </w:pPr>
      <w:r>
        <w:rPr>
          <w:lang w:val="en"/>
        </w:rPr>
        <w:tab/>
      </w:r>
      <w:hyperlink r:id="rId23" w:history="1">
        <w:r w:rsidRPr="00576DDC">
          <w:rPr>
            <w:rStyle w:val="Hyperlink"/>
          </w:rPr>
          <w:t>Download from BARD</w:t>
        </w:r>
        <w:r w:rsidR="006843EB" w:rsidRPr="00576DDC">
          <w:rPr>
            <w:rStyle w:val="Hyperlink"/>
          </w:rPr>
          <w:t>: Can’</w:t>
        </w:r>
        <w:r w:rsidR="00DB6CD6" w:rsidRPr="00576DDC">
          <w:rPr>
            <w:rStyle w:val="Hyperlink"/>
          </w:rPr>
          <w:t>t Buy Me</w:t>
        </w:r>
        <w:r w:rsidR="006843EB" w:rsidRPr="00576DDC">
          <w:rPr>
            <w:rStyle w:val="Hyperlink"/>
          </w:rPr>
          <w:t xml:space="preserve"> Love: the Beatles, Britain, and…</w:t>
        </w:r>
      </w:hyperlink>
    </w:p>
    <w:p w:rsidR="00CD094F" w:rsidRDefault="00F034BA" w:rsidP="00CD094F">
      <w:pPr>
        <w:tabs>
          <w:tab w:val="left" w:pos="720"/>
          <w:tab w:val="left" w:pos="4320"/>
        </w:tabs>
      </w:pPr>
      <w:r>
        <w:tab/>
      </w:r>
      <w:r w:rsidR="00CD094F">
        <w:t>Also available on digital cartridge</w:t>
      </w:r>
      <w:r w:rsidR="006843EB">
        <w:t xml:space="preserve"> </w:t>
      </w:r>
      <w:r w:rsidR="006843EB" w:rsidRPr="006843EB">
        <w:t>DB066593</w:t>
      </w:r>
    </w:p>
    <w:p w:rsidR="00E2627D" w:rsidRDefault="00E2627D" w:rsidP="00E2627D">
      <w:pPr>
        <w:tabs>
          <w:tab w:val="left" w:pos="720"/>
          <w:tab w:val="left" w:pos="4320"/>
        </w:tabs>
        <w:rPr>
          <w:lang w:val="en"/>
        </w:rPr>
      </w:pPr>
    </w:p>
    <w:p w:rsidR="00D05569" w:rsidRDefault="00D05569" w:rsidP="00E2627D">
      <w:pPr>
        <w:tabs>
          <w:tab w:val="left" w:pos="720"/>
          <w:tab w:val="left" w:pos="4320"/>
        </w:tabs>
        <w:rPr>
          <w:lang w:val="en"/>
        </w:rPr>
      </w:pPr>
    </w:p>
    <w:p w:rsidR="00CB1665" w:rsidRDefault="00D05569" w:rsidP="00E2627D">
      <w:pPr>
        <w:tabs>
          <w:tab w:val="left" w:pos="720"/>
          <w:tab w:val="left" w:pos="4320"/>
        </w:tabs>
        <w:rPr>
          <w:lang w:val="en"/>
        </w:rPr>
      </w:pPr>
      <w:r w:rsidRPr="00D05569">
        <w:rPr>
          <w:rStyle w:val="Strong"/>
        </w:rPr>
        <w:t>Red My Uncensored Life in</w:t>
      </w:r>
      <w:r w:rsidRPr="00B86E92">
        <w:rPr>
          <w:rStyle w:val="Strong"/>
        </w:rPr>
        <w:t xml:space="preserve"> Rock</w:t>
      </w:r>
      <w:r>
        <w:rPr>
          <w:lang w:val="en"/>
        </w:rPr>
        <w:t xml:space="preserve"> By Sammy Hagar </w:t>
      </w:r>
    </w:p>
    <w:p w:rsidR="00D05569" w:rsidRDefault="00D05569" w:rsidP="00E2627D">
      <w:pPr>
        <w:tabs>
          <w:tab w:val="left" w:pos="720"/>
          <w:tab w:val="left" w:pos="4320"/>
        </w:tabs>
        <w:rPr>
          <w:lang w:val="en"/>
        </w:rPr>
      </w:pPr>
      <w:r>
        <w:rPr>
          <w:lang w:val="en"/>
        </w:rPr>
        <w:t xml:space="preserve">Read by Mike </w:t>
      </w:r>
      <w:r w:rsidRPr="00D05569">
        <w:rPr>
          <w:lang w:val="en"/>
        </w:rPr>
        <w:t>Stefanelli</w:t>
      </w:r>
      <w:r>
        <w:rPr>
          <w:lang w:val="en"/>
        </w:rPr>
        <w:tab/>
        <w:t>Reading time 7 hours, 26 minutes</w:t>
      </w:r>
    </w:p>
    <w:p w:rsidR="00D05569" w:rsidRDefault="00D05569" w:rsidP="00E2627D">
      <w:pPr>
        <w:tabs>
          <w:tab w:val="left" w:pos="720"/>
          <w:tab w:val="left" w:pos="4320"/>
        </w:tabs>
        <w:rPr>
          <w:lang w:val="en"/>
        </w:rPr>
      </w:pPr>
      <w:r w:rsidRPr="00D05569">
        <w:rPr>
          <w:lang w:val="en"/>
        </w:rPr>
        <w:t>Autobiography of Sammy "the Red Rocker" Hagar (born 1947) begins with his childhood and early bands in Fontana, California. Discusses his work in the 1970s with the rock group Montrose, solo career, years with Van Halen--including their 2004 reunion tour--and his Mexican tequila business. Strong language. Bestseller. 2011.</w:t>
      </w:r>
    </w:p>
    <w:p w:rsidR="00D05569" w:rsidRDefault="00D05569" w:rsidP="00D05569">
      <w:pPr>
        <w:tabs>
          <w:tab w:val="left" w:pos="720"/>
          <w:tab w:val="left" w:pos="4320"/>
        </w:tabs>
      </w:pPr>
      <w:r>
        <w:rPr>
          <w:lang w:val="en"/>
        </w:rPr>
        <w:tab/>
      </w:r>
      <w:hyperlink r:id="rId24" w:history="1">
        <w:r w:rsidRPr="00834773">
          <w:rPr>
            <w:rStyle w:val="Hyperlink"/>
          </w:rPr>
          <w:t>Download from BARD</w:t>
        </w:r>
        <w:r w:rsidR="00834773" w:rsidRPr="00834773">
          <w:rPr>
            <w:rStyle w:val="Hyperlink"/>
          </w:rPr>
          <w:t>: Red My Uncensored Life in Rock</w:t>
        </w:r>
      </w:hyperlink>
    </w:p>
    <w:p w:rsidR="00D05569" w:rsidRDefault="00526B9B" w:rsidP="00D05569">
      <w:pPr>
        <w:tabs>
          <w:tab w:val="left" w:pos="720"/>
          <w:tab w:val="left" w:pos="4320"/>
        </w:tabs>
      </w:pPr>
      <w:r>
        <w:tab/>
      </w:r>
      <w:r w:rsidR="00D05569">
        <w:t>Also available on digital cartridge</w:t>
      </w:r>
      <w:r w:rsidR="00B86E92">
        <w:t xml:space="preserve"> </w:t>
      </w:r>
      <w:r w:rsidR="00B86E92" w:rsidRPr="00B86E92">
        <w:t>DB073204</w:t>
      </w:r>
    </w:p>
    <w:p w:rsidR="00D05569" w:rsidRDefault="00D05569" w:rsidP="00E2627D">
      <w:pPr>
        <w:tabs>
          <w:tab w:val="left" w:pos="720"/>
          <w:tab w:val="left" w:pos="4320"/>
        </w:tabs>
        <w:rPr>
          <w:lang w:val="en"/>
        </w:rPr>
      </w:pPr>
    </w:p>
    <w:p w:rsidR="00D05569" w:rsidRDefault="00D05569" w:rsidP="00E2627D">
      <w:pPr>
        <w:tabs>
          <w:tab w:val="left" w:pos="720"/>
          <w:tab w:val="left" w:pos="4320"/>
        </w:tabs>
        <w:rPr>
          <w:lang w:val="en"/>
        </w:rPr>
      </w:pPr>
    </w:p>
    <w:p w:rsidR="00486101" w:rsidRDefault="00486101" w:rsidP="00E2627D">
      <w:pPr>
        <w:tabs>
          <w:tab w:val="left" w:pos="720"/>
          <w:tab w:val="left" w:pos="4320"/>
        </w:tabs>
        <w:rPr>
          <w:lang w:val="en"/>
        </w:rPr>
      </w:pPr>
      <w:r w:rsidRPr="00CB1665">
        <w:rPr>
          <w:rStyle w:val="Strong"/>
        </w:rPr>
        <w:t>Corn</w:t>
      </w:r>
      <w:r w:rsidR="00E9350C">
        <w:rPr>
          <w:rStyle w:val="Strong"/>
        </w:rPr>
        <w:t xml:space="preserve"> F</w:t>
      </w:r>
      <w:r w:rsidRPr="00CB1665">
        <w:rPr>
          <w:rStyle w:val="Strong"/>
        </w:rPr>
        <w:t>lakes with Lennon</w:t>
      </w:r>
      <w:r w:rsidR="00CB1665" w:rsidRPr="00CB1665">
        <w:rPr>
          <w:rStyle w:val="Strong"/>
        </w:rPr>
        <w:t xml:space="preserve"> </w:t>
      </w:r>
      <w:r w:rsidR="00CB1665">
        <w:rPr>
          <w:rStyle w:val="Strong"/>
          <w:lang w:val="en"/>
        </w:rPr>
        <w:t>and Other Tales from a Rock 'n' Roll L</w:t>
      </w:r>
      <w:r w:rsidR="00CB1665" w:rsidRPr="00CB1665">
        <w:rPr>
          <w:rStyle w:val="Strong"/>
          <w:lang w:val="en"/>
        </w:rPr>
        <w:t>ife</w:t>
      </w:r>
      <w:r>
        <w:rPr>
          <w:lang w:val="en"/>
        </w:rPr>
        <w:t xml:space="preserve"> By</w:t>
      </w:r>
      <w:r w:rsidR="00CB1665">
        <w:rPr>
          <w:lang w:val="en"/>
        </w:rPr>
        <w:t xml:space="preserve"> Robert</w:t>
      </w:r>
      <w:r>
        <w:rPr>
          <w:lang w:val="en"/>
        </w:rPr>
        <w:t xml:space="preserve"> Hilburn</w:t>
      </w:r>
    </w:p>
    <w:p w:rsidR="00486101" w:rsidRDefault="00486101" w:rsidP="00E2627D">
      <w:pPr>
        <w:tabs>
          <w:tab w:val="left" w:pos="720"/>
          <w:tab w:val="left" w:pos="4320"/>
        </w:tabs>
        <w:rPr>
          <w:lang w:val="en"/>
        </w:rPr>
      </w:pPr>
      <w:r>
        <w:rPr>
          <w:lang w:val="en"/>
        </w:rPr>
        <w:t>Read by</w:t>
      </w:r>
      <w:r w:rsidR="00CB1665">
        <w:rPr>
          <w:lang w:val="en"/>
        </w:rPr>
        <w:t xml:space="preserve"> Gregory Gorton</w:t>
      </w:r>
      <w:r w:rsidR="00CB1665">
        <w:rPr>
          <w:lang w:val="en"/>
        </w:rPr>
        <w:tab/>
      </w:r>
      <w:r>
        <w:rPr>
          <w:lang w:val="en"/>
        </w:rPr>
        <w:t>Reading time</w:t>
      </w:r>
      <w:r w:rsidR="00CB1665">
        <w:rPr>
          <w:lang w:val="en"/>
        </w:rPr>
        <w:t xml:space="preserve"> 9 hours, 14 minutes</w:t>
      </w:r>
    </w:p>
    <w:p w:rsidR="00486101" w:rsidRDefault="00486101" w:rsidP="00E2627D">
      <w:pPr>
        <w:tabs>
          <w:tab w:val="left" w:pos="720"/>
          <w:tab w:val="left" w:pos="4320"/>
        </w:tabs>
        <w:rPr>
          <w:lang w:val="en"/>
        </w:rPr>
      </w:pPr>
      <w:r w:rsidRPr="00486101">
        <w:rPr>
          <w:lang w:val="en"/>
        </w:rPr>
        <w:t>Los Angeles Times critic reveals behind-the-scenes anecdotes from his decades of covering music. Mixes details from encounters with Elvis Presley, Bob Dylan, John Lennon, Paul McCartney, Bruce Springsteen, Michael Jackson, U2, and others with analysis of their cultural impact. Introduction by Bono. Some strong language. 2009.</w:t>
      </w:r>
    </w:p>
    <w:p w:rsidR="00486101" w:rsidRDefault="00486101" w:rsidP="00486101">
      <w:pPr>
        <w:tabs>
          <w:tab w:val="left" w:pos="720"/>
          <w:tab w:val="left" w:pos="4320"/>
        </w:tabs>
      </w:pPr>
      <w:r>
        <w:rPr>
          <w:lang w:val="en"/>
        </w:rPr>
        <w:tab/>
      </w:r>
      <w:hyperlink r:id="rId25" w:history="1">
        <w:r w:rsidRPr="00834773">
          <w:rPr>
            <w:rStyle w:val="Hyperlink"/>
          </w:rPr>
          <w:t>Download from BARD</w:t>
        </w:r>
        <w:r w:rsidR="00D55440" w:rsidRPr="00834773">
          <w:rPr>
            <w:rStyle w:val="Hyperlink"/>
          </w:rPr>
          <w:t>: Corn</w:t>
        </w:r>
        <w:r w:rsidR="00E9350C" w:rsidRPr="00834773">
          <w:rPr>
            <w:rStyle w:val="Hyperlink"/>
          </w:rPr>
          <w:t xml:space="preserve"> F</w:t>
        </w:r>
        <w:r w:rsidR="00D55440" w:rsidRPr="00834773">
          <w:rPr>
            <w:rStyle w:val="Hyperlink"/>
          </w:rPr>
          <w:t>lakes with Lennon and Other Tales from…</w:t>
        </w:r>
      </w:hyperlink>
    </w:p>
    <w:p w:rsidR="00486101" w:rsidRDefault="00D55440" w:rsidP="00D55440">
      <w:pPr>
        <w:tabs>
          <w:tab w:val="left" w:pos="720"/>
          <w:tab w:val="left" w:pos="4320"/>
        </w:tabs>
      </w:pPr>
      <w:r>
        <w:tab/>
      </w:r>
      <w:r w:rsidR="00486101">
        <w:t>Also available on digital cartridge</w:t>
      </w:r>
      <w:r>
        <w:t xml:space="preserve"> </w:t>
      </w:r>
      <w:r w:rsidRPr="00D55440">
        <w:t>DB070477</w:t>
      </w:r>
    </w:p>
    <w:p w:rsidR="00E2627D" w:rsidRDefault="00E2627D" w:rsidP="00E2627D">
      <w:pPr>
        <w:tabs>
          <w:tab w:val="left" w:pos="720"/>
          <w:tab w:val="left" w:pos="4320"/>
        </w:tabs>
      </w:pPr>
    </w:p>
    <w:p w:rsidR="00295A9C" w:rsidRDefault="00295A9C" w:rsidP="00E2627D">
      <w:pPr>
        <w:tabs>
          <w:tab w:val="left" w:pos="720"/>
          <w:tab w:val="left" w:pos="4320"/>
        </w:tabs>
      </w:pPr>
    </w:p>
    <w:p w:rsidR="004333E1" w:rsidRDefault="00295A9C" w:rsidP="00E2627D">
      <w:pPr>
        <w:tabs>
          <w:tab w:val="left" w:pos="720"/>
          <w:tab w:val="left" w:pos="4320"/>
        </w:tabs>
      </w:pPr>
      <w:r>
        <w:rPr>
          <w:rStyle w:val="Strong"/>
        </w:rPr>
        <w:t>Wild Tales a Rock &amp; Roll L</w:t>
      </w:r>
      <w:r w:rsidRPr="00295A9C">
        <w:rPr>
          <w:rStyle w:val="Strong"/>
        </w:rPr>
        <w:t>ife</w:t>
      </w:r>
      <w:r>
        <w:t xml:space="preserve"> By Graham Nash</w:t>
      </w:r>
    </w:p>
    <w:p w:rsidR="00295A9C" w:rsidRDefault="00295A9C" w:rsidP="00E2627D">
      <w:pPr>
        <w:tabs>
          <w:tab w:val="left" w:pos="720"/>
          <w:tab w:val="left" w:pos="4320"/>
        </w:tabs>
      </w:pPr>
      <w:r>
        <w:t>Read by</w:t>
      </w:r>
      <w:r w:rsidR="00235987">
        <w:t xml:space="preserve"> Gregory </w:t>
      </w:r>
      <w:r w:rsidR="00235987" w:rsidRPr="00235987">
        <w:t>Maupin</w:t>
      </w:r>
      <w:r>
        <w:tab/>
        <w:t>Reading time 12 hours, 8 minutes</w:t>
      </w:r>
    </w:p>
    <w:p w:rsidR="00295A9C" w:rsidRDefault="00295A9C" w:rsidP="00E2627D">
      <w:pPr>
        <w:tabs>
          <w:tab w:val="left" w:pos="720"/>
          <w:tab w:val="left" w:pos="4320"/>
        </w:tabs>
      </w:pPr>
      <w:r w:rsidRPr="00295A9C">
        <w:t>Rock and Roll Hall of Fame member for his work with the Hollies and Crosby, Stills &amp; Nash details his life and fifty-year career. Discusses the 1960s and 1970s music scene in England and the United States, his romance with singer Joni Mitchell, and his philanthropic efforts. Strong language. 2013.</w:t>
      </w:r>
    </w:p>
    <w:p w:rsidR="00295A9C" w:rsidRPr="00295A9C" w:rsidRDefault="00295A9C" w:rsidP="00295A9C">
      <w:pPr>
        <w:tabs>
          <w:tab w:val="left" w:pos="720"/>
          <w:tab w:val="left" w:pos="4320"/>
        </w:tabs>
        <w:rPr>
          <w:lang w:val="en"/>
        </w:rPr>
      </w:pPr>
      <w:r>
        <w:tab/>
      </w:r>
      <w:hyperlink r:id="rId26" w:history="1">
        <w:r w:rsidRPr="00834773">
          <w:rPr>
            <w:rStyle w:val="Hyperlink"/>
          </w:rPr>
          <w:t>Download from BARD</w:t>
        </w:r>
        <w:r w:rsidR="00834773" w:rsidRPr="00834773">
          <w:rPr>
            <w:rStyle w:val="Hyperlink"/>
          </w:rPr>
          <w:t>: Wild Tales a Rock &amp; Roll Lif</w:t>
        </w:r>
        <w:r w:rsidR="00841FF1" w:rsidRPr="00834773">
          <w:rPr>
            <w:rStyle w:val="Hyperlink"/>
          </w:rPr>
          <w:t>e</w:t>
        </w:r>
      </w:hyperlink>
    </w:p>
    <w:p w:rsidR="00295A9C" w:rsidRDefault="00235987" w:rsidP="00295A9C">
      <w:pPr>
        <w:tabs>
          <w:tab w:val="left" w:pos="720"/>
          <w:tab w:val="left" w:pos="4320"/>
        </w:tabs>
      </w:pPr>
      <w:r>
        <w:tab/>
      </w:r>
      <w:r w:rsidR="00295A9C">
        <w:t>Also available on digital cartridge</w:t>
      </w:r>
      <w:r w:rsidR="00EA01D7">
        <w:t xml:space="preserve"> </w:t>
      </w:r>
      <w:r w:rsidR="00EA01D7" w:rsidRPr="00EA01D7">
        <w:t>DB077535</w:t>
      </w:r>
    </w:p>
    <w:p w:rsidR="00295A9C" w:rsidRDefault="00295A9C" w:rsidP="00E2627D">
      <w:pPr>
        <w:tabs>
          <w:tab w:val="left" w:pos="720"/>
          <w:tab w:val="left" w:pos="4320"/>
        </w:tabs>
      </w:pPr>
    </w:p>
    <w:p w:rsidR="0007342D" w:rsidRDefault="00602A7C" w:rsidP="00E2627D">
      <w:pPr>
        <w:tabs>
          <w:tab w:val="left" w:pos="720"/>
          <w:tab w:val="left" w:pos="4320"/>
        </w:tabs>
      </w:pPr>
      <w:r w:rsidRPr="00602A7C">
        <w:rPr>
          <w:rStyle w:val="Strong"/>
        </w:rPr>
        <w:t>I</w:t>
      </w:r>
      <w:r>
        <w:rPr>
          <w:rStyle w:val="Strong"/>
        </w:rPr>
        <w:t xml:space="preserve"> A</w:t>
      </w:r>
      <w:r w:rsidR="004333E1" w:rsidRPr="00602A7C">
        <w:rPr>
          <w:rStyle w:val="Strong"/>
        </w:rPr>
        <w:t>m</w:t>
      </w:r>
      <w:r w:rsidR="004333E1" w:rsidRPr="004333E1">
        <w:rPr>
          <w:rStyle w:val="Strong"/>
        </w:rPr>
        <w:t xml:space="preserve"> Ozzy</w:t>
      </w:r>
      <w:r w:rsidR="004333E1">
        <w:t xml:space="preserve"> By Ozzy Osbourne</w:t>
      </w:r>
    </w:p>
    <w:p w:rsidR="004333E1" w:rsidRDefault="004333E1" w:rsidP="00E2627D">
      <w:pPr>
        <w:tabs>
          <w:tab w:val="left" w:pos="720"/>
          <w:tab w:val="left" w:pos="4320"/>
        </w:tabs>
      </w:pPr>
      <w:r>
        <w:t xml:space="preserve">Read by Erik </w:t>
      </w:r>
      <w:r w:rsidRPr="004333E1">
        <w:t>Sandvold</w:t>
      </w:r>
      <w:r>
        <w:tab/>
        <w:t>Reading time 15 hours, 14 minutes</w:t>
      </w:r>
    </w:p>
    <w:p w:rsidR="004333E1" w:rsidRDefault="004333E1" w:rsidP="00E2627D">
      <w:pPr>
        <w:tabs>
          <w:tab w:val="left" w:pos="720"/>
          <w:tab w:val="left" w:pos="4320"/>
        </w:tabs>
      </w:pPr>
      <w:r w:rsidRPr="004333E1">
        <w:t>Autobiography of British heavy metal rock star born John Osbourne in 1948, who was the lead singer for Black Sabbath before beginning a solo career. Describes the music scene and provides details about his marriages, scandals, drug use, and reality show. Strong language and some descriptions of sex. Bestseller.  2009.</w:t>
      </w:r>
    </w:p>
    <w:p w:rsidR="004333E1" w:rsidRDefault="004333E1" w:rsidP="004333E1">
      <w:pPr>
        <w:tabs>
          <w:tab w:val="left" w:pos="720"/>
          <w:tab w:val="left" w:pos="4320"/>
        </w:tabs>
      </w:pPr>
      <w:r>
        <w:tab/>
      </w:r>
      <w:hyperlink r:id="rId27" w:history="1">
        <w:r w:rsidRPr="00834773">
          <w:rPr>
            <w:rStyle w:val="Hyperlink"/>
          </w:rPr>
          <w:t>Download from BARD: I am Ozzy</w:t>
        </w:r>
      </w:hyperlink>
    </w:p>
    <w:p w:rsidR="004333E1" w:rsidRDefault="004333E1" w:rsidP="004333E1">
      <w:pPr>
        <w:tabs>
          <w:tab w:val="left" w:pos="720"/>
          <w:tab w:val="left" w:pos="4320"/>
        </w:tabs>
      </w:pPr>
      <w:r>
        <w:tab/>
        <w:t xml:space="preserve">Also available on digital cartridge </w:t>
      </w:r>
      <w:r w:rsidRPr="004333E1">
        <w:t>DB070851</w:t>
      </w:r>
    </w:p>
    <w:p w:rsidR="004333E1" w:rsidRDefault="004333E1" w:rsidP="00E2627D">
      <w:pPr>
        <w:tabs>
          <w:tab w:val="left" w:pos="720"/>
          <w:tab w:val="left" w:pos="4320"/>
        </w:tabs>
      </w:pPr>
    </w:p>
    <w:p w:rsidR="00263048" w:rsidRDefault="00263048" w:rsidP="00E2627D">
      <w:pPr>
        <w:tabs>
          <w:tab w:val="left" w:pos="720"/>
          <w:tab w:val="left" w:pos="4320"/>
        </w:tabs>
      </w:pPr>
    </w:p>
    <w:p w:rsidR="00E2484A" w:rsidRDefault="00263048" w:rsidP="00E2627D">
      <w:pPr>
        <w:tabs>
          <w:tab w:val="left" w:pos="720"/>
          <w:tab w:val="left" w:pos="4320"/>
        </w:tabs>
      </w:pPr>
      <w:r w:rsidRPr="00263048">
        <w:rPr>
          <w:rStyle w:val="Strong"/>
        </w:rPr>
        <w:t>Robert Plant a Life</w:t>
      </w:r>
      <w:r>
        <w:t xml:space="preserve"> By Paul A. Rees</w:t>
      </w:r>
    </w:p>
    <w:p w:rsidR="00263048" w:rsidRDefault="00263048" w:rsidP="00E2627D">
      <w:pPr>
        <w:tabs>
          <w:tab w:val="left" w:pos="720"/>
          <w:tab w:val="left" w:pos="4320"/>
        </w:tabs>
      </w:pPr>
      <w:r>
        <w:t>Read by</w:t>
      </w:r>
      <w:r w:rsidR="00741C48">
        <w:t xml:space="preserve"> Jim </w:t>
      </w:r>
      <w:r w:rsidR="00741C48" w:rsidRPr="00741C48">
        <w:t>Zeiger</w:t>
      </w:r>
      <w:r>
        <w:tab/>
        <w:t>Reading time</w:t>
      </w:r>
      <w:r w:rsidR="00741C48">
        <w:t xml:space="preserve"> 12 hours, 36 minutes</w:t>
      </w:r>
    </w:p>
    <w:p w:rsidR="00263048" w:rsidRDefault="00263048" w:rsidP="00E2627D">
      <w:pPr>
        <w:tabs>
          <w:tab w:val="left" w:pos="720"/>
          <w:tab w:val="left" w:pos="4320"/>
        </w:tabs>
      </w:pPr>
      <w:r w:rsidRPr="00263048">
        <w:t>Music journalist profiles Led Zeppelin front man, Robert Plant (born 1948). Details his childhood in England, musical influences and early bands, years with Led Zeppelin, and his life after the death of his friend and fellow band member John Bonham. Strong language. 2013.</w:t>
      </w:r>
    </w:p>
    <w:p w:rsidR="00263048" w:rsidRDefault="00263048" w:rsidP="00263048">
      <w:pPr>
        <w:tabs>
          <w:tab w:val="left" w:pos="720"/>
          <w:tab w:val="left" w:pos="4320"/>
        </w:tabs>
      </w:pPr>
      <w:r>
        <w:tab/>
      </w:r>
      <w:hyperlink r:id="rId28" w:history="1">
        <w:r w:rsidRPr="00834773">
          <w:rPr>
            <w:rStyle w:val="Hyperlink"/>
          </w:rPr>
          <w:t>Download from BARD</w:t>
        </w:r>
        <w:r w:rsidR="005C502C" w:rsidRPr="00834773">
          <w:rPr>
            <w:rStyle w:val="Hyperlink"/>
          </w:rPr>
          <w:t>: Robert Plant a Life</w:t>
        </w:r>
      </w:hyperlink>
    </w:p>
    <w:p w:rsidR="00263048" w:rsidRDefault="00263048" w:rsidP="00263048">
      <w:pPr>
        <w:tabs>
          <w:tab w:val="left" w:pos="720"/>
          <w:tab w:val="left" w:pos="4320"/>
        </w:tabs>
      </w:pPr>
      <w:r>
        <w:tab/>
        <w:t>Also available on digital cartridge</w:t>
      </w:r>
      <w:r w:rsidR="005C502C">
        <w:t xml:space="preserve"> </w:t>
      </w:r>
      <w:r w:rsidR="005C502C" w:rsidRPr="005C502C">
        <w:t>DB077719</w:t>
      </w:r>
    </w:p>
    <w:p w:rsidR="00263048" w:rsidRDefault="00263048" w:rsidP="003434A2">
      <w:pPr>
        <w:tabs>
          <w:tab w:val="left" w:pos="720"/>
          <w:tab w:val="left" w:pos="4320"/>
        </w:tabs>
      </w:pPr>
      <w:r>
        <w:tab/>
      </w:r>
    </w:p>
    <w:p w:rsidR="00263048" w:rsidRDefault="00263048" w:rsidP="00E2627D">
      <w:pPr>
        <w:tabs>
          <w:tab w:val="left" w:pos="720"/>
          <w:tab w:val="left" w:pos="4320"/>
        </w:tabs>
      </w:pPr>
    </w:p>
    <w:p w:rsidR="004333E1" w:rsidRDefault="00E2484A" w:rsidP="00E2627D">
      <w:pPr>
        <w:tabs>
          <w:tab w:val="left" w:pos="720"/>
          <w:tab w:val="left" w:pos="4320"/>
        </w:tabs>
      </w:pPr>
      <w:r w:rsidRPr="00E2484A">
        <w:rPr>
          <w:rStyle w:val="Strong"/>
        </w:rPr>
        <w:t>Life</w:t>
      </w:r>
      <w:r>
        <w:t xml:space="preserve"> By Keith Richards</w:t>
      </w:r>
    </w:p>
    <w:p w:rsidR="00E2484A" w:rsidRDefault="00E2484A" w:rsidP="00E2627D">
      <w:pPr>
        <w:tabs>
          <w:tab w:val="left" w:pos="720"/>
          <w:tab w:val="left" w:pos="4320"/>
        </w:tabs>
      </w:pPr>
      <w:r>
        <w:t>Read by Erik Sandvold</w:t>
      </w:r>
      <w:r>
        <w:tab/>
        <w:t>Reading time 23 hours, 48 minutes</w:t>
      </w:r>
    </w:p>
    <w:p w:rsidR="00E2484A" w:rsidRDefault="00E2484A" w:rsidP="00E2627D">
      <w:pPr>
        <w:tabs>
          <w:tab w:val="left" w:pos="720"/>
          <w:tab w:val="left" w:pos="4320"/>
        </w:tabs>
      </w:pPr>
      <w:r w:rsidRPr="00E2484A">
        <w:t>Autobiography of the Rolling Stones guitarist (b. 1943). Recounts his wartime London childhood, his education, and the beginnings of the group in 1962. Discusses bandmates including Mick Jagger, Charlie Watts, Ronnie Wood, and Brian Jones as well as his lover Anita Pallenberg and wife Patti Hansen. Strong language. Bestseller. 2010.</w:t>
      </w:r>
    </w:p>
    <w:p w:rsidR="00E2484A" w:rsidRDefault="00E2484A" w:rsidP="00E2484A">
      <w:pPr>
        <w:tabs>
          <w:tab w:val="left" w:pos="720"/>
          <w:tab w:val="left" w:pos="4320"/>
        </w:tabs>
      </w:pPr>
      <w:r>
        <w:tab/>
      </w:r>
      <w:hyperlink r:id="rId29" w:history="1">
        <w:r w:rsidRPr="00834773">
          <w:rPr>
            <w:rStyle w:val="Hyperlink"/>
          </w:rPr>
          <w:t>Download from BARD: Life</w:t>
        </w:r>
      </w:hyperlink>
    </w:p>
    <w:p w:rsidR="00E2484A" w:rsidRDefault="00E2484A" w:rsidP="00E2484A">
      <w:pPr>
        <w:tabs>
          <w:tab w:val="left" w:pos="720"/>
          <w:tab w:val="left" w:pos="4320"/>
        </w:tabs>
      </w:pPr>
      <w:r>
        <w:tab/>
        <w:t xml:space="preserve">Also available on digital cartridge </w:t>
      </w:r>
      <w:r w:rsidRPr="00E2484A">
        <w:t>DB072049</w:t>
      </w:r>
    </w:p>
    <w:p w:rsidR="00E2484A" w:rsidRDefault="00E2484A" w:rsidP="00E2627D">
      <w:pPr>
        <w:tabs>
          <w:tab w:val="left" w:pos="720"/>
          <w:tab w:val="left" w:pos="4320"/>
        </w:tabs>
      </w:pPr>
    </w:p>
    <w:p w:rsidR="00567689" w:rsidRDefault="00567689" w:rsidP="00E2627D">
      <w:pPr>
        <w:tabs>
          <w:tab w:val="left" w:pos="720"/>
          <w:tab w:val="left" w:pos="4320"/>
        </w:tabs>
      </w:pPr>
    </w:p>
    <w:p w:rsidR="00567689" w:rsidRDefault="00567689" w:rsidP="00567689">
      <w:pPr>
        <w:tabs>
          <w:tab w:val="left" w:pos="4320"/>
        </w:tabs>
      </w:pPr>
      <w:r w:rsidRPr="00567689">
        <w:rPr>
          <w:rStyle w:val="Strong"/>
        </w:rPr>
        <w:t>Break on Through the Life and Death of Jim Morrison</w:t>
      </w:r>
      <w:r>
        <w:rPr>
          <w:rStyle w:val="Strong"/>
        </w:rPr>
        <w:t xml:space="preserve"> </w:t>
      </w:r>
      <w:r>
        <w:t xml:space="preserve">By James </w:t>
      </w:r>
      <w:r w:rsidRPr="00567689">
        <w:t>Riordan</w:t>
      </w:r>
    </w:p>
    <w:p w:rsidR="00567689" w:rsidRPr="00567689" w:rsidRDefault="00567689" w:rsidP="00567689">
      <w:pPr>
        <w:tabs>
          <w:tab w:val="left" w:pos="4320"/>
        </w:tabs>
        <w:rPr>
          <w:b/>
          <w:bCs/>
          <w:u w:val="single"/>
        </w:rPr>
      </w:pPr>
      <w:r>
        <w:t>Read by</w:t>
      </w:r>
      <w:r w:rsidR="00095B9E">
        <w:t xml:space="preserve"> Ray Foushee</w:t>
      </w:r>
      <w:r>
        <w:tab/>
        <w:t>Reading time 18 hours, 46 minutes</w:t>
      </w:r>
    </w:p>
    <w:p w:rsidR="00567689" w:rsidRDefault="00567689" w:rsidP="00567689">
      <w:pPr>
        <w:tabs>
          <w:tab w:val="left" w:pos="720"/>
          <w:tab w:val="left" w:pos="4320"/>
        </w:tabs>
      </w:pPr>
      <w:r w:rsidRPr="00567689">
        <w:t>In a series of interviews with former intimates of Jim Morrison, lead singer of The Doors, the authors portray his brief life which ended with an overdose of heroin in 1971. Morrison's notoriety as an attention-seeking performer often overshadowed his talent as a poet and song writer. But after his death, the music he created attracted a cult-like following. Some strong language.</w:t>
      </w:r>
    </w:p>
    <w:p w:rsidR="00567689" w:rsidRPr="00567689" w:rsidRDefault="00567689" w:rsidP="00567689">
      <w:pPr>
        <w:tabs>
          <w:tab w:val="left" w:pos="720"/>
          <w:tab w:val="left" w:pos="4320"/>
        </w:tabs>
        <w:rPr>
          <w:lang w:val="en"/>
        </w:rPr>
      </w:pPr>
      <w:r>
        <w:tab/>
      </w:r>
      <w:hyperlink r:id="rId30" w:history="1">
        <w:r w:rsidRPr="00BC7E63">
          <w:rPr>
            <w:rStyle w:val="Hyperlink"/>
          </w:rPr>
          <w:t>Download from BARD</w:t>
        </w:r>
        <w:r w:rsidR="004B2FFB" w:rsidRPr="00BC7E63">
          <w:rPr>
            <w:rStyle w:val="Hyperlink"/>
          </w:rPr>
          <w:t>: Break on Through the Life and Death of Jim…</w:t>
        </w:r>
      </w:hyperlink>
    </w:p>
    <w:p w:rsidR="00567689" w:rsidRDefault="004B2FFB" w:rsidP="00567689">
      <w:pPr>
        <w:tabs>
          <w:tab w:val="left" w:pos="720"/>
          <w:tab w:val="left" w:pos="4320"/>
        </w:tabs>
      </w:pPr>
      <w:r>
        <w:tab/>
      </w:r>
      <w:r w:rsidR="00567689">
        <w:t>Also available on cassette</w:t>
      </w:r>
      <w:r>
        <w:t xml:space="preserve"> </w:t>
      </w:r>
      <w:r w:rsidRPr="004B2FFB">
        <w:t>RC034422</w:t>
      </w:r>
    </w:p>
    <w:p w:rsidR="00260DE8" w:rsidRDefault="0007342D" w:rsidP="00E2627D">
      <w:pPr>
        <w:tabs>
          <w:tab w:val="left" w:pos="720"/>
          <w:tab w:val="left" w:pos="4320"/>
        </w:tabs>
      </w:pPr>
      <w:r>
        <w:rPr>
          <w:rStyle w:val="Strong"/>
        </w:rPr>
        <w:lastRenderedPageBreak/>
        <w:t>Hendrix on Hendrix Interviews and E</w:t>
      </w:r>
      <w:r w:rsidRPr="0007342D">
        <w:rPr>
          <w:rStyle w:val="Strong"/>
        </w:rPr>
        <w:t>ncounters with Jimi Hendrix</w:t>
      </w:r>
      <w:r>
        <w:t xml:space="preserve"> By Stephen Roby</w:t>
      </w:r>
    </w:p>
    <w:p w:rsidR="0007342D" w:rsidRDefault="0007342D" w:rsidP="00E2627D">
      <w:pPr>
        <w:tabs>
          <w:tab w:val="left" w:pos="720"/>
          <w:tab w:val="left" w:pos="4320"/>
        </w:tabs>
      </w:pPr>
      <w:r>
        <w:t>Read by Steven Carpenter</w:t>
      </w:r>
      <w:r>
        <w:tab/>
        <w:t xml:space="preserve">Reading time </w:t>
      </w:r>
      <w:r w:rsidRPr="0007342D">
        <w:t>8 hours, 43 minutes</w:t>
      </w:r>
    </w:p>
    <w:p w:rsidR="0007342D" w:rsidRDefault="0007342D" w:rsidP="00E2627D">
      <w:pPr>
        <w:tabs>
          <w:tab w:val="left" w:pos="720"/>
          <w:tab w:val="left" w:pos="4320"/>
        </w:tabs>
      </w:pPr>
      <w:r w:rsidRPr="0007342D">
        <w:t>Presents fifty-seven interviews with Jimi Hendrix (1942-1970) from news articles and radio transcripts, conducted from December 1966 to just before his death in September 1970. Also includes court testimony excerpts. Hendrix discusses his musical influences, the social issues of the day, and his drug use. 2012.</w:t>
      </w:r>
    </w:p>
    <w:p w:rsidR="0007342D" w:rsidRDefault="0007342D" w:rsidP="0007342D">
      <w:pPr>
        <w:tabs>
          <w:tab w:val="left" w:pos="720"/>
          <w:tab w:val="left" w:pos="4320"/>
        </w:tabs>
      </w:pPr>
      <w:r>
        <w:tab/>
      </w:r>
      <w:hyperlink r:id="rId31" w:history="1">
        <w:r w:rsidRPr="00BC7E63">
          <w:rPr>
            <w:rStyle w:val="Hyperlink"/>
          </w:rPr>
          <w:t>Download from BARD: Hendrix on Hendrix Interviews and Encounters…</w:t>
        </w:r>
      </w:hyperlink>
    </w:p>
    <w:p w:rsidR="0007342D" w:rsidRDefault="0007342D" w:rsidP="0007342D">
      <w:pPr>
        <w:tabs>
          <w:tab w:val="left" w:pos="720"/>
          <w:tab w:val="left" w:pos="4320"/>
        </w:tabs>
      </w:pPr>
      <w:r>
        <w:tab/>
        <w:t xml:space="preserve">Also available on digital cartridge </w:t>
      </w:r>
      <w:r w:rsidRPr="0007342D">
        <w:t>DB075941</w:t>
      </w:r>
    </w:p>
    <w:p w:rsidR="0007342D" w:rsidRDefault="0007342D" w:rsidP="00E2627D">
      <w:pPr>
        <w:tabs>
          <w:tab w:val="left" w:pos="720"/>
          <w:tab w:val="left" w:pos="4320"/>
        </w:tabs>
      </w:pPr>
    </w:p>
    <w:p w:rsidR="00B118DE" w:rsidRDefault="00B118DE" w:rsidP="00E2627D">
      <w:pPr>
        <w:tabs>
          <w:tab w:val="left" w:pos="720"/>
          <w:tab w:val="left" w:pos="4320"/>
        </w:tabs>
      </w:pPr>
    </w:p>
    <w:p w:rsidR="003C0006" w:rsidRDefault="00B118DE" w:rsidP="00E2627D">
      <w:pPr>
        <w:tabs>
          <w:tab w:val="left" w:pos="720"/>
          <w:tab w:val="left" w:pos="4320"/>
        </w:tabs>
      </w:pPr>
      <w:r w:rsidRPr="00B118DE">
        <w:rPr>
          <w:rStyle w:val="Strong"/>
        </w:rPr>
        <w:t>KISS and Make-Up</w:t>
      </w:r>
      <w:r>
        <w:t xml:space="preserve"> By Gene Simmons</w:t>
      </w:r>
    </w:p>
    <w:p w:rsidR="00B118DE" w:rsidRDefault="00B118DE" w:rsidP="00E2627D">
      <w:pPr>
        <w:tabs>
          <w:tab w:val="left" w:pos="720"/>
          <w:tab w:val="left" w:pos="4320"/>
        </w:tabs>
      </w:pPr>
      <w:r>
        <w:t>Read by</w:t>
      </w:r>
      <w:r w:rsidR="009A1B56">
        <w:t xml:space="preserve"> John </w:t>
      </w:r>
      <w:r w:rsidR="009A1B56" w:rsidRPr="009A1B56">
        <w:t>Lescault</w:t>
      </w:r>
      <w:r>
        <w:tab/>
        <w:t>Reading time</w:t>
      </w:r>
      <w:r w:rsidR="009A1B56">
        <w:t xml:space="preserve"> 9 hours, 1 minute</w:t>
      </w:r>
    </w:p>
    <w:p w:rsidR="00B118DE" w:rsidRDefault="00B118DE" w:rsidP="00E2627D">
      <w:pPr>
        <w:tabs>
          <w:tab w:val="left" w:pos="720"/>
          <w:tab w:val="left" w:pos="4320"/>
        </w:tabs>
      </w:pPr>
      <w:r w:rsidRPr="00B118DE">
        <w:t>Memoir by singer who founded the world-famous rock band KISS in 1973. Simmons describes his early childhood in Israel, his move to Queens at age eight, and his development as a musician. Reminisces about his love affairs with Cher and Diana Ross, among others. Explicit descriptions of sex and some strong language. 2001.</w:t>
      </w:r>
    </w:p>
    <w:p w:rsidR="00B118DE" w:rsidRDefault="00B118DE" w:rsidP="00B118DE">
      <w:pPr>
        <w:tabs>
          <w:tab w:val="left" w:pos="720"/>
          <w:tab w:val="left" w:pos="4320"/>
        </w:tabs>
      </w:pPr>
      <w:r>
        <w:tab/>
      </w:r>
      <w:hyperlink r:id="rId32" w:history="1">
        <w:r w:rsidRPr="00BC7E63">
          <w:rPr>
            <w:rStyle w:val="Hyperlink"/>
          </w:rPr>
          <w:t>Download from BARD</w:t>
        </w:r>
        <w:r w:rsidR="009A1B56" w:rsidRPr="00BC7E63">
          <w:rPr>
            <w:rStyle w:val="Hyperlink"/>
          </w:rPr>
          <w:t>: KISS and Make-Up</w:t>
        </w:r>
      </w:hyperlink>
    </w:p>
    <w:p w:rsidR="00B118DE" w:rsidRDefault="00B118DE" w:rsidP="00B118DE">
      <w:pPr>
        <w:tabs>
          <w:tab w:val="left" w:pos="720"/>
          <w:tab w:val="left" w:pos="4320"/>
        </w:tabs>
      </w:pPr>
      <w:r>
        <w:tab/>
      </w:r>
      <w:r w:rsidR="009A1B56">
        <w:t>Also</w:t>
      </w:r>
      <w:r>
        <w:t xml:space="preserve"> available on cassette</w:t>
      </w:r>
      <w:r w:rsidR="009A1B56">
        <w:t xml:space="preserve"> </w:t>
      </w:r>
      <w:r w:rsidR="009A1B56" w:rsidRPr="009A1B56">
        <w:t>RC058819</w:t>
      </w:r>
    </w:p>
    <w:p w:rsidR="00587633" w:rsidRDefault="00587633" w:rsidP="00B118DE">
      <w:pPr>
        <w:tabs>
          <w:tab w:val="left" w:pos="720"/>
          <w:tab w:val="left" w:pos="4320"/>
        </w:tabs>
      </w:pPr>
    </w:p>
    <w:p w:rsidR="00587633" w:rsidRDefault="00587633" w:rsidP="00B118DE">
      <w:pPr>
        <w:tabs>
          <w:tab w:val="left" w:pos="720"/>
          <w:tab w:val="left" w:pos="4320"/>
        </w:tabs>
      </w:pPr>
    </w:p>
    <w:p w:rsidR="00B118DE" w:rsidRDefault="00587633" w:rsidP="00E2627D">
      <w:pPr>
        <w:tabs>
          <w:tab w:val="left" w:pos="720"/>
          <w:tab w:val="left" w:pos="4320"/>
        </w:tabs>
      </w:pPr>
      <w:r w:rsidRPr="00587633">
        <w:rPr>
          <w:rStyle w:val="Strong"/>
        </w:rPr>
        <w:t>On the Road with Bob Dylan</w:t>
      </w:r>
      <w:r>
        <w:t xml:space="preserve"> By Larry Sloman</w:t>
      </w:r>
    </w:p>
    <w:p w:rsidR="00587633" w:rsidRDefault="00587633" w:rsidP="00E2627D">
      <w:pPr>
        <w:tabs>
          <w:tab w:val="left" w:pos="720"/>
          <w:tab w:val="left" w:pos="4320"/>
        </w:tabs>
      </w:pPr>
      <w:r>
        <w:t xml:space="preserve">Read by Ramiz </w:t>
      </w:r>
      <w:r w:rsidRPr="00587633">
        <w:t>Monsef</w:t>
      </w:r>
      <w:r>
        <w:tab/>
        <w:t>Reading time 15 hours, 58 minutes</w:t>
      </w:r>
    </w:p>
    <w:p w:rsidR="00587633" w:rsidRDefault="00587633" w:rsidP="00E2627D">
      <w:pPr>
        <w:tabs>
          <w:tab w:val="left" w:pos="720"/>
          <w:tab w:val="left" w:pos="4320"/>
        </w:tabs>
      </w:pPr>
      <w:r w:rsidRPr="00587633">
        <w:t>Journalist chronicles his travels with Bob Dylan's 1975 Rolling Thunder Revue. Offers behind-the-scenes glimpses of Dylan, Joan Baez, Joni Mitchell, Robbie Robertson, Ramblin' Jack Elliott, Allen Ginsberg, and others, along with anecdotes of Sloman's efforts to be accepted. Revised, with a 2002 introduction by Kinky Friedman. Unrated. Commercial audiobook. 1978.</w:t>
      </w:r>
    </w:p>
    <w:p w:rsidR="00587633" w:rsidRDefault="00587633" w:rsidP="00587633">
      <w:pPr>
        <w:tabs>
          <w:tab w:val="left" w:pos="720"/>
          <w:tab w:val="left" w:pos="4320"/>
        </w:tabs>
      </w:pPr>
      <w:r>
        <w:tab/>
      </w:r>
      <w:hyperlink r:id="rId33" w:history="1">
        <w:r w:rsidRPr="00BC7E63">
          <w:rPr>
            <w:rStyle w:val="Hyperlink"/>
          </w:rPr>
          <w:t>Download from BARD</w:t>
        </w:r>
        <w:r w:rsidR="00B67676" w:rsidRPr="00BC7E63">
          <w:rPr>
            <w:rStyle w:val="Hyperlink"/>
          </w:rPr>
          <w:t>: On the Road with Bob Dylan</w:t>
        </w:r>
      </w:hyperlink>
    </w:p>
    <w:p w:rsidR="00587633" w:rsidRDefault="00B67676" w:rsidP="00587633">
      <w:pPr>
        <w:tabs>
          <w:tab w:val="left" w:pos="720"/>
          <w:tab w:val="left" w:pos="4320"/>
        </w:tabs>
      </w:pPr>
      <w:r>
        <w:tab/>
      </w:r>
      <w:r w:rsidR="00587633">
        <w:t>Also available on digital cartridge</w:t>
      </w:r>
      <w:r>
        <w:t xml:space="preserve"> </w:t>
      </w:r>
      <w:r w:rsidRPr="00B67676">
        <w:t>DB077606</w:t>
      </w:r>
    </w:p>
    <w:p w:rsidR="00B118DE" w:rsidRDefault="00B118DE" w:rsidP="00E2627D">
      <w:pPr>
        <w:tabs>
          <w:tab w:val="left" w:pos="720"/>
          <w:tab w:val="left" w:pos="4320"/>
        </w:tabs>
      </w:pPr>
    </w:p>
    <w:p w:rsidR="00587633" w:rsidRDefault="00587633" w:rsidP="00E2627D">
      <w:pPr>
        <w:tabs>
          <w:tab w:val="left" w:pos="720"/>
          <w:tab w:val="left" w:pos="4320"/>
        </w:tabs>
      </w:pPr>
    </w:p>
    <w:p w:rsidR="0007342D" w:rsidRDefault="003C0006" w:rsidP="00E2627D">
      <w:pPr>
        <w:tabs>
          <w:tab w:val="left" w:pos="720"/>
          <w:tab w:val="left" w:pos="4320"/>
        </w:tabs>
      </w:pPr>
      <w:r w:rsidRPr="003C0006">
        <w:rPr>
          <w:rStyle w:val="Strong"/>
        </w:rPr>
        <w:t>Just Kids</w:t>
      </w:r>
      <w:r>
        <w:t xml:space="preserve"> By Patti Smith</w:t>
      </w:r>
    </w:p>
    <w:p w:rsidR="003C0006" w:rsidRDefault="003C0006" w:rsidP="00E2627D">
      <w:pPr>
        <w:tabs>
          <w:tab w:val="left" w:pos="720"/>
          <w:tab w:val="left" w:pos="4320"/>
        </w:tabs>
      </w:pPr>
      <w:r>
        <w:t xml:space="preserve">Read by Mare </w:t>
      </w:r>
      <w:r w:rsidRPr="003C0006">
        <w:t>Trevathan</w:t>
      </w:r>
      <w:r>
        <w:tab/>
        <w:t>Reading time</w:t>
      </w:r>
      <w:r w:rsidR="0092113D">
        <w:t xml:space="preserve"> 7 hours, 46 minutes</w:t>
      </w:r>
    </w:p>
    <w:p w:rsidR="003C0006" w:rsidRDefault="003C0006" w:rsidP="00E2627D">
      <w:pPr>
        <w:tabs>
          <w:tab w:val="left" w:pos="720"/>
          <w:tab w:val="left" w:pos="4320"/>
        </w:tabs>
      </w:pPr>
      <w:r w:rsidRPr="003C0006">
        <w:t>Singer/songwriter's memoir of her relationship with photographer Robert Mapplethorpe (1946-1989). Smith (born 1946) reminisces about their 1967 meeting in New York City, where they lived together at the Hotel Chelsea, started their artistic careers, and befriended other creative types. Some strong language. Bestseller.  2010.</w:t>
      </w:r>
    </w:p>
    <w:p w:rsidR="003C0006" w:rsidRDefault="003C0006" w:rsidP="003C0006">
      <w:pPr>
        <w:tabs>
          <w:tab w:val="left" w:pos="720"/>
          <w:tab w:val="left" w:pos="4320"/>
        </w:tabs>
      </w:pPr>
      <w:r>
        <w:tab/>
      </w:r>
      <w:hyperlink r:id="rId34" w:history="1">
        <w:r w:rsidRPr="00BC7E63">
          <w:rPr>
            <w:rStyle w:val="Hyperlink"/>
          </w:rPr>
          <w:t>Download from BARD</w:t>
        </w:r>
        <w:r w:rsidR="00102D3E" w:rsidRPr="00BC7E63">
          <w:rPr>
            <w:rStyle w:val="Hyperlink"/>
          </w:rPr>
          <w:t>: Just Kids</w:t>
        </w:r>
      </w:hyperlink>
    </w:p>
    <w:p w:rsidR="003C0006" w:rsidRDefault="00102D3E" w:rsidP="003C0006">
      <w:pPr>
        <w:tabs>
          <w:tab w:val="left" w:pos="720"/>
          <w:tab w:val="left" w:pos="4320"/>
        </w:tabs>
      </w:pPr>
      <w:r>
        <w:tab/>
      </w:r>
      <w:r w:rsidR="003C0006">
        <w:t>Also available on digital cartridge</w:t>
      </w:r>
      <w:r>
        <w:t xml:space="preserve"> </w:t>
      </w:r>
      <w:r w:rsidRPr="00102D3E">
        <w:t>DB070750</w:t>
      </w:r>
    </w:p>
    <w:p w:rsidR="003C0006" w:rsidRDefault="003C0006" w:rsidP="00E2627D">
      <w:pPr>
        <w:tabs>
          <w:tab w:val="left" w:pos="720"/>
          <w:tab w:val="left" w:pos="4320"/>
        </w:tabs>
      </w:pPr>
    </w:p>
    <w:p w:rsidR="00587FBD" w:rsidRDefault="00587FBD" w:rsidP="00E2627D">
      <w:pPr>
        <w:tabs>
          <w:tab w:val="left" w:pos="720"/>
          <w:tab w:val="left" w:pos="4320"/>
        </w:tabs>
      </w:pPr>
      <w:r w:rsidRPr="00587FBD">
        <w:rPr>
          <w:rStyle w:val="Strong"/>
        </w:rPr>
        <w:t>Rod the Autobiography</w:t>
      </w:r>
      <w:r>
        <w:t xml:space="preserve"> by Rod Stewart</w:t>
      </w:r>
    </w:p>
    <w:p w:rsidR="00587FBD" w:rsidRDefault="00587FBD" w:rsidP="00E2627D">
      <w:pPr>
        <w:tabs>
          <w:tab w:val="left" w:pos="720"/>
          <w:tab w:val="left" w:pos="4320"/>
        </w:tabs>
      </w:pPr>
      <w:r>
        <w:t>Read by George Holmes</w:t>
      </w:r>
      <w:r>
        <w:tab/>
        <w:t xml:space="preserve">Reading time </w:t>
      </w:r>
      <w:r w:rsidRPr="00587FBD">
        <w:t>15 hours, 48 minutes</w:t>
      </w:r>
    </w:p>
    <w:p w:rsidR="00587FBD" w:rsidRDefault="00587FBD" w:rsidP="00E2627D">
      <w:pPr>
        <w:tabs>
          <w:tab w:val="left" w:pos="720"/>
          <w:tab w:val="left" w:pos="4320"/>
        </w:tabs>
      </w:pPr>
      <w:r w:rsidRPr="00587FBD">
        <w:t>The singer, born in war-torn London in 1945, describes growing up in a close-knit family, being discovered at eighteen, and achieving stardom with the band Faces. Discusses his aborted football career, his train-modeling hobby, and his girlfriends, wives, and children. Some strong language. 2012.</w:t>
      </w:r>
    </w:p>
    <w:p w:rsidR="00587FBD" w:rsidRPr="00587FBD" w:rsidRDefault="00587FBD" w:rsidP="00587FBD">
      <w:pPr>
        <w:tabs>
          <w:tab w:val="left" w:pos="720"/>
          <w:tab w:val="left" w:pos="4320"/>
        </w:tabs>
        <w:rPr>
          <w:lang w:val="en"/>
        </w:rPr>
      </w:pPr>
      <w:r>
        <w:tab/>
      </w:r>
      <w:hyperlink r:id="rId35" w:history="1">
        <w:r w:rsidRPr="00CC1371">
          <w:rPr>
            <w:rStyle w:val="Hyperlink"/>
          </w:rPr>
          <w:t>Download from BARD: Rod the Autobiography</w:t>
        </w:r>
      </w:hyperlink>
    </w:p>
    <w:p w:rsidR="00587FBD" w:rsidRDefault="00587FBD" w:rsidP="00B5299B">
      <w:pPr>
        <w:tabs>
          <w:tab w:val="left" w:pos="720"/>
          <w:tab w:val="left" w:pos="4320"/>
        </w:tabs>
      </w:pPr>
      <w:r>
        <w:tab/>
        <w:t xml:space="preserve">Also available on digital cartridge </w:t>
      </w:r>
      <w:r w:rsidR="00B5299B" w:rsidRPr="00B5299B">
        <w:t>DB075778</w:t>
      </w:r>
    </w:p>
    <w:p w:rsidR="00587FBD" w:rsidRDefault="00587FBD" w:rsidP="00E2627D">
      <w:pPr>
        <w:tabs>
          <w:tab w:val="left" w:pos="720"/>
          <w:tab w:val="left" w:pos="4320"/>
        </w:tabs>
      </w:pPr>
    </w:p>
    <w:p w:rsidR="00B00AC3" w:rsidRDefault="00B00AC3" w:rsidP="00E2627D">
      <w:pPr>
        <w:tabs>
          <w:tab w:val="left" w:pos="720"/>
          <w:tab w:val="left" w:pos="4320"/>
        </w:tabs>
      </w:pPr>
    </w:p>
    <w:p w:rsidR="00587FBD" w:rsidRDefault="00B00AC3" w:rsidP="00E2627D">
      <w:pPr>
        <w:tabs>
          <w:tab w:val="left" w:pos="720"/>
          <w:tab w:val="left" w:pos="4320"/>
        </w:tabs>
      </w:pPr>
      <w:r w:rsidRPr="00B00AC3">
        <w:rPr>
          <w:rStyle w:val="Strong"/>
        </w:rPr>
        <w:t>Who I Am</w:t>
      </w:r>
      <w:r>
        <w:rPr>
          <w:rStyle w:val="Strong"/>
        </w:rPr>
        <w:t xml:space="preserve"> a Memoir</w:t>
      </w:r>
      <w:r>
        <w:t xml:space="preserve"> By Pete Townshend</w:t>
      </w:r>
    </w:p>
    <w:p w:rsidR="00B00AC3" w:rsidRDefault="00B00AC3" w:rsidP="00E2627D">
      <w:pPr>
        <w:tabs>
          <w:tab w:val="left" w:pos="720"/>
          <w:tab w:val="left" w:pos="4320"/>
        </w:tabs>
      </w:pPr>
      <w:r>
        <w:t>Read by</w:t>
      </w:r>
      <w:r w:rsidR="00CA5260">
        <w:t xml:space="preserve"> Gregory </w:t>
      </w:r>
      <w:r w:rsidR="00CA5260" w:rsidRPr="00CA5260">
        <w:t>Maupin</w:t>
      </w:r>
      <w:r>
        <w:tab/>
        <w:t>Reading time</w:t>
      </w:r>
      <w:r w:rsidR="00CA5260">
        <w:t xml:space="preserve"> 15 hours, 24 minutes</w:t>
      </w:r>
    </w:p>
    <w:p w:rsidR="00B00AC3" w:rsidRDefault="00B00AC3" w:rsidP="00E2627D">
      <w:pPr>
        <w:tabs>
          <w:tab w:val="left" w:pos="720"/>
          <w:tab w:val="left" w:pos="4320"/>
        </w:tabs>
      </w:pPr>
      <w:r w:rsidRPr="00B00AC3">
        <w:t>Guitarist and songwriter (born 1945) chronicles the development of his interest in music, his early bands, and his work with The Who. Includes reminiscences of musicians and industry professionals Townshend collaborated with in the 1960s and 1970s. Strong language and descriptions of sex. Bestseller. 2012.</w:t>
      </w:r>
    </w:p>
    <w:p w:rsidR="00B00AC3" w:rsidRDefault="00B00AC3" w:rsidP="00B00AC3">
      <w:pPr>
        <w:tabs>
          <w:tab w:val="left" w:pos="720"/>
          <w:tab w:val="left" w:pos="4320"/>
        </w:tabs>
      </w:pPr>
      <w:r>
        <w:tab/>
      </w:r>
      <w:hyperlink r:id="rId36" w:history="1">
        <w:r w:rsidRPr="00CC1371">
          <w:rPr>
            <w:rStyle w:val="Hyperlink"/>
          </w:rPr>
          <w:t>Download from BARD: Who I Am a Memoir</w:t>
        </w:r>
      </w:hyperlink>
    </w:p>
    <w:p w:rsidR="00B00AC3" w:rsidRDefault="00B00AC3" w:rsidP="00B00AC3">
      <w:pPr>
        <w:tabs>
          <w:tab w:val="left" w:pos="720"/>
          <w:tab w:val="left" w:pos="4320"/>
        </w:tabs>
      </w:pPr>
      <w:r>
        <w:tab/>
        <w:t xml:space="preserve">Also available on digital cartridge </w:t>
      </w:r>
      <w:r w:rsidRPr="00B00AC3">
        <w:t>DB075661</w:t>
      </w:r>
    </w:p>
    <w:p w:rsidR="00B00AC3" w:rsidRDefault="00B00AC3" w:rsidP="00E2627D">
      <w:pPr>
        <w:tabs>
          <w:tab w:val="left" w:pos="720"/>
          <w:tab w:val="left" w:pos="4320"/>
        </w:tabs>
      </w:pPr>
    </w:p>
    <w:p w:rsidR="00B00AC3" w:rsidRDefault="00B00AC3" w:rsidP="00E2627D">
      <w:pPr>
        <w:tabs>
          <w:tab w:val="left" w:pos="720"/>
          <w:tab w:val="left" w:pos="4320"/>
        </w:tabs>
      </w:pPr>
    </w:p>
    <w:p w:rsidR="003C0006" w:rsidRDefault="00774D16" w:rsidP="00E2627D">
      <w:pPr>
        <w:tabs>
          <w:tab w:val="left" w:pos="720"/>
          <w:tab w:val="left" w:pos="4320"/>
        </w:tabs>
      </w:pPr>
      <w:r w:rsidRPr="00774D16">
        <w:rPr>
          <w:rStyle w:val="Strong"/>
        </w:rPr>
        <w:t>Nirvana the Biography</w:t>
      </w:r>
      <w:r>
        <w:t xml:space="preserve"> By Everett True</w:t>
      </w:r>
    </w:p>
    <w:p w:rsidR="00774D16" w:rsidRDefault="00774D16" w:rsidP="00E2627D">
      <w:pPr>
        <w:tabs>
          <w:tab w:val="left" w:pos="720"/>
          <w:tab w:val="left" w:pos="4320"/>
        </w:tabs>
      </w:pPr>
      <w:r>
        <w:t xml:space="preserve">Read by Celeste </w:t>
      </w:r>
      <w:r w:rsidRPr="00774D16">
        <w:t>Lawson</w:t>
      </w:r>
      <w:r>
        <w:tab/>
        <w:t>Reading time 30 hours, 51 minutes</w:t>
      </w:r>
    </w:p>
    <w:p w:rsidR="00774D16" w:rsidRDefault="00774D16" w:rsidP="00E2627D">
      <w:pPr>
        <w:tabs>
          <w:tab w:val="left" w:pos="720"/>
          <w:tab w:val="left" w:pos="4320"/>
        </w:tabs>
      </w:pPr>
      <w:r w:rsidRPr="00774D16">
        <w:t>British rock music journalist's comprehensive history of the 1990s grunge band Nirvana. Through interviews with musicians, friends, and associates, True provides an insider's account of the relationships among band members, Kurt Cobain's marriage to Courtney Love, and Cobain's suicide in 1994. Strong language. 2006.</w:t>
      </w:r>
    </w:p>
    <w:p w:rsidR="00774D16" w:rsidRDefault="00774D16" w:rsidP="00774D16">
      <w:pPr>
        <w:tabs>
          <w:tab w:val="left" w:pos="720"/>
          <w:tab w:val="left" w:pos="4320"/>
        </w:tabs>
      </w:pPr>
      <w:r>
        <w:tab/>
      </w:r>
      <w:hyperlink r:id="rId37" w:history="1">
        <w:r w:rsidRPr="00CC1371">
          <w:rPr>
            <w:rStyle w:val="Hyperlink"/>
          </w:rPr>
          <w:t>Download from BARD: Nirvana the Biography</w:t>
        </w:r>
      </w:hyperlink>
    </w:p>
    <w:p w:rsidR="00774D16" w:rsidRDefault="00774D16" w:rsidP="00774D16">
      <w:pPr>
        <w:tabs>
          <w:tab w:val="left" w:pos="720"/>
          <w:tab w:val="left" w:pos="4320"/>
        </w:tabs>
      </w:pPr>
      <w:r>
        <w:tab/>
        <w:t xml:space="preserve">Also available on digital cartridge </w:t>
      </w:r>
      <w:r w:rsidRPr="00774D16">
        <w:t>DB074911</w:t>
      </w:r>
    </w:p>
    <w:p w:rsidR="00774D16" w:rsidRDefault="00774D16" w:rsidP="00E2627D">
      <w:pPr>
        <w:tabs>
          <w:tab w:val="left" w:pos="720"/>
          <w:tab w:val="left" w:pos="4320"/>
        </w:tabs>
      </w:pPr>
    </w:p>
    <w:p w:rsidR="00774D16" w:rsidRDefault="00774D16" w:rsidP="00E2627D">
      <w:pPr>
        <w:tabs>
          <w:tab w:val="left" w:pos="720"/>
          <w:tab w:val="left" w:pos="4320"/>
        </w:tabs>
      </w:pPr>
    </w:p>
    <w:p w:rsidR="00E07FD1" w:rsidRDefault="00E07FD1" w:rsidP="00E2627D">
      <w:pPr>
        <w:tabs>
          <w:tab w:val="left" w:pos="720"/>
          <w:tab w:val="left" w:pos="4320"/>
        </w:tabs>
      </w:pPr>
      <w:r w:rsidRPr="00E07FD1">
        <w:rPr>
          <w:rStyle w:val="Strong"/>
        </w:rPr>
        <w:t>Does the Noise in My Head Bother You?</w:t>
      </w:r>
      <w:r w:rsidR="004862DA">
        <w:rPr>
          <w:rStyle w:val="Strong"/>
        </w:rPr>
        <w:t xml:space="preserve"> </w:t>
      </w:r>
      <w:r>
        <w:rPr>
          <w:rStyle w:val="Strong"/>
        </w:rPr>
        <w:t>a Rock ‘n’ Roll Memoir</w:t>
      </w:r>
      <w:r>
        <w:t xml:space="preserve"> By Steven Tyler</w:t>
      </w:r>
    </w:p>
    <w:p w:rsidR="00E07FD1" w:rsidRDefault="00E07FD1" w:rsidP="00E2627D">
      <w:pPr>
        <w:tabs>
          <w:tab w:val="left" w:pos="720"/>
          <w:tab w:val="left" w:pos="4320"/>
        </w:tabs>
      </w:pPr>
      <w:r>
        <w:t xml:space="preserve">Read by Erik </w:t>
      </w:r>
      <w:r w:rsidRPr="00E07FD1">
        <w:t>Sandvold</w:t>
      </w:r>
      <w:r>
        <w:tab/>
        <w:t>Reading time 16 hours, 18 minutes</w:t>
      </w:r>
    </w:p>
    <w:p w:rsidR="00E07FD1" w:rsidRDefault="00E07FD1" w:rsidP="00E2627D">
      <w:pPr>
        <w:tabs>
          <w:tab w:val="left" w:pos="720"/>
          <w:tab w:val="left" w:pos="4320"/>
        </w:tabs>
        <w:rPr>
          <w:lang w:val="en"/>
        </w:rPr>
      </w:pPr>
      <w:r w:rsidRPr="00E07FD1">
        <w:rPr>
          <w:lang w:val="en"/>
        </w:rPr>
        <w:t>Aerosmith lead singer and American Idol judge, born in 1948, reminisces about his childhood in the Bronx as the son of a classical pianist, early musical career, and the rise and fall of the band that made him a rock star. Strong language. Bestseller. 2011.</w:t>
      </w:r>
    </w:p>
    <w:p w:rsidR="004862DA" w:rsidRDefault="004862DA" w:rsidP="004862DA">
      <w:pPr>
        <w:tabs>
          <w:tab w:val="left" w:pos="720"/>
          <w:tab w:val="left" w:pos="4320"/>
        </w:tabs>
      </w:pPr>
      <w:r>
        <w:rPr>
          <w:lang w:val="en"/>
        </w:rPr>
        <w:tab/>
      </w:r>
      <w:hyperlink r:id="rId38" w:history="1">
        <w:r w:rsidRPr="00CC1371">
          <w:rPr>
            <w:rStyle w:val="Hyperlink"/>
          </w:rPr>
          <w:t xml:space="preserve">Download from BARD: Does the Noise in My Head Bother You? A </w:t>
        </w:r>
        <w:r w:rsidR="008C5CAB" w:rsidRPr="00CC1371">
          <w:rPr>
            <w:rStyle w:val="Hyperlink"/>
          </w:rPr>
          <w:t>R</w:t>
        </w:r>
        <w:r w:rsidRPr="00CC1371">
          <w:rPr>
            <w:rStyle w:val="Hyperlink"/>
          </w:rPr>
          <w:t>ock</w:t>
        </w:r>
        <w:r w:rsidR="008C5CAB" w:rsidRPr="00CC1371">
          <w:rPr>
            <w:rStyle w:val="Hyperlink"/>
          </w:rPr>
          <w:t>…</w:t>
        </w:r>
      </w:hyperlink>
    </w:p>
    <w:p w:rsidR="00974BFF" w:rsidRDefault="008C5CAB" w:rsidP="004862DA">
      <w:pPr>
        <w:tabs>
          <w:tab w:val="left" w:pos="720"/>
          <w:tab w:val="left" w:pos="4320"/>
        </w:tabs>
      </w:pPr>
      <w:r>
        <w:tab/>
      </w:r>
      <w:r w:rsidR="004862DA">
        <w:t>Also available on digital cartridge</w:t>
      </w:r>
      <w:r>
        <w:t xml:space="preserve"> </w:t>
      </w:r>
      <w:r w:rsidRPr="008C5CAB">
        <w:t>DB073319</w:t>
      </w:r>
    </w:p>
    <w:p w:rsidR="00974BFF" w:rsidRDefault="00974BFF">
      <w:r>
        <w:br w:type="page"/>
      </w:r>
    </w:p>
    <w:p w:rsidR="00E2627D" w:rsidRDefault="00E2627D" w:rsidP="00E2627D">
      <w:pPr>
        <w:tabs>
          <w:tab w:val="left" w:pos="720"/>
          <w:tab w:val="left" w:pos="4320"/>
        </w:tabs>
        <w:rPr>
          <w:lang w:val="en"/>
        </w:rPr>
      </w:pPr>
    </w:p>
    <w:p w:rsidR="00E2627D" w:rsidRDefault="00FE2366" w:rsidP="00E2627D">
      <w:pPr>
        <w:tabs>
          <w:tab w:val="left" w:pos="720"/>
          <w:tab w:val="left" w:pos="4320"/>
        </w:tabs>
        <w:rPr>
          <w:lang w:val="en"/>
        </w:rPr>
      </w:pPr>
      <w:r w:rsidRPr="00FE2366">
        <w:rPr>
          <w:rStyle w:val="Strong"/>
        </w:rPr>
        <w:t>Waging a Heavy Peace a Hippie Dream</w:t>
      </w:r>
      <w:r>
        <w:rPr>
          <w:lang w:val="en"/>
        </w:rPr>
        <w:t xml:space="preserve"> By Neil Young</w:t>
      </w:r>
    </w:p>
    <w:p w:rsidR="00FE2366" w:rsidRDefault="00FE2366" w:rsidP="00E2627D">
      <w:pPr>
        <w:tabs>
          <w:tab w:val="left" w:pos="720"/>
          <w:tab w:val="left" w:pos="4320"/>
        </w:tabs>
        <w:rPr>
          <w:lang w:val="en"/>
        </w:rPr>
      </w:pPr>
      <w:r>
        <w:rPr>
          <w:lang w:val="en"/>
        </w:rPr>
        <w:t xml:space="preserve">Read by Andy </w:t>
      </w:r>
      <w:r w:rsidRPr="00FE2366">
        <w:rPr>
          <w:lang w:val="en"/>
        </w:rPr>
        <w:t>Pyle</w:t>
      </w:r>
      <w:r>
        <w:rPr>
          <w:lang w:val="en"/>
        </w:rPr>
        <w:tab/>
        <w:t>Reading time 12 hours, 43 minutes</w:t>
      </w:r>
    </w:p>
    <w:p w:rsidR="00FE2366" w:rsidRDefault="00FE2366" w:rsidP="00E2627D">
      <w:pPr>
        <w:tabs>
          <w:tab w:val="left" w:pos="720"/>
          <w:tab w:val="left" w:pos="4320"/>
        </w:tabs>
        <w:rPr>
          <w:lang w:val="en"/>
        </w:rPr>
      </w:pPr>
      <w:r w:rsidRPr="00FE2366">
        <w:rPr>
          <w:lang w:val="en"/>
        </w:rPr>
        <w:t>Singer-songwriter Young (born 1945) chronicles his career, including stints with rock bands Buffalo Springfield, Crazy Horse, and Crosby, Stills, Nash, and Young. Provides vignettes of his family life and discusses people he has worked with in the music industry. Some strong language. Bestseller. 2012.</w:t>
      </w:r>
    </w:p>
    <w:p w:rsidR="00FE2366" w:rsidRDefault="00FE2366" w:rsidP="00FE2366">
      <w:pPr>
        <w:tabs>
          <w:tab w:val="left" w:pos="720"/>
          <w:tab w:val="left" w:pos="4320"/>
        </w:tabs>
      </w:pPr>
      <w:r>
        <w:rPr>
          <w:lang w:val="en"/>
        </w:rPr>
        <w:tab/>
      </w:r>
      <w:hyperlink r:id="rId39" w:history="1">
        <w:r w:rsidRPr="00CC1371">
          <w:rPr>
            <w:rStyle w:val="Hyperlink"/>
          </w:rPr>
          <w:t>Download from BARD</w:t>
        </w:r>
        <w:r w:rsidR="00811429" w:rsidRPr="00CC1371">
          <w:rPr>
            <w:rStyle w:val="Hyperlink"/>
          </w:rPr>
          <w:t>: Waging a Heavy Peace a Hippie Dream</w:t>
        </w:r>
      </w:hyperlink>
    </w:p>
    <w:p w:rsidR="00FE2366" w:rsidRDefault="00157268" w:rsidP="00FE2366">
      <w:pPr>
        <w:tabs>
          <w:tab w:val="left" w:pos="720"/>
          <w:tab w:val="left" w:pos="4320"/>
        </w:tabs>
      </w:pPr>
      <w:r>
        <w:tab/>
      </w:r>
      <w:r w:rsidR="00FE2366">
        <w:t>Also available on digital cartridge</w:t>
      </w:r>
      <w:r>
        <w:t xml:space="preserve"> </w:t>
      </w:r>
      <w:r w:rsidRPr="00157268">
        <w:t>DB075644</w:t>
      </w:r>
    </w:p>
    <w:p w:rsidR="00E2627D" w:rsidRDefault="00E2627D" w:rsidP="00E2627D">
      <w:pPr>
        <w:tabs>
          <w:tab w:val="left" w:pos="720"/>
          <w:tab w:val="left" w:pos="4320"/>
        </w:tabs>
        <w:rPr>
          <w:lang w:val="en"/>
        </w:rPr>
      </w:pPr>
    </w:p>
    <w:p w:rsidR="00E2627D" w:rsidRDefault="00E2627D" w:rsidP="00E2627D">
      <w:pPr>
        <w:tabs>
          <w:tab w:val="left" w:pos="720"/>
          <w:tab w:val="left" w:pos="4320"/>
        </w:tabs>
        <w:rPr>
          <w:lang w:val="en"/>
        </w:rPr>
      </w:pPr>
    </w:p>
    <w:p w:rsidR="00E2627D" w:rsidRDefault="00E2627D" w:rsidP="00E2627D">
      <w:pPr>
        <w:tabs>
          <w:tab w:val="left" w:pos="720"/>
          <w:tab w:val="left" w:pos="4320"/>
        </w:tabs>
        <w:rPr>
          <w:lang w:val="en"/>
        </w:rPr>
      </w:pPr>
    </w:p>
    <w:p w:rsidR="00E2627D" w:rsidRDefault="00E2627D" w:rsidP="00E2627D">
      <w:pPr>
        <w:tabs>
          <w:tab w:val="left" w:pos="720"/>
          <w:tab w:val="left" w:pos="4320"/>
        </w:tabs>
        <w:rPr>
          <w:lang w:val="en"/>
        </w:rPr>
      </w:pPr>
    </w:p>
    <w:p w:rsidR="00E2627D" w:rsidRDefault="00E2627D" w:rsidP="00E2627D">
      <w:pPr>
        <w:tabs>
          <w:tab w:val="left" w:pos="720"/>
          <w:tab w:val="left" w:pos="4320"/>
        </w:tabs>
        <w:rPr>
          <w:lang w:val="en"/>
        </w:rPr>
      </w:pPr>
    </w:p>
    <w:p w:rsidR="00E2627D" w:rsidRDefault="00E2627D" w:rsidP="00E2627D">
      <w:pPr>
        <w:tabs>
          <w:tab w:val="left" w:pos="720"/>
          <w:tab w:val="left" w:pos="4320"/>
        </w:tabs>
        <w:rPr>
          <w:lang w:val="en"/>
        </w:rPr>
      </w:pPr>
    </w:p>
    <w:p w:rsidR="00412085" w:rsidRPr="00A849A9" w:rsidRDefault="00412085" w:rsidP="00567689">
      <w:pPr>
        <w:tabs>
          <w:tab w:val="left" w:pos="720"/>
          <w:tab w:val="left" w:pos="4320"/>
        </w:tabs>
      </w:pPr>
    </w:p>
    <w:sectPr w:rsidR="00412085" w:rsidRPr="00A849A9" w:rsidSect="00EC1A7E">
      <w:footerReference w:type="default" r:id="rId40"/>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F0E" w:rsidRDefault="007B2F0E" w:rsidP="007B2F0E">
      <w:r>
        <w:separator/>
      </w:r>
    </w:p>
  </w:endnote>
  <w:endnote w:type="continuationSeparator" w:id="0">
    <w:p w:rsidR="007B2F0E" w:rsidRDefault="007B2F0E" w:rsidP="007B2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034732"/>
      <w:docPartObj>
        <w:docPartGallery w:val="Page Numbers (Bottom of Page)"/>
        <w:docPartUnique/>
      </w:docPartObj>
    </w:sdtPr>
    <w:sdtEndPr/>
    <w:sdtContent>
      <w:sdt>
        <w:sdtPr>
          <w:id w:val="860082579"/>
          <w:docPartObj>
            <w:docPartGallery w:val="Page Numbers (Top of Page)"/>
            <w:docPartUnique/>
          </w:docPartObj>
        </w:sdtPr>
        <w:sdtEndPr/>
        <w:sdtContent>
          <w:p w:rsidR="007B2F0E" w:rsidRDefault="007B2F0E" w:rsidP="007B2F0E">
            <w:pPr>
              <w:pStyle w:val="Footer"/>
            </w:pPr>
            <w:r>
              <w:t>Biographies of Rock ‘n’ Roll Stars</w:t>
            </w:r>
            <w:r>
              <w:tab/>
            </w:r>
            <w:r>
              <w:tab/>
              <w:t xml:space="preserve">Page </w:t>
            </w:r>
            <w:r>
              <w:rPr>
                <w:b/>
                <w:bCs/>
                <w:sz w:val="24"/>
              </w:rPr>
              <w:fldChar w:fldCharType="begin"/>
            </w:r>
            <w:r>
              <w:rPr>
                <w:b/>
                <w:bCs/>
              </w:rPr>
              <w:instrText xml:space="preserve"> PAGE </w:instrText>
            </w:r>
            <w:r>
              <w:rPr>
                <w:b/>
                <w:bCs/>
                <w:sz w:val="24"/>
              </w:rPr>
              <w:fldChar w:fldCharType="separate"/>
            </w:r>
            <w:r w:rsidR="002D3328">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2D3328">
              <w:rPr>
                <w:b/>
                <w:bCs/>
                <w:noProof/>
              </w:rPr>
              <w:t>8</w:t>
            </w:r>
            <w:r>
              <w:rPr>
                <w:b/>
                <w:bCs/>
                <w:sz w:val="24"/>
              </w:rPr>
              <w:fldChar w:fldCharType="end"/>
            </w:r>
          </w:p>
        </w:sdtContent>
      </w:sdt>
    </w:sdtContent>
  </w:sdt>
  <w:p w:rsidR="007B2F0E" w:rsidRDefault="007B2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F0E" w:rsidRDefault="007B2F0E" w:rsidP="007B2F0E">
      <w:r>
        <w:separator/>
      </w:r>
    </w:p>
  </w:footnote>
  <w:footnote w:type="continuationSeparator" w:id="0">
    <w:p w:rsidR="007B2F0E" w:rsidRDefault="007B2F0E" w:rsidP="007B2F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0AE8"/>
    <w:rsid w:val="0007342D"/>
    <w:rsid w:val="00076BD6"/>
    <w:rsid w:val="00095B9E"/>
    <w:rsid w:val="000A5ABD"/>
    <w:rsid w:val="000B0A1A"/>
    <w:rsid w:val="000B190D"/>
    <w:rsid w:val="000B3C31"/>
    <w:rsid w:val="000B4D21"/>
    <w:rsid w:val="000D1AC4"/>
    <w:rsid w:val="00102D3E"/>
    <w:rsid w:val="0012062F"/>
    <w:rsid w:val="00135F15"/>
    <w:rsid w:val="00157268"/>
    <w:rsid w:val="001607D5"/>
    <w:rsid w:val="00160DEC"/>
    <w:rsid w:val="00185FB2"/>
    <w:rsid w:val="00195105"/>
    <w:rsid w:val="00197E8E"/>
    <w:rsid w:val="001A05D5"/>
    <w:rsid w:val="001A6E54"/>
    <w:rsid w:val="001B341D"/>
    <w:rsid w:val="001B4E95"/>
    <w:rsid w:val="001D0FB9"/>
    <w:rsid w:val="001E2CAD"/>
    <w:rsid w:val="001E36D5"/>
    <w:rsid w:val="001F5D95"/>
    <w:rsid w:val="00211510"/>
    <w:rsid w:val="00225464"/>
    <w:rsid w:val="00227362"/>
    <w:rsid w:val="00235987"/>
    <w:rsid w:val="002436FE"/>
    <w:rsid w:val="00255DF0"/>
    <w:rsid w:val="00260DE8"/>
    <w:rsid w:val="00263048"/>
    <w:rsid w:val="002858B7"/>
    <w:rsid w:val="00291158"/>
    <w:rsid w:val="00294C3A"/>
    <w:rsid w:val="00295A9C"/>
    <w:rsid w:val="002B7400"/>
    <w:rsid w:val="002C1CF3"/>
    <w:rsid w:val="002C4C2B"/>
    <w:rsid w:val="002D2F96"/>
    <w:rsid w:val="002D3328"/>
    <w:rsid w:val="002D42A5"/>
    <w:rsid w:val="002D6D69"/>
    <w:rsid w:val="002F0778"/>
    <w:rsid w:val="00301697"/>
    <w:rsid w:val="003204EA"/>
    <w:rsid w:val="00327AFC"/>
    <w:rsid w:val="00333D94"/>
    <w:rsid w:val="00334084"/>
    <w:rsid w:val="003434A2"/>
    <w:rsid w:val="00347668"/>
    <w:rsid w:val="00356CEC"/>
    <w:rsid w:val="003A3161"/>
    <w:rsid w:val="003C0006"/>
    <w:rsid w:val="004018ED"/>
    <w:rsid w:val="0040298E"/>
    <w:rsid w:val="00412085"/>
    <w:rsid w:val="00422F3B"/>
    <w:rsid w:val="004333E1"/>
    <w:rsid w:val="00434F26"/>
    <w:rsid w:val="00454E3E"/>
    <w:rsid w:val="004600A1"/>
    <w:rsid w:val="004821E3"/>
    <w:rsid w:val="00486101"/>
    <w:rsid w:val="004862DA"/>
    <w:rsid w:val="00491384"/>
    <w:rsid w:val="004A0B90"/>
    <w:rsid w:val="004B2FFB"/>
    <w:rsid w:val="004C7C77"/>
    <w:rsid w:val="004D19AB"/>
    <w:rsid w:val="004E5F6F"/>
    <w:rsid w:val="004F3FC8"/>
    <w:rsid w:val="00520CC2"/>
    <w:rsid w:val="00526B9B"/>
    <w:rsid w:val="00540205"/>
    <w:rsid w:val="00545663"/>
    <w:rsid w:val="00561283"/>
    <w:rsid w:val="00567689"/>
    <w:rsid w:val="005734FA"/>
    <w:rsid w:val="005741C4"/>
    <w:rsid w:val="00576DDC"/>
    <w:rsid w:val="00587633"/>
    <w:rsid w:val="00587FBD"/>
    <w:rsid w:val="005905BC"/>
    <w:rsid w:val="005C502C"/>
    <w:rsid w:val="005C5769"/>
    <w:rsid w:val="005D3FFB"/>
    <w:rsid w:val="005F29F6"/>
    <w:rsid w:val="005F63EC"/>
    <w:rsid w:val="005F6F10"/>
    <w:rsid w:val="00602A7C"/>
    <w:rsid w:val="0060533D"/>
    <w:rsid w:val="00613EAC"/>
    <w:rsid w:val="006722AB"/>
    <w:rsid w:val="006843EB"/>
    <w:rsid w:val="00690D83"/>
    <w:rsid w:val="0069421E"/>
    <w:rsid w:val="006D2A66"/>
    <w:rsid w:val="006E3AD9"/>
    <w:rsid w:val="006E48CD"/>
    <w:rsid w:val="006E5D67"/>
    <w:rsid w:val="00741C48"/>
    <w:rsid w:val="00753E7B"/>
    <w:rsid w:val="00754F26"/>
    <w:rsid w:val="0076643E"/>
    <w:rsid w:val="0077201E"/>
    <w:rsid w:val="00774D16"/>
    <w:rsid w:val="00775F72"/>
    <w:rsid w:val="0077744D"/>
    <w:rsid w:val="007B2F0E"/>
    <w:rsid w:val="007B6687"/>
    <w:rsid w:val="007C5A66"/>
    <w:rsid w:val="007C6FAB"/>
    <w:rsid w:val="007E724A"/>
    <w:rsid w:val="00804344"/>
    <w:rsid w:val="00811429"/>
    <w:rsid w:val="008160EF"/>
    <w:rsid w:val="0082647F"/>
    <w:rsid w:val="008274C2"/>
    <w:rsid w:val="00827EF5"/>
    <w:rsid w:val="00833C3F"/>
    <w:rsid w:val="00834773"/>
    <w:rsid w:val="00837A89"/>
    <w:rsid w:val="00841FF1"/>
    <w:rsid w:val="00861F6D"/>
    <w:rsid w:val="00895C77"/>
    <w:rsid w:val="00897DD2"/>
    <w:rsid w:val="008B07A0"/>
    <w:rsid w:val="008B7054"/>
    <w:rsid w:val="008C5CAB"/>
    <w:rsid w:val="008C6649"/>
    <w:rsid w:val="008D619A"/>
    <w:rsid w:val="008F5674"/>
    <w:rsid w:val="00914591"/>
    <w:rsid w:val="0091712C"/>
    <w:rsid w:val="0092113D"/>
    <w:rsid w:val="009248EF"/>
    <w:rsid w:val="00943B47"/>
    <w:rsid w:val="009544B7"/>
    <w:rsid w:val="00974BFF"/>
    <w:rsid w:val="009776BD"/>
    <w:rsid w:val="00982123"/>
    <w:rsid w:val="009A1076"/>
    <w:rsid w:val="009A1B56"/>
    <w:rsid w:val="009A5464"/>
    <w:rsid w:val="009A7E96"/>
    <w:rsid w:val="009C29F3"/>
    <w:rsid w:val="009D38D3"/>
    <w:rsid w:val="009E2DCF"/>
    <w:rsid w:val="00A00C9B"/>
    <w:rsid w:val="00A16929"/>
    <w:rsid w:val="00A44752"/>
    <w:rsid w:val="00A463F9"/>
    <w:rsid w:val="00A47223"/>
    <w:rsid w:val="00A55C29"/>
    <w:rsid w:val="00A73E6E"/>
    <w:rsid w:val="00A74684"/>
    <w:rsid w:val="00A849A9"/>
    <w:rsid w:val="00A918C4"/>
    <w:rsid w:val="00A92F11"/>
    <w:rsid w:val="00A939BF"/>
    <w:rsid w:val="00AA19B9"/>
    <w:rsid w:val="00AC3BB4"/>
    <w:rsid w:val="00AC6F69"/>
    <w:rsid w:val="00AD3617"/>
    <w:rsid w:val="00B00AC3"/>
    <w:rsid w:val="00B118DE"/>
    <w:rsid w:val="00B33F39"/>
    <w:rsid w:val="00B3685A"/>
    <w:rsid w:val="00B5299B"/>
    <w:rsid w:val="00B61C79"/>
    <w:rsid w:val="00B67676"/>
    <w:rsid w:val="00B705CA"/>
    <w:rsid w:val="00B86E92"/>
    <w:rsid w:val="00B87F2C"/>
    <w:rsid w:val="00BC7E63"/>
    <w:rsid w:val="00BE0AB3"/>
    <w:rsid w:val="00BE0B57"/>
    <w:rsid w:val="00C04325"/>
    <w:rsid w:val="00C05EF2"/>
    <w:rsid w:val="00C06989"/>
    <w:rsid w:val="00C169C4"/>
    <w:rsid w:val="00C571B6"/>
    <w:rsid w:val="00C57C82"/>
    <w:rsid w:val="00C611DC"/>
    <w:rsid w:val="00C67D4E"/>
    <w:rsid w:val="00C85868"/>
    <w:rsid w:val="00C916E8"/>
    <w:rsid w:val="00C9215C"/>
    <w:rsid w:val="00C971C8"/>
    <w:rsid w:val="00CA25FC"/>
    <w:rsid w:val="00CA5260"/>
    <w:rsid w:val="00CB1665"/>
    <w:rsid w:val="00CB782E"/>
    <w:rsid w:val="00CC1371"/>
    <w:rsid w:val="00CC3310"/>
    <w:rsid w:val="00CD094F"/>
    <w:rsid w:val="00CD1F61"/>
    <w:rsid w:val="00CE0DC0"/>
    <w:rsid w:val="00CE5302"/>
    <w:rsid w:val="00CE7FE6"/>
    <w:rsid w:val="00D035B1"/>
    <w:rsid w:val="00D05569"/>
    <w:rsid w:val="00D143C3"/>
    <w:rsid w:val="00D259A8"/>
    <w:rsid w:val="00D3326F"/>
    <w:rsid w:val="00D37681"/>
    <w:rsid w:val="00D512EA"/>
    <w:rsid w:val="00D55440"/>
    <w:rsid w:val="00D76B57"/>
    <w:rsid w:val="00D803A1"/>
    <w:rsid w:val="00D82262"/>
    <w:rsid w:val="00D92348"/>
    <w:rsid w:val="00D96D7E"/>
    <w:rsid w:val="00DA0B7D"/>
    <w:rsid w:val="00DB6CD6"/>
    <w:rsid w:val="00DC1BD0"/>
    <w:rsid w:val="00DE3BF2"/>
    <w:rsid w:val="00DF499A"/>
    <w:rsid w:val="00E03221"/>
    <w:rsid w:val="00E07FD1"/>
    <w:rsid w:val="00E10D37"/>
    <w:rsid w:val="00E2484A"/>
    <w:rsid w:val="00E2627D"/>
    <w:rsid w:val="00E43A5D"/>
    <w:rsid w:val="00E53D9A"/>
    <w:rsid w:val="00E543CC"/>
    <w:rsid w:val="00E66EC2"/>
    <w:rsid w:val="00E66F91"/>
    <w:rsid w:val="00E9350C"/>
    <w:rsid w:val="00E96A71"/>
    <w:rsid w:val="00EA01D7"/>
    <w:rsid w:val="00EC1A7E"/>
    <w:rsid w:val="00EE45ED"/>
    <w:rsid w:val="00EE4ABC"/>
    <w:rsid w:val="00EE6153"/>
    <w:rsid w:val="00F034BA"/>
    <w:rsid w:val="00F05A8F"/>
    <w:rsid w:val="00F2029E"/>
    <w:rsid w:val="00F47BEB"/>
    <w:rsid w:val="00F52E99"/>
    <w:rsid w:val="00F660F2"/>
    <w:rsid w:val="00F70437"/>
    <w:rsid w:val="00F7505A"/>
    <w:rsid w:val="00F82110"/>
    <w:rsid w:val="00F83007"/>
    <w:rsid w:val="00F95F2A"/>
    <w:rsid w:val="00FD2986"/>
    <w:rsid w:val="00FD63C1"/>
    <w:rsid w:val="00FE2366"/>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12062F"/>
    <w:rPr>
      <w:rFonts w:ascii="Tahoma" w:hAnsi="Tahoma" w:cs="Tahoma"/>
      <w:sz w:val="16"/>
      <w:szCs w:val="16"/>
    </w:rPr>
  </w:style>
  <w:style w:type="character" w:customStyle="1" w:styleId="BalloonTextChar">
    <w:name w:val="Balloon Text Char"/>
    <w:basedOn w:val="DefaultParagraphFont"/>
    <w:link w:val="BalloonText"/>
    <w:rsid w:val="0012062F"/>
    <w:rPr>
      <w:rFonts w:ascii="Tahoma" w:hAnsi="Tahoma" w:cs="Tahoma"/>
      <w:sz w:val="16"/>
      <w:szCs w:val="16"/>
    </w:rPr>
  </w:style>
  <w:style w:type="paragraph" w:styleId="Header">
    <w:name w:val="header"/>
    <w:basedOn w:val="Normal"/>
    <w:link w:val="HeaderChar"/>
    <w:rsid w:val="007B2F0E"/>
    <w:pPr>
      <w:tabs>
        <w:tab w:val="center" w:pos="4680"/>
        <w:tab w:val="right" w:pos="9360"/>
      </w:tabs>
    </w:pPr>
  </w:style>
  <w:style w:type="character" w:customStyle="1" w:styleId="HeaderChar">
    <w:name w:val="Header Char"/>
    <w:basedOn w:val="DefaultParagraphFont"/>
    <w:link w:val="Header"/>
    <w:rsid w:val="007B2F0E"/>
    <w:rPr>
      <w:rFonts w:ascii="Arial" w:hAnsi="Arial"/>
      <w:sz w:val="28"/>
      <w:szCs w:val="24"/>
    </w:rPr>
  </w:style>
  <w:style w:type="paragraph" w:styleId="Footer">
    <w:name w:val="footer"/>
    <w:basedOn w:val="Normal"/>
    <w:link w:val="FooterChar"/>
    <w:uiPriority w:val="99"/>
    <w:rsid w:val="007B2F0E"/>
    <w:pPr>
      <w:tabs>
        <w:tab w:val="center" w:pos="4680"/>
        <w:tab w:val="right" w:pos="9360"/>
      </w:tabs>
    </w:pPr>
  </w:style>
  <w:style w:type="character" w:customStyle="1" w:styleId="FooterChar">
    <w:name w:val="Footer Char"/>
    <w:basedOn w:val="DefaultParagraphFont"/>
    <w:link w:val="Footer"/>
    <w:uiPriority w:val="99"/>
    <w:rsid w:val="007B2F0E"/>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12062F"/>
    <w:rPr>
      <w:rFonts w:ascii="Tahoma" w:hAnsi="Tahoma" w:cs="Tahoma"/>
      <w:sz w:val="16"/>
      <w:szCs w:val="16"/>
    </w:rPr>
  </w:style>
  <w:style w:type="character" w:customStyle="1" w:styleId="BalloonTextChar">
    <w:name w:val="Balloon Text Char"/>
    <w:basedOn w:val="DefaultParagraphFont"/>
    <w:link w:val="BalloonText"/>
    <w:rsid w:val="0012062F"/>
    <w:rPr>
      <w:rFonts w:ascii="Tahoma" w:hAnsi="Tahoma" w:cs="Tahoma"/>
      <w:sz w:val="16"/>
      <w:szCs w:val="16"/>
    </w:rPr>
  </w:style>
  <w:style w:type="paragraph" w:styleId="Header">
    <w:name w:val="header"/>
    <w:basedOn w:val="Normal"/>
    <w:link w:val="HeaderChar"/>
    <w:rsid w:val="007B2F0E"/>
    <w:pPr>
      <w:tabs>
        <w:tab w:val="center" w:pos="4680"/>
        <w:tab w:val="right" w:pos="9360"/>
      </w:tabs>
    </w:pPr>
  </w:style>
  <w:style w:type="character" w:customStyle="1" w:styleId="HeaderChar">
    <w:name w:val="Header Char"/>
    <w:basedOn w:val="DefaultParagraphFont"/>
    <w:link w:val="Header"/>
    <w:rsid w:val="007B2F0E"/>
    <w:rPr>
      <w:rFonts w:ascii="Arial" w:hAnsi="Arial"/>
      <w:sz w:val="28"/>
      <w:szCs w:val="24"/>
    </w:rPr>
  </w:style>
  <w:style w:type="paragraph" w:styleId="Footer">
    <w:name w:val="footer"/>
    <w:basedOn w:val="Normal"/>
    <w:link w:val="FooterChar"/>
    <w:uiPriority w:val="99"/>
    <w:rsid w:val="007B2F0E"/>
    <w:pPr>
      <w:tabs>
        <w:tab w:val="center" w:pos="4680"/>
        <w:tab w:val="right" w:pos="9360"/>
      </w:tabs>
    </w:pPr>
  </w:style>
  <w:style w:type="character" w:customStyle="1" w:styleId="FooterChar">
    <w:name w:val="Footer Char"/>
    <w:basedOn w:val="DefaultParagraphFont"/>
    <w:link w:val="Footer"/>
    <w:uiPriority w:val="99"/>
    <w:rsid w:val="007B2F0E"/>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70549" TargetMode="External"/><Relationship Id="rId26" Type="http://schemas.openxmlformats.org/officeDocument/2006/relationships/hyperlink" Target="http://hdl.loc.gov/loc.nls/db.77535" TargetMode="External"/><Relationship Id="rId39" Type="http://schemas.openxmlformats.org/officeDocument/2006/relationships/hyperlink" Target="http://hdl.loc.gov/loc.nls/db.75644" TargetMode="External"/><Relationship Id="rId21" Type="http://schemas.openxmlformats.org/officeDocument/2006/relationships/hyperlink" Target="http://hdl.loc.gov/loc.nls/db.75009" TargetMode="External"/><Relationship Id="rId34" Type="http://schemas.openxmlformats.org/officeDocument/2006/relationships/hyperlink" Target="http://hdl.loc.gov/loc.nls/db.7075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65207" TargetMode="External"/><Relationship Id="rId20" Type="http://schemas.openxmlformats.org/officeDocument/2006/relationships/hyperlink" Target="http://hdl.loc.gov/loc.nls/db.75263" TargetMode="External"/><Relationship Id="rId29" Type="http://schemas.openxmlformats.org/officeDocument/2006/relationships/hyperlink" Target="http://hdl.loc.gov/loc.nls/db.7204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74827" TargetMode="External"/><Relationship Id="rId24" Type="http://schemas.openxmlformats.org/officeDocument/2006/relationships/hyperlink" Target="http://hdl.loc.gov/loc.nls/db.73204" TargetMode="External"/><Relationship Id="rId32" Type="http://schemas.openxmlformats.org/officeDocument/2006/relationships/hyperlink" Target="http://hdl.loc.gov/loc.nls/db.58819" TargetMode="External"/><Relationship Id="rId37" Type="http://schemas.openxmlformats.org/officeDocument/2006/relationships/hyperlink" Target="http://hdl.loc.gov/loc.nls/db.7491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dl.loc.gov/loc.nls/db.76025" TargetMode="External"/><Relationship Id="rId23" Type="http://schemas.openxmlformats.org/officeDocument/2006/relationships/hyperlink" Target="http://hdl.loc.gov/loc.nls/db.66593" TargetMode="External"/><Relationship Id="rId28" Type="http://schemas.openxmlformats.org/officeDocument/2006/relationships/hyperlink" Target="http://hdl.loc.gov/loc.nls/db.77719" TargetMode="External"/><Relationship Id="rId36" Type="http://schemas.openxmlformats.org/officeDocument/2006/relationships/hyperlink" Target="http://hdl.loc.gov/loc.nls/db.75661"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71466" TargetMode="External"/><Relationship Id="rId31" Type="http://schemas.openxmlformats.org/officeDocument/2006/relationships/hyperlink" Target="http://hdl.loc.gov/loc.nls/db.75941"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2292" TargetMode="External"/><Relationship Id="rId22" Type="http://schemas.openxmlformats.org/officeDocument/2006/relationships/hyperlink" Target="http://hdl.loc.gov/loc.nls/db.67408" TargetMode="External"/><Relationship Id="rId27" Type="http://schemas.openxmlformats.org/officeDocument/2006/relationships/hyperlink" Target="http://hdl.loc.gov/loc.nls/db.70851" TargetMode="External"/><Relationship Id="rId30" Type="http://schemas.openxmlformats.org/officeDocument/2006/relationships/hyperlink" Target="http://hdl.loc.gov/loc.nls/db.34422" TargetMode="External"/><Relationship Id="rId35" Type="http://schemas.openxmlformats.org/officeDocument/2006/relationships/hyperlink" Target="http://hdl.loc.gov/loc.nls/db.75778" TargetMode="Externa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hdl.loc.gov/loc.nls/db.73764" TargetMode="External"/><Relationship Id="rId17" Type="http://schemas.openxmlformats.org/officeDocument/2006/relationships/hyperlink" Target="https://bard.loc.gov" TargetMode="External"/><Relationship Id="rId25" Type="http://schemas.openxmlformats.org/officeDocument/2006/relationships/hyperlink" Target="http://hdl.loc.gov/loc.nls/db.70477" TargetMode="External"/><Relationship Id="rId33" Type="http://schemas.openxmlformats.org/officeDocument/2006/relationships/hyperlink" Target="http://hdl.loc.gov/loc.nls/db.77606" TargetMode="External"/><Relationship Id="rId38" Type="http://schemas.openxmlformats.org/officeDocument/2006/relationships/hyperlink" Target="http://hdl.loc.gov/loc.nls/db.73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151B57AF</Template>
  <TotalTime>340</TotalTime>
  <Pages>8</Pages>
  <Words>2474</Words>
  <Characters>13440</Characters>
  <Application>Microsoft Office Word</Application>
  <DocSecurity>0</DocSecurity>
  <Lines>363</Lines>
  <Paragraphs>182</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15732</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Anderson, Sarah@CSL</cp:lastModifiedBy>
  <cp:revision>108</cp:revision>
  <cp:lastPrinted>2011-06-15T16:03:00Z</cp:lastPrinted>
  <dcterms:created xsi:type="dcterms:W3CDTF">2014-05-14T17:27:00Z</dcterms:created>
  <dcterms:modified xsi:type="dcterms:W3CDTF">2014-07-09T17:27:00Z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