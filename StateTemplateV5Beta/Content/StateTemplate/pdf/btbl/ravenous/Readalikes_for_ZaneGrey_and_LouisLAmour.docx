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CF14B4" w:rsidRDefault="00F9451C" w:rsidP="00CF14B4">
      <w:pPr>
        <w:framePr w:w="5520" w:h="1980" w:hRule="exact" w:hSpace="180" w:wrap="around" w:vAnchor="text" w:hAnchor="text" w:x="5040"/>
        <w:shd w:val="solid" w:color="FFFFFF" w:fill="FFFFFF"/>
        <w:jc w:val="center"/>
        <w:rPr>
          <w:rFonts w:cs="Arial"/>
          <w:b/>
          <w:color w:val="336699"/>
          <w:szCs w:val="28"/>
        </w:rPr>
      </w:pPr>
      <w:r w:rsidRPr="00CF14B4">
        <w:rPr>
          <w:rFonts w:cs="Arial"/>
          <w:b/>
          <w:color w:val="336699"/>
          <w:szCs w:val="28"/>
        </w:rPr>
        <w:t>BR</w:t>
      </w:r>
      <w:r w:rsidR="00227362" w:rsidRPr="00CF14B4">
        <w:rPr>
          <w:rFonts w:cs="Arial"/>
          <w:b/>
          <w:color w:val="336699"/>
          <w:szCs w:val="28"/>
        </w:rPr>
        <w:t>AILLE AND TALKING BOOK LI</w:t>
      </w:r>
      <w:r w:rsidR="00484DDA" w:rsidRPr="00CF14B4">
        <w:rPr>
          <w:rFonts w:cs="Arial"/>
          <w:b/>
          <w:color w:val="336699"/>
          <w:szCs w:val="28"/>
        </w:rPr>
        <w:t>BR</w:t>
      </w:r>
      <w:r w:rsidR="00227362" w:rsidRPr="00CF14B4">
        <w:rPr>
          <w:rFonts w:cs="Arial"/>
          <w:b/>
          <w:color w:val="336699"/>
          <w:szCs w:val="28"/>
        </w:rPr>
        <w:t>ARY</w:t>
      </w:r>
    </w:p>
    <w:p w:rsidR="00227362" w:rsidRPr="00CF14B4" w:rsidRDefault="00227362" w:rsidP="00CF14B4">
      <w:pPr>
        <w:framePr w:w="5520" w:h="1980" w:hRule="exact" w:hSpace="180" w:wrap="around" w:vAnchor="text" w:hAnchor="text" w:x="5040"/>
        <w:shd w:val="solid" w:color="FFFFFF" w:fill="FFFFFF"/>
        <w:jc w:val="center"/>
        <w:rPr>
          <w:rFonts w:cs="Arial"/>
          <w:b/>
          <w:color w:val="336699"/>
          <w:szCs w:val="28"/>
        </w:rPr>
      </w:pPr>
      <w:r w:rsidRPr="00CF14B4">
        <w:rPr>
          <w:rFonts w:cs="Arial"/>
          <w:b/>
          <w:color w:val="336699"/>
          <w:szCs w:val="28"/>
        </w:rPr>
        <w:t>P.O. Box 942837</w:t>
      </w:r>
    </w:p>
    <w:p w:rsidR="00227362" w:rsidRPr="00CF14B4" w:rsidRDefault="00227362" w:rsidP="00CF14B4">
      <w:pPr>
        <w:framePr w:w="5520" w:h="1980" w:hRule="exact" w:hSpace="180" w:wrap="around" w:vAnchor="text" w:hAnchor="text" w:x="5040"/>
        <w:shd w:val="solid" w:color="FFFFFF" w:fill="FFFFFF"/>
        <w:jc w:val="center"/>
        <w:rPr>
          <w:rFonts w:cs="Arial"/>
          <w:b/>
          <w:color w:val="336699"/>
          <w:szCs w:val="28"/>
        </w:rPr>
      </w:pPr>
      <w:r w:rsidRPr="00CF14B4">
        <w:rPr>
          <w:rFonts w:cs="Arial"/>
          <w:b/>
          <w:color w:val="336699"/>
          <w:szCs w:val="28"/>
        </w:rPr>
        <w:t>Sacramento, CA  94237-0001</w:t>
      </w:r>
    </w:p>
    <w:p w:rsidR="00227362" w:rsidRPr="00CF14B4" w:rsidRDefault="00227362" w:rsidP="00CF14B4">
      <w:pPr>
        <w:framePr w:w="5520" w:h="1980" w:hRule="exact" w:hSpace="180" w:wrap="around" w:vAnchor="text" w:hAnchor="text" w:x="5040"/>
        <w:shd w:val="solid" w:color="FFFFFF" w:fill="FFFFFF"/>
        <w:jc w:val="center"/>
        <w:rPr>
          <w:rFonts w:cs="Arial"/>
          <w:b/>
          <w:color w:val="336699"/>
          <w:szCs w:val="28"/>
        </w:rPr>
      </w:pPr>
      <w:r w:rsidRPr="00CF14B4">
        <w:rPr>
          <w:rFonts w:cs="Arial"/>
          <w:b/>
          <w:color w:val="336699"/>
          <w:szCs w:val="28"/>
        </w:rPr>
        <w:t>(916) 654-0640</w:t>
      </w:r>
      <w:r w:rsidR="00491384" w:rsidRPr="00CF14B4">
        <w:rPr>
          <w:rFonts w:cs="Arial"/>
          <w:b/>
          <w:color w:val="336699"/>
          <w:szCs w:val="28"/>
        </w:rPr>
        <w:t xml:space="preserve">   </w:t>
      </w:r>
      <w:r w:rsidRPr="00CF14B4">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AA19B9" w:rsidRDefault="00F3315A" w:rsidP="00AA19B9">
      <w:pPr>
        <w:jc w:val="center"/>
        <w:rPr>
          <w:rFonts w:ascii="Lucida Bright" w:hAnsi="Lucida Bright"/>
        </w:rPr>
      </w:pPr>
      <w:r>
        <w:rPr>
          <w:noProof/>
        </w:rPr>
        <w:drawing>
          <wp:inline distT="0" distB="0" distL="0" distR="0" wp14:anchorId="0E463D35" wp14:editId="37A6C9D6">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Start w:id="0" w:name="_GoBack"/>
      <w:bookmarkEnd w:id="0"/>
    </w:p>
    <w:p w:rsidR="00D9473B" w:rsidRDefault="00FB5CD2" w:rsidP="00B957D5">
      <w:pPr>
        <w:pStyle w:val="Heading1"/>
        <w:jc w:val="center"/>
      </w:pPr>
      <w:r>
        <w:t>Read-</w:t>
      </w:r>
      <w:proofErr w:type="spellStart"/>
      <w:r w:rsidR="00272739">
        <w:t>A</w:t>
      </w:r>
      <w:r w:rsidR="00103483">
        <w:t>likes</w:t>
      </w:r>
      <w:proofErr w:type="spellEnd"/>
      <w:r w:rsidR="00103483">
        <w:t xml:space="preserve"> for</w:t>
      </w:r>
      <w:r w:rsidR="00D9473B" w:rsidRPr="003935A7">
        <w:t xml:space="preserve"> Zane Gr</w:t>
      </w:r>
      <w:r w:rsidR="00D9473B">
        <w:t>e</w:t>
      </w:r>
      <w:r w:rsidR="00D9473B" w:rsidRPr="003935A7">
        <w:t xml:space="preserve">y and Louis </w:t>
      </w:r>
      <w:proofErr w:type="spellStart"/>
      <w:r w:rsidR="00D9473B" w:rsidRPr="003935A7">
        <w:t>L’Amour</w:t>
      </w:r>
      <w:proofErr w:type="spellEnd"/>
    </w:p>
    <w:p w:rsidR="00F25BCB" w:rsidRPr="00F25BCB" w:rsidRDefault="00F25BCB" w:rsidP="00F25BCB"/>
    <w:p w:rsidR="00B957D5" w:rsidRPr="00B957D5" w:rsidRDefault="00D9473B" w:rsidP="00B957D5">
      <w:pPr>
        <w:rPr>
          <w:rFonts w:cs="Arial"/>
          <w:szCs w:val="28"/>
        </w:rPr>
      </w:pPr>
      <w:r w:rsidRPr="00B957D5">
        <w:rPr>
          <w:rFonts w:cs="Arial"/>
          <w:szCs w:val="28"/>
        </w:rPr>
        <w:t xml:space="preserve">These authors and their works have been favorably compared to the writing-style or story content of renowned western authors </w:t>
      </w:r>
      <w:proofErr w:type="spellStart"/>
      <w:r w:rsidRPr="00B957D5">
        <w:rPr>
          <w:rFonts w:cs="Arial"/>
          <w:szCs w:val="28"/>
        </w:rPr>
        <w:t>L’Amour</w:t>
      </w:r>
      <w:proofErr w:type="spellEnd"/>
      <w:r w:rsidRPr="00B957D5">
        <w:rPr>
          <w:rFonts w:cs="Arial"/>
          <w:szCs w:val="28"/>
        </w:rPr>
        <w:t xml:space="preserve"> and Grey. </w:t>
      </w:r>
      <w:r w:rsidR="00B957D5" w:rsidRPr="00B957D5">
        <w:rPr>
          <w:rFonts w:cs="Arial"/>
          <w:szCs w:val="28"/>
        </w:rPr>
        <w:t xml:space="preserve"> </w:t>
      </w:r>
      <w:r w:rsidR="00B957D5" w:rsidRPr="00B957D5">
        <w:rPr>
          <w:rFonts w:cs="Arial"/>
          <w:szCs w:val="28"/>
          <w:lang w:val="en"/>
        </w:rPr>
        <w:t xml:space="preserve">To order any of these titles, contact the library by email, phone, mail, in person, or order through our </w:t>
      </w:r>
      <w:hyperlink r:id="rId9" w:history="1">
        <w:r w:rsidR="00B957D5" w:rsidRPr="00B957D5">
          <w:rPr>
            <w:rStyle w:val="Hyperlink"/>
            <w:rFonts w:cs="Arial"/>
            <w:szCs w:val="28"/>
            <w:lang w:val="en"/>
          </w:rPr>
          <w:t>online catalog</w:t>
        </w:r>
      </w:hyperlink>
      <w:r w:rsidR="00B957D5" w:rsidRPr="00B957D5">
        <w:rPr>
          <w:rFonts w:cs="Arial"/>
          <w:szCs w:val="28"/>
          <w:lang w:val="en"/>
        </w:rPr>
        <w:t xml:space="preserve">.  Select titles can be </w:t>
      </w:r>
      <w:hyperlink r:id="rId10" w:history="1">
        <w:r w:rsidR="00B957D5" w:rsidRPr="00B957D5">
          <w:rPr>
            <w:rStyle w:val="Hyperlink"/>
            <w:rFonts w:cs="Arial"/>
            <w:szCs w:val="28"/>
            <w:lang w:val="en"/>
          </w:rPr>
          <w:t>downloaded from BARD.</w:t>
        </w:r>
      </w:hyperlink>
    </w:p>
    <w:p w:rsidR="00D9473B" w:rsidRDefault="00D9473B" w:rsidP="00D9473B">
      <w:pPr>
        <w:pStyle w:val="NoSpacing"/>
        <w:rPr>
          <w:rFonts w:ascii="Arial" w:hAnsi="Arial" w:cs="Arial"/>
          <w:b/>
          <w:sz w:val="28"/>
          <w:szCs w:val="28"/>
          <w:u w:val="single"/>
        </w:rPr>
      </w:pPr>
    </w:p>
    <w:p w:rsidR="00F25BCB" w:rsidRPr="00B957D5" w:rsidRDefault="00F25BCB" w:rsidP="00D9473B">
      <w:pPr>
        <w:pStyle w:val="NoSpacing"/>
        <w:rPr>
          <w:rFonts w:ascii="Arial" w:hAnsi="Arial" w:cs="Arial"/>
          <w:b/>
          <w:sz w:val="28"/>
          <w:szCs w:val="28"/>
          <w:u w:val="single"/>
        </w:rPr>
      </w:pPr>
    </w:p>
    <w:p w:rsidR="00D9473B" w:rsidRPr="00B957D5" w:rsidRDefault="00D9473B" w:rsidP="00FA3D92">
      <w:r w:rsidRPr="00FA3D92">
        <w:rPr>
          <w:rStyle w:val="Strong"/>
        </w:rPr>
        <w:t>Northfield: a Western Story</w:t>
      </w:r>
      <w:r w:rsidRPr="00B957D5">
        <w:t xml:space="preserve"> </w:t>
      </w:r>
      <w:proofErr w:type="gramStart"/>
      <w:r w:rsidRPr="00B957D5">
        <w:t>By</w:t>
      </w:r>
      <w:proofErr w:type="gramEnd"/>
      <w:r w:rsidRPr="00B957D5">
        <w:t xml:space="preserve"> Johnny D Boggs </w:t>
      </w:r>
    </w:p>
    <w:p w:rsidR="00D9473B" w:rsidRPr="00B957D5" w:rsidRDefault="00D9473B" w:rsidP="00FA3D92">
      <w:r w:rsidRPr="00B957D5">
        <w:t xml:space="preserve">Read by Jim </w:t>
      </w:r>
      <w:proofErr w:type="spellStart"/>
      <w:r w:rsidRPr="00B957D5">
        <w:t>Zeiger</w:t>
      </w:r>
      <w:proofErr w:type="spellEnd"/>
      <w:r w:rsidRPr="00B957D5">
        <w:tab/>
      </w:r>
      <w:r w:rsidRPr="00B957D5">
        <w:tab/>
      </w:r>
      <w:r w:rsidRPr="00B957D5">
        <w:tab/>
        <w:t>Reading time 7 hours, 41 minutes</w:t>
      </w:r>
    </w:p>
    <w:p w:rsidR="00D9473B" w:rsidRPr="00B957D5" w:rsidRDefault="00D9473B" w:rsidP="00FA3D92">
      <w:proofErr w:type="gramStart"/>
      <w:r w:rsidRPr="00B957D5">
        <w:t>Fictional account of the 1876 robbery of the First National Bank in Northfield, Minnesota, by the James-Younger gang.</w:t>
      </w:r>
      <w:proofErr w:type="gramEnd"/>
      <w:r w:rsidRPr="00B957D5">
        <w:t xml:space="preserve"> The raid unfolds from various perspectives, including those of outlaws Frank and Jesse James, Sheriff James </w:t>
      </w:r>
      <w:proofErr w:type="spellStart"/>
      <w:r w:rsidRPr="00B957D5">
        <w:t>Glispin</w:t>
      </w:r>
      <w:proofErr w:type="spellEnd"/>
      <w:r w:rsidRPr="00B957D5">
        <w:t xml:space="preserve">, the daughter of a murdered teller, and the gun-toting town residents. </w:t>
      </w:r>
      <w:proofErr w:type="gramStart"/>
      <w:r w:rsidRPr="00B957D5">
        <w:t>Some strong language.</w:t>
      </w:r>
      <w:proofErr w:type="gramEnd"/>
      <w:r w:rsidRPr="00B957D5">
        <w:t xml:space="preserve"> 2007.</w:t>
      </w:r>
    </w:p>
    <w:p w:rsidR="00D9473B" w:rsidRPr="0050215B" w:rsidRDefault="0050215B" w:rsidP="00214147">
      <w:pPr>
        <w:ind w:firstLine="720"/>
        <w:rPr>
          <w:rStyle w:val="Hyperlink"/>
        </w:rPr>
      </w:pPr>
      <w:r>
        <w:rPr>
          <w:rFonts w:cs="Arial"/>
          <w:szCs w:val="28"/>
        </w:rPr>
        <w:fldChar w:fldCharType="begin"/>
      </w:r>
      <w:r w:rsidR="00CF14B4">
        <w:rPr>
          <w:rFonts w:cs="Arial"/>
          <w:szCs w:val="28"/>
        </w:rPr>
        <w:instrText>HYPERLINK "http://hdl.loc.gov/loc.nls/db.67254"</w:instrText>
      </w:r>
      <w:r>
        <w:rPr>
          <w:rFonts w:cs="Arial"/>
          <w:szCs w:val="28"/>
        </w:rPr>
        <w:fldChar w:fldCharType="separate"/>
      </w:r>
      <w:r w:rsidR="00D9473B" w:rsidRPr="0050215B">
        <w:rPr>
          <w:rStyle w:val="Hyperlink"/>
          <w:rFonts w:cs="Arial"/>
          <w:szCs w:val="28"/>
        </w:rPr>
        <w:t>Download from BARD</w:t>
      </w:r>
      <w:r w:rsidR="007829C9">
        <w:rPr>
          <w:rStyle w:val="Hyperlink"/>
          <w:rFonts w:cs="Arial"/>
          <w:szCs w:val="28"/>
        </w:rPr>
        <w:t>: Northfield a Western Story</w:t>
      </w:r>
    </w:p>
    <w:p w:rsidR="00D9473B" w:rsidRPr="00B957D5" w:rsidRDefault="0050215B" w:rsidP="00214147">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67254</w:t>
      </w:r>
    </w:p>
    <w:p w:rsidR="00D9473B" w:rsidRPr="00B957D5" w:rsidRDefault="00D9473B" w:rsidP="00214147">
      <w:pPr>
        <w:ind w:firstLine="720"/>
      </w:pPr>
      <w:r w:rsidRPr="00B957D5">
        <w:t xml:space="preserve">Also available on cassette </w:t>
      </w:r>
      <w:r w:rsidR="0064336A" w:rsidRPr="00B957D5">
        <w:t>RC0</w:t>
      </w:r>
      <w:r w:rsidRPr="00B957D5">
        <w:t>67254</w:t>
      </w:r>
    </w:p>
    <w:p w:rsidR="00D9473B" w:rsidRPr="00B957D5" w:rsidRDefault="00D9473B" w:rsidP="00D9473B">
      <w:pPr>
        <w:pStyle w:val="NoSpacing"/>
        <w:rPr>
          <w:rFonts w:ascii="Arial" w:hAnsi="Arial" w:cs="Arial"/>
          <w:sz w:val="28"/>
          <w:szCs w:val="28"/>
        </w:rPr>
      </w:pPr>
    </w:p>
    <w:p w:rsidR="00D9473B" w:rsidRPr="00B957D5" w:rsidRDefault="00D9473B" w:rsidP="00D9473B">
      <w:pPr>
        <w:pStyle w:val="NoSpacing"/>
        <w:rPr>
          <w:rFonts w:ascii="Arial" w:hAnsi="Arial" w:cs="Arial"/>
          <w:sz w:val="28"/>
          <w:szCs w:val="28"/>
        </w:rPr>
      </w:pPr>
    </w:p>
    <w:p w:rsidR="00D9473B" w:rsidRPr="00B957D5" w:rsidRDefault="00D9473B" w:rsidP="00FA3D92">
      <w:r w:rsidRPr="00214147">
        <w:rPr>
          <w:rStyle w:val="Strong"/>
        </w:rPr>
        <w:t>Bull Hunter</w:t>
      </w:r>
      <w:r w:rsidRPr="00B957D5">
        <w:rPr>
          <w:lang w:val="en"/>
        </w:rPr>
        <w:t xml:space="preserve"> </w:t>
      </w:r>
      <w:proofErr w:type="gramStart"/>
      <w:r w:rsidRPr="00B957D5">
        <w:rPr>
          <w:lang w:val="en"/>
        </w:rPr>
        <w:t>By</w:t>
      </w:r>
      <w:proofErr w:type="gramEnd"/>
      <w:r w:rsidRPr="00B957D5">
        <w:rPr>
          <w:lang w:val="en"/>
        </w:rPr>
        <w:t xml:space="preserve"> </w:t>
      </w:r>
      <w:r w:rsidRPr="00B957D5">
        <w:t>Max Brand</w:t>
      </w:r>
    </w:p>
    <w:p w:rsidR="00D9473B" w:rsidRPr="00B957D5" w:rsidRDefault="00D9473B" w:rsidP="00FA3D92">
      <w:r w:rsidRPr="00B957D5">
        <w:t>Read by Jerry Fordyce</w:t>
      </w:r>
      <w:r w:rsidRPr="00B957D5">
        <w:tab/>
      </w:r>
      <w:r w:rsidRPr="00B957D5">
        <w:tab/>
      </w:r>
      <w:r w:rsidRPr="00B957D5">
        <w:tab/>
        <w:t>Reading time 5 hours, 56 minutes</w:t>
      </w:r>
    </w:p>
    <w:p w:rsidR="00D9473B" w:rsidRPr="00B957D5" w:rsidRDefault="00D9473B" w:rsidP="00FA3D92">
      <w:r w:rsidRPr="00B957D5">
        <w:t>Bull Hunter, while a big kid, feels small in the eyes of his family. In an effort to stand tall, he sets out to get his uncle's murderer, a notorious gunfighter. But fate forges a strange alliance between the enemies, and Bull learns what it takes to be a real man. 1949.</w:t>
      </w:r>
    </w:p>
    <w:p w:rsidR="00D9473B" w:rsidRPr="0050215B" w:rsidRDefault="0050215B" w:rsidP="00214147">
      <w:pPr>
        <w:ind w:firstLine="720"/>
        <w:rPr>
          <w:rStyle w:val="Hyperlink"/>
        </w:rPr>
      </w:pPr>
      <w:r>
        <w:rPr>
          <w:rFonts w:cs="Arial"/>
          <w:szCs w:val="28"/>
        </w:rPr>
        <w:fldChar w:fldCharType="begin"/>
      </w:r>
      <w:r w:rsidR="00CF14B4">
        <w:rPr>
          <w:rFonts w:cs="Arial"/>
          <w:szCs w:val="28"/>
        </w:rPr>
        <w:instrText>HYPERLINK "http://hdl.loc.gov/loc.nls/db.19950"</w:instrText>
      </w:r>
      <w:r>
        <w:rPr>
          <w:rFonts w:cs="Arial"/>
          <w:szCs w:val="28"/>
        </w:rPr>
        <w:fldChar w:fldCharType="separate"/>
      </w:r>
      <w:r w:rsidR="00D9473B" w:rsidRPr="0050215B">
        <w:rPr>
          <w:rStyle w:val="Hyperlink"/>
          <w:rFonts w:cs="Arial"/>
          <w:szCs w:val="28"/>
        </w:rPr>
        <w:t>Download from BARD</w:t>
      </w:r>
      <w:r w:rsidR="007829C9">
        <w:rPr>
          <w:rStyle w:val="Hyperlink"/>
          <w:rFonts w:cs="Arial"/>
          <w:szCs w:val="28"/>
        </w:rPr>
        <w:t>: Bull Hunter</w:t>
      </w:r>
    </w:p>
    <w:p w:rsidR="00D9473B" w:rsidRPr="00B957D5" w:rsidRDefault="0050215B" w:rsidP="00214147">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19950</w:t>
      </w:r>
    </w:p>
    <w:p w:rsidR="00D9473B" w:rsidRPr="00B957D5" w:rsidRDefault="00D9473B" w:rsidP="00214147">
      <w:pPr>
        <w:ind w:firstLine="720"/>
        <w:rPr>
          <w:b/>
        </w:rPr>
      </w:pPr>
      <w:r w:rsidRPr="00B957D5">
        <w:t xml:space="preserve">Also available on cassette </w:t>
      </w:r>
      <w:r w:rsidR="0064336A" w:rsidRPr="00B957D5">
        <w:t>RC0</w:t>
      </w:r>
      <w:r w:rsidRPr="00B957D5">
        <w:t>19950</w:t>
      </w:r>
    </w:p>
    <w:p w:rsidR="00F25BCB" w:rsidRDefault="00F25BCB">
      <w:r>
        <w:br w:type="page"/>
      </w:r>
    </w:p>
    <w:p w:rsidR="00D9473B" w:rsidRPr="00B957D5" w:rsidRDefault="00D9473B" w:rsidP="00FA3D92"/>
    <w:p w:rsidR="00D9473B" w:rsidRPr="00214147" w:rsidRDefault="00D9473B" w:rsidP="00FA3D92">
      <w:pPr>
        <w:rPr>
          <w:rStyle w:val="Strong"/>
          <w:rFonts w:cs="Arial"/>
          <w:b w:val="0"/>
          <w:szCs w:val="28"/>
          <w:u w:val="none"/>
        </w:rPr>
      </w:pPr>
      <w:r w:rsidRPr="00214147">
        <w:rPr>
          <w:rStyle w:val="Strong"/>
        </w:rPr>
        <w:t>Bullet Creek: A Ralph Compton Novel</w:t>
      </w:r>
      <w:r w:rsidRPr="00214147">
        <w:rPr>
          <w:rStyle w:val="Strong"/>
          <w:rFonts w:cs="Arial"/>
          <w:b w:val="0"/>
          <w:szCs w:val="28"/>
          <w:u w:val="none"/>
        </w:rPr>
        <w:t xml:space="preserve"> </w:t>
      </w:r>
      <w:proofErr w:type="gramStart"/>
      <w:r w:rsidRPr="00214147">
        <w:rPr>
          <w:rStyle w:val="Strong"/>
          <w:rFonts w:cs="Arial"/>
          <w:b w:val="0"/>
          <w:szCs w:val="28"/>
          <w:u w:val="none"/>
        </w:rPr>
        <w:t>By</w:t>
      </w:r>
      <w:proofErr w:type="gramEnd"/>
      <w:r w:rsidRPr="00214147">
        <w:rPr>
          <w:rStyle w:val="Strong"/>
          <w:rFonts w:cs="Arial"/>
          <w:b w:val="0"/>
          <w:szCs w:val="28"/>
          <w:u w:val="none"/>
        </w:rPr>
        <w:t xml:space="preserve"> Peter </w:t>
      </w:r>
      <w:proofErr w:type="spellStart"/>
      <w:r w:rsidRPr="00214147">
        <w:rPr>
          <w:rStyle w:val="Strong"/>
          <w:rFonts w:cs="Arial"/>
          <w:b w:val="0"/>
          <w:szCs w:val="28"/>
          <w:u w:val="none"/>
        </w:rPr>
        <w:t>Brandvold</w:t>
      </w:r>
      <w:proofErr w:type="spellEnd"/>
    </w:p>
    <w:p w:rsidR="00D9473B" w:rsidRPr="00214147" w:rsidRDefault="00214147" w:rsidP="00FA3D92">
      <w:pPr>
        <w:rPr>
          <w:rStyle w:val="Strong"/>
          <w:rFonts w:cs="Arial"/>
          <w:b w:val="0"/>
          <w:szCs w:val="28"/>
          <w:u w:val="none"/>
        </w:rPr>
      </w:pPr>
      <w:r>
        <w:rPr>
          <w:rStyle w:val="Strong"/>
          <w:rFonts w:cs="Arial"/>
          <w:b w:val="0"/>
          <w:szCs w:val="28"/>
          <w:u w:val="none"/>
        </w:rPr>
        <w:t>Read by John Polk</w:t>
      </w:r>
      <w:r>
        <w:rPr>
          <w:rStyle w:val="Strong"/>
          <w:rFonts w:cs="Arial"/>
          <w:b w:val="0"/>
          <w:szCs w:val="28"/>
          <w:u w:val="none"/>
        </w:rPr>
        <w:tab/>
      </w:r>
      <w:r>
        <w:rPr>
          <w:rStyle w:val="Strong"/>
          <w:rFonts w:cs="Arial"/>
          <w:b w:val="0"/>
          <w:szCs w:val="28"/>
          <w:u w:val="none"/>
        </w:rPr>
        <w:tab/>
      </w:r>
      <w:r>
        <w:rPr>
          <w:rStyle w:val="Strong"/>
          <w:rFonts w:cs="Arial"/>
          <w:b w:val="0"/>
          <w:szCs w:val="28"/>
          <w:u w:val="none"/>
        </w:rPr>
        <w:tab/>
      </w:r>
      <w:r w:rsidR="00D9473B" w:rsidRPr="00214147">
        <w:rPr>
          <w:rStyle w:val="Strong"/>
          <w:rFonts w:cs="Arial"/>
          <w:b w:val="0"/>
          <w:szCs w:val="28"/>
          <w:u w:val="none"/>
        </w:rPr>
        <w:t xml:space="preserve">Reading </w:t>
      </w:r>
      <w:proofErr w:type="gramStart"/>
      <w:r w:rsidR="00D9473B" w:rsidRPr="00214147">
        <w:rPr>
          <w:rStyle w:val="Strong"/>
          <w:rFonts w:cs="Arial"/>
          <w:b w:val="0"/>
          <w:szCs w:val="28"/>
          <w:u w:val="none"/>
        </w:rPr>
        <w:t>time</w:t>
      </w:r>
      <w:r w:rsidR="00D9473B" w:rsidRPr="00214147">
        <w:t xml:space="preserve">  </w:t>
      </w:r>
      <w:r w:rsidR="00D9473B" w:rsidRPr="00214147">
        <w:rPr>
          <w:rStyle w:val="Strong"/>
          <w:rFonts w:cs="Arial"/>
          <w:b w:val="0"/>
          <w:szCs w:val="28"/>
          <w:u w:val="none"/>
        </w:rPr>
        <w:t>7</w:t>
      </w:r>
      <w:proofErr w:type="gramEnd"/>
      <w:r w:rsidR="00D9473B" w:rsidRPr="00214147">
        <w:rPr>
          <w:rStyle w:val="Strong"/>
          <w:rFonts w:cs="Arial"/>
          <w:b w:val="0"/>
          <w:szCs w:val="28"/>
          <w:u w:val="none"/>
        </w:rPr>
        <w:t xml:space="preserve"> hours, 27 minutes</w:t>
      </w:r>
    </w:p>
    <w:p w:rsidR="00D9473B" w:rsidRPr="00B957D5" w:rsidRDefault="00D9473B" w:rsidP="00FA3D92">
      <w:r w:rsidRPr="00214147">
        <w:t>Retired gunslinger Tom Navarro is content working as a foreman at the Bar-V</w:t>
      </w:r>
      <w:r w:rsidRPr="00B957D5">
        <w:t xml:space="preserve"> ranch while saving to buy his own spread. But he returns to fighting mode when a local landowner's murder threatens to spark a range war. </w:t>
      </w:r>
      <w:proofErr w:type="gramStart"/>
      <w:r w:rsidRPr="00B957D5">
        <w:t>Some violence and some strong language.</w:t>
      </w:r>
      <w:proofErr w:type="gramEnd"/>
      <w:r w:rsidRPr="00B957D5">
        <w:t xml:space="preserve"> 2005.</w:t>
      </w:r>
    </w:p>
    <w:p w:rsidR="00D9473B" w:rsidRPr="0050215B" w:rsidRDefault="0050215B" w:rsidP="00214147">
      <w:pPr>
        <w:ind w:firstLine="720"/>
        <w:rPr>
          <w:rStyle w:val="Hyperlink"/>
        </w:rPr>
      </w:pPr>
      <w:r>
        <w:rPr>
          <w:rFonts w:cs="Arial"/>
          <w:szCs w:val="28"/>
        </w:rPr>
        <w:fldChar w:fldCharType="begin"/>
      </w:r>
      <w:r w:rsidR="00CF14B4">
        <w:rPr>
          <w:rFonts w:cs="Arial"/>
          <w:szCs w:val="28"/>
        </w:rPr>
        <w:instrText>HYPERLINK "http://hdl.loc.gov/loc.nls/db.77020"</w:instrText>
      </w:r>
      <w:r>
        <w:rPr>
          <w:rFonts w:cs="Arial"/>
          <w:szCs w:val="28"/>
        </w:rPr>
        <w:fldChar w:fldCharType="separate"/>
      </w:r>
      <w:r w:rsidR="00D9473B" w:rsidRPr="0050215B">
        <w:rPr>
          <w:rStyle w:val="Hyperlink"/>
          <w:rFonts w:cs="Arial"/>
          <w:szCs w:val="28"/>
        </w:rPr>
        <w:t>Download from BARD</w:t>
      </w:r>
      <w:r w:rsidR="007829C9">
        <w:rPr>
          <w:rStyle w:val="Hyperlink"/>
          <w:rFonts w:cs="Arial"/>
          <w:szCs w:val="28"/>
        </w:rPr>
        <w:t>: Bullet Creek a Ralph Compton Novel</w:t>
      </w:r>
    </w:p>
    <w:p w:rsidR="00D9473B" w:rsidRPr="00B957D5" w:rsidRDefault="0050215B" w:rsidP="00214147">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77020</w:t>
      </w:r>
    </w:p>
    <w:p w:rsidR="00D9473B" w:rsidRPr="00B957D5" w:rsidRDefault="00D9473B" w:rsidP="00FA3D92"/>
    <w:p w:rsidR="00D9473B" w:rsidRPr="00B957D5" w:rsidRDefault="00D9473B" w:rsidP="00FA3D92"/>
    <w:p w:rsidR="00D9473B" w:rsidRPr="00B957D5" w:rsidRDefault="00D9473B" w:rsidP="00FA3D92">
      <w:r w:rsidRPr="00440F0F">
        <w:rPr>
          <w:rStyle w:val="Strong"/>
        </w:rPr>
        <w:t>Trail of the Spanish Bit</w:t>
      </w:r>
      <w:r w:rsidRPr="00B957D5">
        <w:t xml:space="preserve"> </w:t>
      </w:r>
      <w:proofErr w:type="gramStart"/>
      <w:r w:rsidRPr="00B957D5">
        <w:t>By</w:t>
      </w:r>
      <w:proofErr w:type="gramEnd"/>
      <w:r w:rsidRPr="00B957D5">
        <w:t xml:space="preserve"> Don </w:t>
      </w:r>
      <w:proofErr w:type="spellStart"/>
      <w:r w:rsidRPr="00B957D5">
        <w:t>Coldsmith</w:t>
      </w:r>
      <w:proofErr w:type="spellEnd"/>
      <w:r w:rsidRPr="00B957D5">
        <w:t xml:space="preserve"> </w:t>
      </w:r>
    </w:p>
    <w:p w:rsidR="00D9473B" w:rsidRPr="00B957D5" w:rsidRDefault="00D9473B" w:rsidP="00FA3D92">
      <w:r w:rsidRPr="00B957D5">
        <w:t>Read by David Palmer</w:t>
      </w:r>
      <w:r w:rsidRPr="00B957D5">
        <w:tab/>
      </w:r>
      <w:r w:rsidRPr="00B957D5">
        <w:tab/>
      </w:r>
      <w:r w:rsidRPr="00B957D5">
        <w:tab/>
        <w:t>Reading time 6 hours, 3 minutes</w:t>
      </w:r>
    </w:p>
    <w:p w:rsidR="00D9473B" w:rsidRPr="00B957D5" w:rsidRDefault="00D9473B" w:rsidP="00FA3D92">
      <w:r w:rsidRPr="00B957D5">
        <w:t xml:space="preserve">It is 1540 and Juan Garcia has ridden out from Coronado's camp on the Great Plains. His horse is startled by a snake, and a boulder renders Juan unconscious. He is discovered by "the People" (Indians), who admire his "elk-dog" (horse). Juan is nursed back to health and teaches the People horse-breeding, which will change their entire way of life. </w:t>
      </w:r>
      <w:proofErr w:type="gramStart"/>
      <w:r w:rsidRPr="00B957D5">
        <w:t>Prequel to "The Elk-Dog Heritage (</w:t>
      </w:r>
      <w:r w:rsidR="0064336A" w:rsidRPr="00B957D5">
        <w:t>RC0</w:t>
      </w:r>
      <w:r w:rsidRPr="00B957D5">
        <w:t xml:space="preserve"> 31387).</w:t>
      </w:r>
      <w:proofErr w:type="gramEnd"/>
    </w:p>
    <w:p w:rsidR="00D9473B" w:rsidRPr="0050215B" w:rsidRDefault="0050215B" w:rsidP="00440F0F">
      <w:pPr>
        <w:ind w:firstLine="720"/>
        <w:rPr>
          <w:rStyle w:val="Hyperlink"/>
        </w:rPr>
      </w:pPr>
      <w:r>
        <w:rPr>
          <w:rFonts w:cs="Arial"/>
          <w:szCs w:val="28"/>
        </w:rPr>
        <w:fldChar w:fldCharType="begin"/>
      </w:r>
      <w:r w:rsidR="007C3059">
        <w:rPr>
          <w:rFonts w:cs="Arial"/>
          <w:szCs w:val="28"/>
        </w:rPr>
        <w:instrText>HYPERLINK "http://hdl.loc.gov/loc.nls/db.31200"</w:instrText>
      </w:r>
      <w:r>
        <w:rPr>
          <w:rFonts w:cs="Arial"/>
          <w:szCs w:val="28"/>
        </w:rPr>
        <w:fldChar w:fldCharType="separate"/>
      </w:r>
      <w:r w:rsidR="00D9473B" w:rsidRPr="0050215B">
        <w:rPr>
          <w:rStyle w:val="Hyperlink"/>
          <w:rFonts w:cs="Arial"/>
          <w:szCs w:val="28"/>
        </w:rPr>
        <w:t>Download from BARD</w:t>
      </w:r>
      <w:r w:rsidR="007829C9">
        <w:rPr>
          <w:rStyle w:val="Hyperlink"/>
          <w:rFonts w:cs="Arial"/>
          <w:szCs w:val="28"/>
        </w:rPr>
        <w:t>: Trail of the Spanish Bit</w:t>
      </w:r>
    </w:p>
    <w:p w:rsidR="00D9473B" w:rsidRPr="00B957D5" w:rsidRDefault="0050215B" w:rsidP="00440F0F">
      <w:pPr>
        <w:ind w:firstLine="720"/>
      </w:pPr>
      <w:r>
        <w:rPr>
          <w:rFonts w:cs="Arial"/>
          <w:szCs w:val="28"/>
        </w:rPr>
        <w:fldChar w:fldCharType="end"/>
      </w:r>
      <w:r w:rsidR="00D9473B" w:rsidRPr="00B957D5">
        <w:t xml:space="preserve">Also available on cassette </w:t>
      </w:r>
      <w:r w:rsidR="0064336A" w:rsidRPr="00B957D5">
        <w:t>RC0</w:t>
      </w:r>
      <w:r w:rsidR="00D9473B" w:rsidRPr="00B957D5">
        <w:t>31200</w:t>
      </w:r>
    </w:p>
    <w:p w:rsidR="00D9473B" w:rsidRPr="00B957D5" w:rsidRDefault="00D9473B" w:rsidP="00FA3D92"/>
    <w:p w:rsidR="00D9473B" w:rsidRPr="00B957D5" w:rsidRDefault="00D9473B" w:rsidP="00FA3D92"/>
    <w:p w:rsidR="00D9473B" w:rsidRPr="00B957D5" w:rsidRDefault="00D9473B" w:rsidP="00FA3D92">
      <w:r w:rsidRPr="00440F0F">
        <w:rPr>
          <w:rStyle w:val="Strong"/>
        </w:rPr>
        <w:t>Death Rides a Chestnut Mare</w:t>
      </w:r>
      <w:r w:rsidRPr="00B957D5">
        <w:t xml:space="preserve"> </w:t>
      </w:r>
      <w:proofErr w:type="gramStart"/>
      <w:r w:rsidRPr="00B957D5">
        <w:t>By</w:t>
      </w:r>
      <w:proofErr w:type="gramEnd"/>
      <w:r w:rsidRPr="00B957D5">
        <w:t xml:space="preserve"> Ralph Compton</w:t>
      </w:r>
    </w:p>
    <w:p w:rsidR="00D9473B" w:rsidRPr="00B957D5" w:rsidRDefault="00D9473B" w:rsidP="00FA3D92">
      <w:r w:rsidRPr="00B957D5">
        <w:t>Read by Joe Wilson</w:t>
      </w:r>
      <w:r w:rsidRPr="00B957D5">
        <w:tab/>
      </w:r>
      <w:r w:rsidRPr="00B957D5">
        <w:tab/>
      </w:r>
      <w:r w:rsidRPr="00B957D5">
        <w:tab/>
        <w:t>Reading time 9 hours, 54 minutes</w:t>
      </w:r>
    </w:p>
    <w:p w:rsidR="00D9473B" w:rsidRPr="00B957D5" w:rsidRDefault="00D9473B" w:rsidP="00FA3D92">
      <w:r w:rsidRPr="00B957D5">
        <w:t xml:space="preserve">1870. Missouri gunsmith Daniel Strange is killed on a cattle-buying trip to Texas. His gun-slinging daughter Danielle--disguised as a young man with her father's name--seeks vengeance. </w:t>
      </w:r>
      <w:proofErr w:type="gramStart"/>
      <w:r w:rsidRPr="00B957D5">
        <w:t>Strong language and some violence.</w:t>
      </w:r>
      <w:proofErr w:type="gramEnd"/>
      <w:r w:rsidRPr="00B957D5">
        <w:t xml:space="preserve"> 1999.</w:t>
      </w:r>
    </w:p>
    <w:p w:rsidR="00D9473B" w:rsidRPr="0050215B" w:rsidRDefault="0050215B" w:rsidP="00440F0F">
      <w:pPr>
        <w:ind w:firstLine="720"/>
        <w:rPr>
          <w:rStyle w:val="Hyperlink"/>
        </w:rPr>
      </w:pPr>
      <w:r>
        <w:rPr>
          <w:rFonts w:cs="Arial"/>
          <w:szCs w:val="28"/>
        </w:rPr>
        <w:fldChar w:fldCharType="begin"/>
      </w:r>
      <w:r w:rsidR="007C3059">
        <w:rPr>
          <w:rFonts w:cs="Arial"/>
          <w:szCs w:val="28"/>
        </w:rPr>
        <w:instrText>HYPERLINK "http://hdl.loc.gov/loc.nls/db.76917"</w:instrText>
      </w:r>
      <w:r>
        <w:rPr>
          <w:rFonts w:cs="Arial"/>
          <w:szCs w:val="28"/>
        </w:rPr>
        <w:fldChar w:fldCharType="separate"/>
      </w:r>
      <w:r w:rsidR="00D9473B" w:rsidRPr="0050215B">
        <w:rPr>
          <w:rStyle w:val="Hyperlink"/>
          <w:rFonts w:cs="Arial"/>
          <w:szCs w:val="28"/>
        </w:rPr>
        <w:t>Download from BARD</w:t>
      </w:r>
      <w:r w:rsidR="007829C9">
        <w:rPr>
          <w:rStyle w:val="Hyperlink"/>
          <w:rFonts w:cs="Arial"/>
          <w:szCs w:val="28"/>
        </w:rPr>
        <w:t>: Death Rides a Chestnut Mare</w:t>
      </w:r>
    </w:p>
    <w:p w:rsidR="00D9473B" w:rsidRPr="00B957D5" w:rsidRDefault="0050215B" w:rsidP="00440F0F">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76917</w:t>
      </w:r>
    </w:p>
    <w:p w:rsidR="00D9473B" w:rsidRPr="00B957D5" w:rsidRDefault="00D9473B" w:rsidP="00FA3D92"/>
    <w:p w:rsidR="00D9473B" w:rsidRPr="00B957D5" w:rsidRDefault="00D9473B" w:rsidP="00FA3D92"/>
    <w:p w:rsidR="00D9473B" w:rsidRPr="002B56CA" w:rsidRDefault="00D9473B" w:rsidP="00FA3D92">
      <w:pPr>
        <w:rPr>
          <w:rStyle w:val="Strong"/>
          <w:rFonts w:cs="Arial"/>
          <w:b w:val="0"/>
          <w:szCs w:val="28"/>
          <w:u w:val="none"/>
        </w:rPr>
      </w:pPr>
      <w:r w:rsidRPr="00B957D5">
        <w:rPr>
          <w:rStyle w:val="Strong"/>
          <w:rFonts w:cs="Arial"/>
          <w:szCs w:val="28"/>
        </w:rPr>
        <w:t xml:space="preserve">War Woman a Novel of the Real People </w:t>
      </w:r>
      <w:proofErr w:type="gramStart"/>
      <w:r w:rsidRPr="002B56CA">
        <w:rPr>
          <w:rStyle w:val="Strong"/>
          <w:rFonts w:cs="Arial"/>
          <w:b w:val="0"/>
          <w:szCs w:val="28"/>
          <w:u w:val="none"/>
        </w:rPr>
        <w:t>By</w:t>
      </w:r>
      <w:proofErr w:type="gramEnd"/>
      <w:r w:rsidRPr="002B56CA">
        <w:rPr>
          <w:rStyle w:val="Strong"/>
          <w:rFonts w:cs="Arial"/>
          <w:b w:val="0"/>
          <w:szCs w:val="28"/>
          <w:u w:val="none"/>
        </w:rPr>
        <w:t xml:space="preserve"> Robert Conley</w:t>
      </w:r>
    </w:p>
    <w:p w:rsidR="00D9473B" w:rsidRPr="002B56CA" w:rsidRDefault="00D9473B" w:rsidP="00FA3D92">
      <w:pPr>
        <w:rPr>
          <w:rStyle w:val="Strong"/>
          <w:rFonts w:cs="Arial"/>
          <w:b w:val="0"/>
          <w:szCs w:val="28"/>
          <w:u w:val="none"/>
        </w:rPr>
      </w:pPr>
      <w:r w:rsidRPr="002B56CA">
        <w:rPr>
          <w:rStyle w:val="Strong"/>
          <w:rFonts w:cs="Arial"/>
          <w:b w:val="0"/>
          <w:szCs w:val="28"/>
          <w:u w:val="none"/>
        </w:rPr>
        <w:t>Read by</w:t>
      </w:r>
      <w:r w:rsidRPr="002B56CA">
        <w:t xml:space="preserve"> Gabriella </w:t>
      </w:r>
      <w:proofErr w:type="spellStart"/>
      <w:r w:rsidRPr="002B56CA">
        <w:rPr>
          <w:rStyle w:val="Strong"/>
          <w:rFonts w:cs="Arial"/>
          <w:b w:val="0"/>
          <w:szCs w:val="28"/>
          <w:u w:val="none"/>
        </w:rPr>
        <w:t>Cavallero</w:t>
      </w:r>
      <w:proofErr w:type="spellEnd"/>
      <w:r w:rsidRPr="002B56CA">
        <w:rPr>
          <w:rStyle w:val="Strong"/>
          <w:rFonts w:cs="Arial"/>
          <w:b w:val="0"/>
          <w:szCs w:val="28"/>
          <w:u w:val="none"/>
        </w:rPr>
        <w:tab/>
      </w:r>
      <w:r w:rsidRPr="002B56CA">
        <w:rPr>
          <w:rStyle w:val="Strong"/>
          <w:rFonts w:cs="Arial"/>
          <w:b w:val="0"/>
          <w:szCs w:val="28"/>
          <w:u w:val="none"/>
        </w:rPr>
        <w:tab/>
        <w:t>Reading time 13 hours, 1 minute</w:t>
      </w:r>
    </w:p>
    <w:p w:rsidR="00D9473B" w:rsidRPr="002B56CA" w:rsidRDefault="00D9473B" w:rsidP="00FA3D92">
      <w:pPr>
        <w:rPr>
          <w:rStyle w:val="Strong"/>
          <w:rFonts w:cs="Arial"/>
          <w:b w:val="0"/>
          <w:szCs w:val="28"/>
          <w:u w:val="none"/>
        </w:rPr>
      </w:pPr>
      <w:r w:rsidRPr="002B56CA">
        <w:rPr>
          <w:rStyle w:val="Strong"/>
          <w:rFonts w:cs="Arial"/>
          <w:b w:val="0"/>
          <w:szCs w:val="28"/>
          <w:u w:val="none"/>
        </w:rPr>
        <w:t xml:space="preserve">In 1580 when Whirlwind, a Cherokee maiden, is sixteen, she compels her twin brother and five others to join her on a dangerous trip to Florida to trade with the Spaniards. On this tragic journey she proves her leadership abilities and is renamed War Woman. </w:t>
      </w:r>
      <w:proofErr w:type="gramStart"/>
      <w:r w:rsidRPr="002B56CA">
        <w:rPr>
          <w:rStyle w:val="Strong"/>
          <w:rFonts w:cs="Arial"/>
          <w:b w:val="0"/>
          <w:szCs w:val="28"/>
          <w:u w:val="none"/>
        </w:rPr>
        <w:t>Violence.</w:t>
      </w:r>
      <w:proofErr w:type="gramEnd"/>
      <w:r w:rsidRPr="002B56CA">
        <w:rPr>
          <w:rStyle w:val="Strong"/>
          <w:rFonts w:cs="Arial"/>
          <w:b w:val="0"/>
          <w:szCs w:val="28"/>
          <w:u w:val="none"/>
        </w:rPr>
        <w:t xml:space="preserve"> 1997.</w:t>
      </w:r>
    </w:p>
    <w:p w:rsidR="00D9473B" w:rsidRPr="007C3059" w:rsidRDefault="007C3059" w:rsidP="002B56CA">
      <w:pPr>
        <w:ind w:firstLine="720"/>
        <w:rPr>
          <w:rStyle w:val="Hyperlink"/>
        </w:rPr>
      </w:pPr>
      <w:r>
        <w:rPr>
          <w:rFonts w:cs="Arial"/>
          <w:szCs w:val="28"/>
        </w:rPr>
        <w:fldChar w:fldCharType="begin"/>
      </w:r>
      <w:r>
        <w:rPr>
          <w:rFonts w:cs="Arial"/>
          <w:szCs w:val="28"/>
        </w:rPr>
        <w:instrText xml:space="preserve"> HYPERLINK "http://hdl.loc.gov/loc.nls/db.52728" </w:instrText>
      </w:r>
      <w:r>
        <w:rPr>
          <w:rFonts w:cs="Arial"/>
          <w:szCs w:val="28"/>
        </w:rPr>
        <w:fldChar w:fldCharType="separate"/>
      </w:r>
      <w:r w:rsidR="00D9473B" w:rsidRPr="007C3059">
        <w:rPr>
          <w:rStyle w:val="Hyperlink"/>
          <w:rFonts w:cs="Arial"/>
          <w:szCs w:val="28"/>
        </w:rPr>
        <w:t>Download from BARD</w:t>
      </w:r>
      <w:r w:rsidR="00665070" w:rsidRPr="007C3059">
        <w:rPr>
          <w:rStyle w:val="Hyperlink"/>
          <w:rFonts w:cs="Arial"/>
          <w:szCs w:val="28"/>
        </w:rPr>
        <w:t>: War Woman a Novel of the Real People</w:t>
      </w:r>
    </w:p>
    <w:p w:rsidR="007829C9" w:rsidRDefault="007C3059" w:rsidP="002B56CA">
      <w:pPr>
        <w:ind w:firstLine="720"/>
      </w:pPr>
      <w:r>
        <w:rPr>
          <w:rFonts w:cs="Arial"/>
          <w:szCs w:val="28"/>
        </w:rPr>
        <w:fldChar w:fldCharType="end"/>
      </w:r>
      <w:r w:rsidR="00D9473B" w:rsidRPr="002B56CA">
        <w:t xml:space="preserve">Also available on cassette </w:t>
      </w:r>
      <w:r w:rsidR="0064336A" w:rsidRPr="002B56CA">
        <w:t>RC0</w:t>
      </w:r>
      <w:r w:rsidR="00D9473B" w:rsidRPr="002B56CA">
        <w:t>52728</w:t>
      </w:r>
    </w:p>
    <w:p w:rsidR="007829C9" w:rsidRDefault="007829C9">
      <w:r>
        <w:br w:type="page"/>
      </w:r>
    </w:p>
    <w:p w:rsidR="00D9473B" w:rsidRPr="00B957D5" w:rsidRDefault="00D9473B" w:rsidP="00FA3D92">
      <w:r w:rsidRPr="002B56CA">
        <w:rPr>
          <w:rStyle w:val="Strong"/>
        </w:rPr>
        <w:lastRenderedPageBreak/>
        <w:t>Hell’s Riders</w:t>
      </w:r>
      <w:r w:rsidRPr="00B957D5">
        <w:t xml:space="preserve"> </w:t>
      </w:r>
      <w:proofErr w:type="gramStart"/>
      <w:r w:rsidRPr="00B957D5">
        <w:t>By</w:t>
      </w:r>
      <w:proofErr w:type="gramEnd"/>
      <w:r w:rsidRPr="00B957D5">
        <w:t xml:space="preserve"> Ralph Cotton</w:t>
      </w:r>
    </w:p>
    <w:p w:rsidR="00D9473B" w:rsidRPr="00B957D5" w:rsidRDefault="00D9473B" w:rsidP="00FA3D92">
      <w:r w:rsidRPr="00B957D5">
        <w:t>Read by Ray Childs</w:t>
      </w:r>
      <w:r w:rsidRPr="00B957D5">
        <w:tab/>
      </w:r>
      <w:r w:rsidRPr="00B957D5">
        <w:tab/>
      </w:r>
      <w:r w:rsidRPr="00B957D5">
        <w:tab/>
        <w:t>Reading time 10 hours, 46 minutes</w:t>
      </w:r>
    </w:p>
    <w:p w:rsidR="00D9473B" w:rsidRPr="00B957D5" w:rsidRDefault="00D9473B" w:rsidP="00FA3D92">
      <w:r w:rsidRPr="00B957D5">
        <w:t xml:space="preserve">Ranger Sam </w:t>
      </w:r>
      <w:proofErr w:type="spellStart"/>
      <w:r w:rsidRPr="00B957D5">
        <w:t>Burrack</w:t>
      </w:r>
      <w:proofErr w:type="spellEnd"/>
      <w:r w:rsidRPr="00B957D5">
        <w:t xml:space="preserve"> and prisoner Ted Riley arrive at Clifton Wells, where scalp hunters have just attacked. They find Sheriff Boyd Tackett's betrothed, Greta, dead and her twelve-year-old daughter, Hilda, missing. Tackett, </w:t>
      </w:r>
      <w:proofErr w:type="spellStart"/>
      <w:r w:rsidRPr="00B957D5">
        <w:t>Burrack</w:t>
      </w:r>
      <w:proofErr w:type="spellEnd"/>
      <w:r w:rsidRPr="00B957D5">
        <w:t xml:space="preserve">, and Riley ride out to find the killers and save Hilda. </w:t>
      </w:r>
      <w:proofErr w:type="gramStart"/>
      <w:r w:rsidRPr="00B957D5">
        <w:t>Violence and some strong language.</w:t>
      </w:r>
      <w:proofErr w:type="gramEnd"/>
      <w:r w:rsidRPr="00B957D5">
        <w:t xml:space="preserve"> 2004. </w:t>
      </w:r>
    </w:p>
    <w:p w:rsidR="00D9473B" w:rsidRPr="0050215B" w:rsidRDefault="0050215B" w:rsidP="002B56CA">
      <w:pPr>
        <w:ind w:firstLine="720"/>
        <w:rPr>
          <w:rStyle w:val="Hyperlink"/>
        </w:rPr>
      </w:pPr>
      <w:r>
        <w:rPr>
          <w:rFonts w:cs="Arial"/>
          <w:szCs w:val="28"/>
        </w:rPr>
        <w:fldChar w:fldCharType="begin"/>
      </w:r>
      <w:r w:rsidR="007C3059">
        <w:rPr>
          <w:rFonts w:cs="Arial"/>
          <w:szCs w:val="28"/>
        </w:rPr>
        <w:instrText>HYPERLINK "http://hdl.loc.gov/loc.nls/db.61470"</w:instrText>
      </w:r>
      <w:r>
        <w:rPr>
          <w:rFonts w:cs="Arial"/>
          <w:szCs w:val="28"/>
        </w:rPr>
        <w:fldChar w:fldCharType="separate"/>
      </w:r>
      <w:r w:rsidR="00D9473B" w:rsidRPr="0050215B">
        <w:rPr>
          <w:rStyle w:val="Hyperlink"/>
          <w:rFonts w:cs="Arial"/>
          <w:szCs w:val="28"/>
        </w:rPr>
        <w:t>Download from BARD</w:t>
      </w:r>
      <w:r w:rsidR="00665070">
        <w:rPr>
          <w:rStyle w:val="Hyperlink"/>
          <w:rFonts w:cs="Arial"/>
          <w:szCs w:val="28"/>
        </w:rPr>
        <w:t>: Hell’s Riders</w:t>
      </w:r>
    </w:p>
    <w:p w:rsidR="00D9473B" w:rsidRPr="00B957D5" w:rsidRDefault="0050215B" w:rsidP="002B56CA">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61470</w:t>
      </w:r>
    </w:p>
    <w:p w:rsidR="00D9473B" w:rsidRPr="00B957D5" w:rsidRDefault="00D9473B" w:rsidP="002B56CA">
      <w:pPr>
        <w:ind w:firstLine="720"/>
      </w:pPr>
      <w:r w:rsidRPr="00B957D5">
        <w:t xml:space="preserve">Also available on cassette </w:t>
      </w:r>
      <w:r w:rsidR="0064336A" w:rsidRPr="00B957D5">
        <w:t>RC0</w:t>
      </w:r>
      <w:r w:rsidRPr="00B957D5">
        <w:t>61470</w:t>
      </w:r>
    </w:p>
    <w:p w:rsidR="00D9473B" w:rsidRPr="00B957D5" w:rsidRDefault="00D9473B" w:rsidP="00FA3D92"/>
    <w:p w:rsidR="00D9473B" w:rsidRPr="00B957D5" w:rsidRDefault="00D9473B" w:rsidP="00FA3D92"/>
    <w:p w:rsidR="00D9473B" w:rsidRPr="00B957D5" w:rsidRDefault="00D9473B" w:rsidP="00FA3D92">
      <w:r w:rsidRPr="002B56CA">
        <w:rPr>
          <w:rStyle w:val="Strong"/>
        </w:rPr>
        <w:t>Roy and Lillie: a Love Story</w:t>
      </w:r>
      <w:r w:rsidRPr="00B957D5">
        <w:t xml:space="preserve"> </w:t>
      </w:r>
      <w:proofErr w:type="gramStart"/>
      <w:r w:rsidRPr="00B957D5">
        <w:t>By</w:t>
      </w:r>
      <w:proofErr w:type="gramEnd"/>
      <w:r w:rsidRPr="00B957D5">
        <w:t xml:space="preserve"> Loren </w:t>
      </w:r>
      <w:proofErr w:type="spellStart"/>
      <w:r w:rsidRPr="00B957D5">
        <w:t>Estleman</w:t>
      </w:r>
      <w:proofErr w:type="spellEnd"/>
      <w:r w:rsidRPr="00B957D5">
        <w:t xml:space="preserve"> </w:t>
      </w:r>
    </w:p>
    <w:p w:rsidR="00D9473B" w:rsidRPr="00B957D5" w:rsidRDefault="00D9473B" w:rsidP="00FA3D92">
      <w:r w:rsidRPr="00B957D5">
        <w:t>Read by John Polk</w:t>
      </w:r>
      <w:r w:rsidRPr="00B957D5">
        <w:tab/>
      </w:r>
      <w:r w:rsidRPr="00B957D5">
        <w:tab/>
      </w:r>
      <w:r w:rsidR="002B56CA">
        <w:tab/>
      </w:r>
      <w:r w:rsidRPr="00B957D5">
        <w:t>Reading time 8 hours, 11 minutes</w:t>
      </w:r>
    </w:p>
    <w:p w:rsidR="00D9473B" w:rsidRPr="00B957D5" w:rsidRDefault="00D9473B" w:rsidP="00FA3D92">
      <w:r w:rsidRPr="00B957D5">
        <w:t>Fictionalized account of the nineteenth-century love affair carried on via correspondence between Texas saloon keeper and judge Roy Bean, known as "the law west of the Pecos," and English actress Lillie "Jersey Lily" Langtry. Spur Award Finalist. 2010.</w:t>
      </w:r>
    </w:p>
    <w:p w:rsidR="00D9473B" w:rsidRPr="0050215B" w:rsidRDefault="0050215B" w:rsidP="002B56CA">
      <w:pPr>
        <w:ind w:firstLine="720"/>
        <w:rPr>
          <w:rStyle w:val="Hyperlink"/>
        </w:rPr>
      </w:pPr>
      <w:r>
        <w:rPr>
          <w:rFonts w:cs="Arial"/>
          <w:szCs w:val="28"/>
        </w:rPr>
        <w:fldChar w:fldCharType="begin"/>
      </w:r>
      <w:r w:rsidR="007C3059">
        <w:rPr>
          <w:rFonts w:cs="Arial"/>
          <w:szCs w:val="28"/>
        </w:rPr>
        <w:instrText>HYPERLINK "http://hdl.loc.gov/loc.nls/db.75026"</w:instrText>
      </w:r>
      <w:r>
        <w:rPr>
          <w:rFonts w:cs="Arial"/>
          <w:szCs w:val="28"/>
        </w:rPr>
        <w:fldChar w:fldCharType="separate"/>
      </w:r>
      <w:r w:rsidR="00D9473B" w:rsidRPr="0050215B">
        <w:rPr>
          <w:rStyle w:val="Hyperlink"/>
          <w:rFonts w:cs="Arial"/>
          <w:szCs w:val="28"/>
        </w:rPr>
        <w:t>Download from BARD</w:t>
      </w:r>
      <w:r w:rsidR="00665070">
        <w:rPr>
          <w:rStyle w:val="Hyperlink"/>
          <w:rFonts w:cs="Arial"/>
          <w:szCs w:val="28"/>
        </w:rPr>
        <w:t>: Roy and Lillie a Love Story</w:t>
      </w:r>
    </w:p>
    <w:p w:rsidR="00D9473B" w:rsidRPr="00B957D5" w:rsidRDefault="0050215B" w:rsidP="002B56CA">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75026</w:t>
      </w:r>
    </w:p>
    <w:p w:rsidR="00D9473B" w:rsidRPr="00B957D5" w:rsidRDefault="00D9473B" w:rsidP="00FA3D92"/>
    <w:p w:rsidR="00D9473B" w:rsidRPr="00B957D5" w:rsidRDefault="00D9473B" w:rsidP="00FA3D92"/>
    <w:p w:rsidR="00D9473B" w:rsidRPr="00B957D5" w:rsidRDefault="00D9473B" w:rsidP="00FA3D92">
      <w:proofErr w:type="spellStart"/>
      <w:r w:rsidRPr="002B56CA">
        <w:rPr>
          <w:rStyle w:val="Strong"/>
        </w:rPr>
        <w:t>Longarm</w:t>
      </w:r>
      <w:proofErr w:type="spellEnd"/>
      <w:r w:rsidRPr="002B56CA">
        <w:rPr>
          <w:rStyle w:val="Strong"/>
        </w:rPr>
        <w:t xml:space="preserve"> on the Thunderbird Run</w:t>
      </w:r>
      <w:r w:rsidRPr="00B957D5">
        <w:t xml:space="preserve"> </w:t>
      </w:r>
      <w:proofErr w:type="gramStart"/>
      <w:r w:rsidRPr="00B957D5">
        <w:t>By</w:t>
      </w:r>
      <w:proofErr w:type="gramEnd"/>
      <w:r w:rsidRPr="00B957D5">
        <w:t xml:space="preserve"> Tabor Evans</w:t>
      </w:r>
    </w:p>
    <w:p w:rsidR="00D9473B" w:rsidRPr="00B957D5" w:rsidRDefault="00D9473B" w:rsidP="00FA3D92">
      <w:r w:rsidRPr="00B957D5">
        <w:t xml:space="preserve">Read by Phil </w:t>
      </w:r>
      <w:proofErr w:type="spellStart"/>
      <w:r w:rsidRPr="00B957D5">
        <w:t>Regensdorf</w:t>
      </w:r>
      <w:proofErr w:type="spellEnd"/>
      <w:r w:rsidRPr="00B957D5">
        <w:tab/>
      </w:r>
      <w:r w:rsidR="002B56CA">
        <w:tab/>
      </w:r>
      <w:r w:rsidRPr="00B957D5">
        <w:t>Reading time 6 hours, 10 minutes</w:t>
      </w:r>
    </w:p>
    <w:p w:rsidR="00D9473B" w:rsidRPr="00B957D5" w:rsidRDefault="00D9473B" w:rsidP="00FA3D92">
      <w:r w:rsidRPr="00B957D5">
        <w:t>When the only road out of Thunderbird Canyon, a silver-mining town, is blocked, Marshal Long is stranded along with the law-abiding residents, silver miners, and the still unidentified members of the outlaw White Hood Gang.</w:t>
      </w:r>
    </w:p>
    <w:p w:rsidR="00D9473B" w:rsidRPr="0050215B" w:rsidRDefault="0050215B" w:rsidP="002B56CA">
      <w:pPr>
        <w:ind w:firstLine="720"/>
        <w:rPr>
          <w:rStyle w:val="Hyperlink"/>
        </w:rPr>
      </w:pPr>
      <w:r>
        <w:rPr>
          <w:rFonts w:cs="Arial"/>
          <w:szCs w:val="28"/>
        </w:rPr>
        <w:fldChar w:fldCharType="begin"/>
      </w:r>
      <w:r w:rsidR="007C3059">
        <w:rPr>
          <w:rFonts w:cs="Arial"/>
          <w:szCs w:val="28"/>
        </w:rPr>
        <w:instrText>HYPERLINK "http://hdl.loc.gov/loc.nls/db.28820"</w:instrText>
      </w:r>
      <w:r>
        <w:rPr>
          <w:rFonts w:cs="Arial"/>
          <w:szCs w:val="28"/>
        </w:rPr>
        <w:fldChar w:fldCharType="separate"/>
      </w:r>
      <w:r w:rsidR="00D9473B" w:rsidRPr="0050215B">
        <w:rPr>
          <w:rStyle w:val="Hyperlink"/>
          <w:rFonts w:cs="Arial"/>
          <w:szCs w:val="28"/>
        </w:rPr>
        <w:t>Download from BARD</w:t>
      </w:r>
      <w:r w:rsidR="00B72CA8">
        <w:rPr>
          <w:rStyle w:val="Hyperlink"/>
          <w:rFonts w:cs="Arial"/>
          <w:szCs w:val="28"/>
        </w:rPr>
        <w:t xml:space="preserve">: </w:t>
      </w:r>
      <w:proofErr w:type="spellStart"/>
      <w:r w:rsidR="00B72CA8">
        <w:rPr>
          <w:rStyle w:val="Hyperlink"/>
          <w:rFonts w:cs="Arial"/>
          <w:szCs w:val="28"/>
        </w:rPr>
        <w:t>Longarm</w:t>
      </w:r>
      <w:proofErr w:type="spellEnd"/>
      <w:r w:rsidR="00B72CA8">
        <w:rPr>
          <w:rStyle w:val="Hyperlink"/>
          <w:rFonts w:cs="Arial"/>
          <w:szCs w:val="28"/>
        </w:rPr>
        <w:t xml:space="preserve"> and the Thunderbird Run</w:t>
      </w:r>
    </w:p>
    <w:p w:rsidR="00D9473B" w:rsidRPr="00B957D5" w:rsidRDefault="0050215B" w:rsidP="002B56CA">
      <w:pPr>
        <w:ind w:firstLine="720"/>
      </w:pPr>
      <w:r>
        <w:rPr>
          <w:rFonts w:cs="Arial"/>
          <w:szCs w:val="28"/>
        </w:rPr>
        <w:fldChar w:fldCharType="end"/>
      </w:r>
      <w:r w:rsidR="00D9473B" w:rsidRPr="00B957D5">
        <w:t xml:space="preserve">Also available on cassette </w:t>
      </w:r>
      <w:r w:rsidR="0064336A" w:rsidRPr="00B957D5">
        <w:t>RC0</w:t>
      </w:r>
      <w:r w:rsidR="00D9473B" w:rsidRPr="00B957D5">
        <w:t>28820</w:t>
      </w:r>
    </w:p>
    <w:p w:rsidR="00D9473B" w:rsidRPr="00B957D5" w:rsidRDefault="00D9473B" w:rsidP="00FA3D92"/>
    <w:p w:rsidR="00D9473B" w:rsidRPr="00B957D5" w:rsidRDefault="00D9473B" w:rsidP="00FA3D92"/>
    <w:p w:rsidR="00D9473B" w:rsidRPr="00B957D5" w:rsidRDefault="00D9473B" w:rsidP="00FA3D92">
      <w:r w:rsidRPr="00D24ADB">
        <w:rPr>
          <w:rStyle w:val="Strong"/>
        </w:rPr>
        <w:t>Trail of the Tattered Star</w:t>
      </w:r>
      <w:r w:rsidRPr="00B957D5">
        <w:t xml:space="preserve"> </w:t>
      </w:r>
      <w:proofErr w:type="gramStart"/>
      <w:r w:rsidRPr="00B957D5">
        <w:t>By</w:t>
      </w:r>
      <w:proofErr w:type="gramEnd"/>
      <w:r w:rsidRPr="00B957D5">
        <w:t xml:space="preserve"> Cliff Farrell</w:t>
      </w:r>
    </w:p>
    <w:p w:rsidR="00D9473B" w:rsidRPr="00B957D5" w:rsidRDefault="00D9473B" w:rsidP="00FA3D92">
      <w:r w:rsidRPr="00B957D5">
        <w:t>Read by Jeremy Gage</w:t>
      </w:r>
      <w:r w:rsidRPr="00B957D5">
        <w:tab/>
      </w:r>
      <w:r w:rsidRPr="00B957D5">
        <w:tab/>
      </w:r>
      <w:r w:rsidRPr="00B957D5">
        <w:tab/>
        <w:t>Reading time 6 hours, 45 minutes</w:t>
      </w:r>
    </w:p>
    <w:p w:rsidR="00D9473B" w:rsidRPr="00B957D5" w:rsidRDefault="00D9473B" w:rsidP="00FA3D92">
      <w:r w:rsidRPr="00B957D5">
        <w:t xml:space="preserve">During the Civil War a group of Confederate sympathizers plots to seize California for the South. Assigned to thwart the conspiracy, Union agent Mike </w:t>
      </w:r>
      <w:proofErr w:type="spellStart"/>
      <w:r w:rsidRPr="00B957D5">
        <w:t>McLish</w:t>
      </w:r>
      <w:proofErr w:type="spellEnd"/>
      <w:r w:rsidRPr="00B957D5">
        <w:t xml:space="preserve"> tracks the rebels through miles of Apache territory. 1961.</w:t>
      </w:r>
    </w:p>
    <w:p w:rsidR="00D9473B" w:rsidRPr="0050215B" w:rsidRDefault="0050215B" w:rsidP="00D24ADB">
      <w:pPr>
        <w:ind w:firstLine="720"/>
        <w:rPr>
          <w:rStyle w:val="Hyperlink"/>
        </w:rPr>
      </w:pPr>
      <w:r>
        <w:rPr>
          <w:rFonts w:cs="Arial"/>
          <w:szCs w:val="28"/>
        </w:rPr>
        <w:fldChar w:fldCharType="begin"/>
      </w:r>
      <w:r w:rsidR="007C3059">
        <w:rPr>
          <w:rFonts w:cs="Arial"/>
          <w:szCs w:val="28"/>
        </w:rPr>
        <w:instrText>HYPERLINK "http://hdl.loc.gov/loc.nls/db.63236"</w:instrText>
      </w:r>
      <w:r>
        <w:rPr>
          <w:rFonts w:cs="Arial"/>
          <w:szCs w:val="28"/>
        </w:rPr>
        <w:fldChar w:fldCharType="separate"/>
      </w:r>
      <w:r w:rsidR="00D9473B" w:rsidRPr="0050215B">
        <w:rPr>
          <w:rStyle w:val="Hyperlink"/>
          <w:rFonts w:cs="Arial"/>
          <w:szCs w:val="28"/>
        </w:rPr>
        <w:t>Download from BARD</w:t>
      </w:r>
      <w:r w:rsidR="00B72CA8">
        <w:rPr>
          <w:rStyle w:val="Hyperlink"/>
          <w:rFonts w:cs="Arial"/>
          <w:szCs w:val="28"/>
        </w:rPr>
        <w:t>: Trail of the Tattered Star</w:t>
      </w:r>
    </w:p>
    <w:p w:rsidR="00D9473B" w:rsidRPr="00B957D5" w:rsidRDefault="0050215B" w:rsidP="00D24ADB">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63236</w:t>
      </w:r>
    </w:p>
    <w:p w:rsidR="00F93394" w:rsidRDefault="00D9473B" w:rsidP="00D24ADB">
      <w:pPr>
        <w:ind w:firstLine="720"/>
      </w:pPr>
      <w:r w:rsidRPr="00B957D5">
        <w:t xml:space="preserve">Also available on cassette </w:t>
      </w:r>
      <w:r w:rsidR="0064336A" w:rsidRPr="00B957D5">
        <w:t>RC0</w:t>
      </w:r>
      <w:r w:rsidRPr="00B957D5">
        <w:t>63236</w:t>
      </w:r>
    </w:p>
    <w:p w:rsidR="00F93394" w:rsidRDefault="00F93394">
      <w:r>
        <w:br w:type="page"/>
      </w:r>
    </w:p>
    <w:p w:rsidR="00D9473B" w:rsidRDefault="00D9473B" w:rsidP="00FA3D92"/>
    <w:p w:rsidR="00CC1695" w:rsidRPr="00B957D5" w:rsidRDefault="00CC1695" w:rsidP="00FA3D92"/>
    <w:p w:rsidR="00D9473B" w:rsidRPr="00D24ADB" w:rsidRDefault="00D9473B" w:rsidP="00FA3D92">
      <w:pPr>
        <w:rPr>
          <w:rStyle w:val="Strong"/>
          <w:rFonts w:cs="Arial"/>
          <w:b w:val="0"/>
          <w:szCs w:val="28"/>
          <w:u w:val="none"/>
        </w:rPr>
      </w:pPr>
      <w:r w:rsidRPr="00B957D5">
        <w:rPr>
          <w:rStyle w:val="Strong"/>
          <w:rFonts w:cs="Arial"/>
          <w:szCs w:val="28"/>
        </w:rPr>
        <w:t xml:space="preserve">Six-Horse Hitch </w:t>
      </w:r>
      <w:proofErr w:type="gramStart"/>
      <w:r w:rsidRPr="00D24ADB">
        <w:rPr>
          <w:rStyle w:val="Strong"/>
          <w:rFonts w:cs="Arial"/>
          <w:b w:val="0"/>
          <w:szCs w:val="28"/>
          <w:u w:val="none"/>
        </w:rPr>
        <w:t>By</w:t>
      </w:r>
      <w:proofErr w:type="gramEnd"/>
      <w:r w:rsidRPr="00D24ADB">
        <w:rPr>
          <w:rStyle w:val="Strong"/>
          <w:rFonts w:cs="Arial"/>
          <w:b w:val="0"/>
          <w:szCs w:val="28"/>
          <w:u w:val="none"/>
        </w:rPr>
        <w:t xml:space="preserve"> Janice Holt Giles</w:t>
      </w:r>
    </w:p>
    <w:p w:rsidR="00D9473B" w:rsidRPr="00D24ADB" w:rsidRDefault="00D9473B" w:rsidP="00FA3D92">
      <w:pPr>
        <w:rPr>
          <w:rStyle w:val="Strong"/>
          <w:rFonts w:cs="Arial"/>
          <w:b w:val="0"/>
          <w:szCs w:val="28"/>
          <w:u w:val="none"/>
        </w:rPr>
      </w:pPr>
      <w:r w:rsidRPr="00D24ADB">
        <w:rPr>
          <w:rStyle w:val="Strong"/>
          <w:rFonts w:cs="Arial"/>
          <w:b w:val="0"/>
          <w:szCs w:val="28"/>
          <w:u w:val="none"/>
        </w:rPr>
        <w:t xml:space="preserve">Read by Eric </w:t>
      </w:r>
      <w:proofErr w:type="spellStart"/>
      <w:r w:rsidRPr="00D24ADB">
        <w:rPr>
          <w:rStyle w:val="Strong"/>
          <w:rFonts w:cs="Arial"/>
          <w:b w:val="0"/>
          <w:szCs w:val="28"/>
          <w:u w:val="none"/>
        </w:rPr>
        <w:t>Plesner</w:t>
      </w:r>
      <w:proofErr w:type="spellEnd"/>
      <w:r w:rsidRPr="00D24ADB">
        <w:rPr>
          <w:rStyle w:val="Strong"/>
          <w:rFonts w:cs="Arial"/>
          <w:b w:val="0"/>
          <w:szCs w:val="28"/>
          <w:u w:val="none"/>
        </w:rPr>
        <w:tab/>
      </w:r>
      <w:r w:rsidRPr="00D24ADB">
        <w:rPr>
          <w:rStyle w:val="Strong"/>
          <w:rFonts w:cs="Arial"/>
          <w:b w:val="0"/>
          <w:szCs w:val="28"/>
          <w:u w:val="none"/>
        </w:rPr>
        <w:tab/>
      </w:r>
      <w:r w:rsidRPr="00D24ADB">
        <w:rPr>
          <w:rStyle w:val="Strong"/>
          <w:rFonts w:cs="Arial"/>
          <w:b w:val="0"/>
          <w:szCs w:val="28"/>
          <w:u w:val="none"/>
        </w:rPr>
        <w:tab/>
        <w:t>Reading time 12 hours, 47 minutes</w:t>
      </w:r>
    </w:p>
    <w:p w:rsidR="00D9473B" w:rsidRPr="00D24ADB" w:rsidRDefault="00D9473B" w:rsidP="00FA3D92">
      <w:pPr>
        <w:rPr>
          <w:rStyle w:val="Strong"/>
          <w:rFonts w:cs="Arial"/>
          <w:b w:val="0"/>
          <w:szCs w:val="28"/>
          <w:u w:val="none"/>
        </w:rPr>
      </w:pPr>
      <w:r w:rsidRPr="00D24ADB">
        <w:rPr>
          <w:rStyle w:val="Strong"/>
          <w:rFonts w:cs="Arial"/>
          <w:b w:val="0"/>
          <w:szCs w:val="28"/>
          <w:u w:val="none"/>
        </w:rPr>
        <w:t>A young cowboy relates his adventures driving an overland stage west from Missouri and his unhappy love for Bernie, who is abducted by a Ute chieftain. 1969.</w:t>
      </w:r>
    </w:p>
    <w:p w:rsidR="00D9473B" w:rsidRPr="00D24ADB" w:rsidRDefault="00F3315A" w:rsidP="00D24ADB">
      <w:pPr>
        <w:ind w:left="720"/>
        <w:rPr>
          <w:rStyle w:val="Strong"/>
          <w:rFonts w:cs="Arial"/>
          <w:b w:val="0"/>
          <w:bCs w:val="0"/>
          <w:szCs w:val="28"/>
          <w:u w:val="none"/>
        </w:rPr>
      </w:pPr>
      <w:hyperlink r:id="rId11" w:history="1">
        <w:r w:rsidR="00604332" w:rsidRPr="007C3059">
          <w:rPr>
            <w:rStyle w:val="Hyperlink"/>
            <w:rFonts w:cs="Arial"/>
            <w:szCs w:val="28"/>
          </w:rPr>
          <w:t>Download from BARD</w:t>
        </w:r>
        <w:r w:rsidR="00CC1695" w:rsidRPr="007C3059">
          <w:rPr>
            <w:rStyle w:val="Hyperlink"/>
            <w:rFonts w:cs="Arial"/>
            <w:szCs w:val="28"/>
          </w:rPr>
          <w:t>: Six-Horse Hitch</w:t>
        </w:r>
      </w:hyperlink>
      <w:r w:rsidR="00D9473B" w:rsidRPr="00D24ADB">
        <w:br/>
        <w:t xml:space="preserve">Also available on cassette </w:t>
      </w:r>
      <w:r w:rsidR="0064336A" w:rsidRPr="00D24ADB">
        <w:t>DB0</w:t>
      </w:r>
      <w:r w:rsidR="00D9473B" w:rsidRPr="00D24ADB">
        <w:t>17066</w:t>
      </w:r>
    </w:p>
    <w:p w:rsidR="00D9473B" w:rsidRPr="00D24ADB" w:rsidRDefault="00D9473B" w:rsidP="00FA3D92">
      <w:pPr>
        <w:rPr>
          <w:rStyle w:val="Strong"/>
          <w:rFonts w:cs="Arial"/>
          <w:b w:val="0"/>
          <w:szCs w:val="28"/>
          <w:u w:val="none"/>
        </w:rPr>
      </w:pPr>
    </w:p>
    <w:p w:rsidR="00D9473B" w:rsidRPr="00B957D5" w:rsidRDefault="00D9473B" w:rsidP="00FA3D92">
      <w:pPr>
        <w:rPr>
          <w:rStyle w:val="Strong"/>
          <w:rFonts w:cs="Arial"/>
          <w:b w:val="0"/>
          <w:szCs w:val="28"/>
        </w:rPr>
      </w:pPr>
    </w:p>
    <w:p w:rsidR="00D9473B" w:rsidRPr="00B957D5" w:rsidRDefault="00D9473B" w:rsidP="00FA3D92">
      <w:r w:rsidRPr="00D24ADB">
        <w:rPr>
          <w:rStyle w:val="Strong"/>
        </w:rPr>
        <w:t>The Big Sky</w:t>
      </w:r>
      <w:r w:rsidRPr="00B957D5">
        <w:t xml:space="preserve"> </w:t>
      </w:r>
      <w:proofErr w:type="gramStart"/>
      <w:r w:rsidRPr="00B957D5">
        <w:t>By</w:t>
      </w:r>
      <w:proofErr w:type="gramEnd"/>
      <w:r w:rsidRPr="00B957D5">
        <w:t xml:space="preserve"> A.B. Guthrie</w:t>
      </w:r>
    </w:p>
    <w:p w:rsidR="00D9473B" w:rsidRPr="00B957D5" w:rsidRDefault="00D24ADB" w:rsidP="00FA3D92">
      <w:r>
        <w:t>Read by Jack Fox</w:t>
      </w:r>
      <w:r>
        <w:tab/>
      </w:r>
      <w:r>
        <w:tab/>
      </w:r>
      <w:r>
        <w:tab/>
      </w:r>
      <w:r w:rsidR="00D9473B" w:rsidRPr="00B957D5">
        <w:t>Reading time 13 hours, 42 minutes</w:t>
      </w:r>
    </w:p>
    <w:p w:rsidR="00D9473B" w:rsidRPr="00B957D5" w:rsidRDefault="00D9473B" w:rsidP="00FA3D92">
      <w:r w:rsidRPr="00B957D5">
        <w:t xml:space="preserve">1830s. Seventeen-year-old Boone Caudill heads west from Kentucky after trying to kill his strict father. Boone travels the Missouri River to the Rockies, joins other mountain men, takes a native wife, and becomes as harsh as the wilderness. </w:t>
      </w:r>
      <w:proofErr w:type="gramStart"/>
      <w:r w:rsidRPr="00B957D5">
        <w:t xml:space="preserve">Includes Wallace </w:t>
      </w:r>
      <w:proofErr w:type="spellStart"/>
      <w:r w:rsidRPr="00B957D5">
        <w:t>Stegner's</w:t>
      </w:r>
      <w:proofErr w:type="spellEnd"/>
      <w:r w:rsidRPr="00B957D5">
        <w:t xml:space="preserve"> 1965 foreword.</w:t>
      </w:r>
      <w:proofErr w:type="gramEnd"/>
      <w:r w:rsidRPr="00B957D5">
        <w:t xml:space="preserve"> </w:t>
      </w:r>
      <w:proofErr w:type="gramStart"/>
      <w:r w:rsidRPr="00B957D5">
        <w:t>Some violence and some strong language.</w:t>
      </w:r>
      <w:proofErr w:type="gramEnd"/>
      <w:r w:rsidRPr="00B957D5">
        <w:t xml:space="preserve"> 1947.</w:t>
      </w:r>
    </w:p>
    <w:p w:rsidR="00D9473B" w:rsidRPr="00604332" w:rsidRDefault="00604332" w:rsidP="00D24ADB">
      <w:pPr>
        <w:ind w:firstLine="720"/>
        <w:rPr>
          <w:rStyle w:val="Hyperlink"/>
        </w:rPr>
      </w:pPr>
      <w:r>
        <w:rPr>
          <w:rFonts w:cs="Arial"/>
          <w:szCs w:val="28"/>
        </w:rPr>
        <w:fldChar w:fldCharType="begin"/>
      </w:r>
      <w:r w:rsidR="007C3059">
        <w:rPr>
          <w:rFonts w:cs="Arial"/>
          <w:szCs w:val="28"/>
        </w:rPr>
        <w:instrText>HYPERLINK "http://hdl.loc.gov/loc.nls/db.69986"</w:instrText>
      </w:r>
      <w:r>
        <w:rPr>
          <w:rFonts w:cs="Arial"/>
          <w:szCs w:val="28"/>
        </w:rPr>
        <w:fldChar w:fldCharType="separate"/>
      </w:r>
      <w:r w:rsidR="00D9473B" w:rsidRPr="00604332">
        <w:rPr>
          <w:rStyle w:val="Hyperlink"/>
          <w:rFonts w:cs="Arial"/>
          <w:szCs w:val="28"/>
        </w:rPr>
        <w:t>Download from BARD</w:t>
      </w:r>
      <w:r w:rsidR="00CC1695">
        <w:rPr>
          <w:rStyle w:val="Hyperlink"/>
          <w:rFonts w:cs="Arial"/>
          <w:szCs w:val="28"/>
        </w:rPr>
        <w:t>: The Big Sky</w:t>
      </w:r>
    </w:p>
    <w:p w:rsidR="00D9473B" w:rsidRPr="00B957D5" w:rsidRDefault="00604332" w:rsidP="00D24ADB">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69986</w:t>
      </w:r>
    </w:p>
    <w:p w:rsidR="00D9473B" w:rsidRPr="00B957D5" w:rsidRDefault="00D9473B" w:rsidP="00D24ADB">
      <w:pPr>
        <w:ind w:firstLine="720"/>
      </w:pPr>
      <w:r w:rsidRPr="00B957D5">
        <w:t xml:space="preserve">Also available on cassette </w:t>
      </w:r>
      <w:r w:rsidR="0064336A" w:rsidRPr="00B957D5">
        <w:t>RC0</w:t>
      </w:r>
      <w:r w:rsidRPr="00B957D5">
        <w:t>69986</w:t>
      </w:r>
    </w:p>
    <w:p w:rsidR="00745D8D" w:rsidRPr="007C3059" w:rsidRDefault="007C3059" w:rsidP="00D24ADB">
      <w:pPr>
        <w:ind w:firstLine="720"/>
        <w:rPr>
          <w:rStyle w:val="Hyperlink"/>
        </w:rPr>
      </w:pPr>
      <w:r>
        <w:rPr>
          <w:rFonts w:cs="Arial"/>
          <w:szCs w:val="28"/>
        </w:rPr>
        <w:fldChar w:fldCharType="begin"/>
      </w:r>
      <w:r>
        <w:rPr>
          <w:rFonts w:cs="Arial"/>
          <w:szCs w:val="28"/>
        </w:rPr>
        <w:instrText xml:space="preserve"> HYPERLINK "https://bard.loc.gov" </w:instrText>
      </w:r>
      <w:r>
        <w:rPr>
          <w:rFonts w:cs="Arial"/>
          <w:szCs w:val="28"/>
        </w:rPr>
        <w:fldChar w:fldCharType="separate"/>
      </w:r>
      <w:r w:rsidR="00745D8D" w:rsidRPr="007C3059">
        <w:rPr>
          <w:rStyle w:val="Hyperlink"/>
          <w:rFonts w:cs="Arial"/>
          <w:szCs w:val="28"/>
        </w:rPr>
        <w:t>Download from BARD as Electronic Braille</w:t>
      </w:r>
      <w:r w:rsidRPr="007C3059">
        <w:rPr>
          <w:rStyle w:val="Hyperlink"/>
          <w:rFonts w:cs="Arial"/>
          <w:szCs w:val="28"/>
        </w:rPr>
        <w:t xml:space="preserve"> BR14920</w:t>
      </w:r>
    </w:p>
    <w:p w:rsidR="00D9473B" w:rsidRPr="00B957D5" w:rsidRDefault="007C3059" w:rsidP="00D24ADB">
      <w:pPr>
        <w:ind w:firstLine="720"/>
      </w:pPr>
      <w:r>
        <w:rPr>
          <w:rFonts w:cs="Arial"/>
          <w:szCs w:val="28"/>
        </w:rPr>
        <w:fldChar w:fldCharType="end"/>
      </w:r>
      <w:r w:rsidR="00D9473B" w:rsidRPr="00B957D5">
        <w:t xml:space="preserve">Also available in braille </w:t>
      </w:r>
      <w:r w:rsidR="00745D8D" w:rsidRPr="00B957D5">
        <w:t>BR</w:t>
      </w:r>
      <w:r w:rsidR="00D9473B" w:rsidRPr="00B957D5">
        <w:t>014920</w:t>
      </w:r>
    </w:p>
    <w:p w:rsidR="00D9473B" w:rsidRPr="00B957D5" w:rsidRDefault="00D9473B" w:rsidP="00FA3D92"/>
    <w:p w:rsidR="00D9473B" w:rsidRPr="00B957D5" w:rsidRDefault="00D9473B" w:rsidP="00FA3D92"/>
    <w:p w:rsidR="00D9473B" w:rsidRPr="00B957D5" w:rsidRDefault="00D9473B" w:rsidP="00FA3D92">
      <w:r w:rsidRPr="0014291B">
        <w:rPr>
          <w:rStyle w:val="Strong"/>
        </w:rPr>
        <w:t>A Rider of the High Mesa</w:t>
      </w:r>
      <w:r w:rsidRPr="00B957D5">
        <w:t xml:space="preserve"> </w:t>
      </w:r>
      <w:proofErr w:type="gramStart"/>
      <w:r w:rsidRPr="00B957D5">
        <w:t>By</w:t>
      </w:r>
      <w:proofErr w:type="gramEnd"/>
      <w:r w:rsidRPr="00B957D5">
        <w:t xml:space="preserve"> Ernest </w:t>
      </w:r>
      <w:proofErr w:type="spellStart"/>
      <w:r w:rsidRPr="00B957D5">
        <w:t>Haycox</w:t>
      </w:r>
      <w:proofErr w:type="spellEnd"/>
      <w:r w:rsidRPr="00B957D5">
        <w:t xml:space="preserve"> </w:t>
      </w:r>
    </w:p>
    <w:p w:rsidR="00D9473B" w:rsidRPr="00B957D5" w:rsidRDefault="00D9473B" w:rsidP="00FA3D92">
      <w:r w:rsidRPr="00B957D5">
        <w:t>Read by John Polk</w:t>
      </w:r>
      <w:r w:rsidRPr="00B957D5">
        <w:tab/>
      </w:r>
      <w:r w:rsidR="0014291B">
        <w:tab/>
      </w:r>
      <w:r w:rsidR="0014291B">
        <w:tab/>
      </w:r>
      <w:r w:rsidRPr="00B957D5">
        <w:t>Reading time 4 hours, 15 minutes</w:t>
      </w:r>
    </w:p>
    <w:p w:rsidR="00D9473B" w:rsidRPr="00B957D5" w:rsidRDefault="00D9473B" w:rsidP="00FA3D92">
      <w:proofErr w:type="gramStart"/>
      <w:r w:rsidRPr="00B957D5">
        <w:t xml:space="preserve">When cattle rustlers strike, the residents of Powder suspect Lin </w:t>
      </w:r>
      <w:proofErr w:type="spellStart"/>
      <w:r w:rsidRPr="00B957D5">
        <w:t>Ballou</w:t>
      </w:r>
      <w:proofErr w:type="spellEnd"/>
      <w:r w:rsidRPr="00B957D5">
        <w:t>, a loner who left his ranch presumably to seek gold in the high mesa.</w:t>
      </w:r>
      <w:proofErr w:type="gramEnd"/>
      <w:r w:rsidRPr="00B957D5">
        <w:t xml:space="preserve"> Lin finds something more valuable, but runs afoul of the true culprits. Lin tries to dodge trouble while helping townsfolk, including the judge's daughter. 1927.</w:t>
      </w:r>
    </w:p>
    <w:p w:rsidR="00D9473B" w:rsidRPr="00604332" w:rsidRDefault="00604332" w:rsidP="0014291B">
      <w:pPr>
        <w:ind w:firstLine="720"/>
        <w:rPr>
          <w:rStyle w:val="Hyperlink"/>
        </w:rPr>
      </w:pPr>
      <w:r>
        <w:rPr>
          <w:rFonts w:cs="Arial"/>
          <w:szCs w:val="28"/>
        </w:rPr>
        <w:fldChar w:fldCharType="begin"/>
      </w:r>
      <w:r w:rsidR="007C3059">
        <w:rPr>
          <w:rFonts w:cs="Arial"/>
          <w:szCs w:val="28"/>
        </w:rPr>
        <w:instrText>HYPERLINK "http://hdl.loc.gov/loc.nls/db.68943"</w:instrText>
      </w:r>
      <w:r>
        <w:rPr>
          <w:rFonts w:cs="Arial"/>
          <w:szCs w:val="28"/>
        </w:rPr>
        <w:fldChar w:fldCharType="separate"/>
      </w:r>
      <w:r w:rsidR="00D9473B" w:rsidRPr="00604332">
        <w:rPr>
          <w:rStyle w:val="Hyperlink"/>
          <w:rFonts w:cs="Arial"/>
          <w:szCs w:val="28"/>
        </w:rPr>
        <w:t>Download from BARD</w:t>
      </w:r>
      <w:r w:rsidR="00CC1695">
        <w:rPr>
          <w:rStyle w:val="Hyperlink"/>
          <w:rFonts w:cs="Arial"/>
          <w:szCs w:val="28"/>
        </w:rPr>
        <w:t>: Rider of the High Mesa</w:t>
      </w:r>
    </w:p>
    <w:p w:rsidR="00D9473B" w:rsidRPr="00B957D5" w:rsidRDefault="00604332" w:rsidP="0014291B">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68943</w:t>
      </w:r>
    </w:p>
    <w:p w:rsidR="00CC1695" w:rsidRDefault="00D9473B" w:rsidP="0014291B">
      <w:pPr>
        <w:ind w:firstLine="720"/>
      </w:pPr>
      <w:r w:rsidRPr="00B957D5">
        <w:t xml:space="preserve">Also available on cassette </w:t>
      </w:r>
      <w:r w:rsidR="0064336A" w:rsidRPr="00B957D5">
        <w:t>RC0</w:t>
      </w:r>
      <w:r w:rsidRPr="00B957D5">
        <w:t xml:space="preserve">68943 OR </w:t>
      </w:r>
      <w:r w:rsidR="0064336A" w:rsidRPr="00B957D5">
        <w:t>RC0</w:t>
      </w:r>
      <w:r w:rsidRPr="00B957D5">
        <w:t>08704</w:t>
      </w:r>
    </w:p>
    <w:p w:rsidR="00CC1695" w:rsidRDefault="00CC1695">
      <w:r>
        <w:br w:type="page"/>
      </w:r>
    </w:p>
    <w:p w:rsidR="00D9473B" w:rsidRPr="00B957D5" w:rsidRDefault="00D9473B" w:rsidP="00FA3D92"/>
    <w:p w:rsidR="00D9473B" w:rsidRPr="0014291B" w:rsidRDefault="00D9473B" w:rsidP="00FA3D92">
      <w:pPr>
        <w:rPr>
          <w:rStyle w:val="Strong"/>
          <w:rFonts w:cs="Arial"/>
          <w:b w:val="0"/>
          <w:szCs w:val="28"/>
          <w:u w:val="none"/>
        </w:rPr>
      </w:pPr>
      <w:r w:rsidRPr="0014291B">
        <w:rPr>
          <w:rStyle w:val="Strong"/>
        </w:rPr>
        <w:t xml:space="preserve">Desert Rider </w:t>
      </w:r>
      <w:proofErr w:type="gramStart"/>
      <w:r w:rsidRPr="0014291B">
        <w:rPr>
          <w:rStyle w:val="Strong"/>
        </w:rPr>
        <w:t>A</w:t>
      </w:r>
      <w:proofErr w:type="gramEnd"/>
      <w:r w:rsidRPr="0014291B">
        <w:rPr>
          <w:rStyle w:val="Strong"/>
        </w:rPr>
        <w:t xml:space="preserve"> Western Duo</w:t>
      </w:r>
      <w:r w:rsidRPr="0014291B">
        <w:rPr>
          <w:rStyle w:val="Strong"/>
          <w:rFonts w:cs="Arial"/>
          <w:szCs w:val="28"/>
          <w:u w:val="none"/>
        </w:rPr>
        <w:t xml:space="preserve"> </w:t>
      </w:r>
      <w:r w:rsidRPr="0014291B">
        <w:rPr>
          <w:rStyle w:val="Strong"/>
          <w:rFonts w:cs="Arial"/>
          <w:b w:val="0"/>
          <w:szCs w:val="28"/>
          <w:u w:val="none"/>
        </w:rPr>
        <w:t>By Ray Hogan</w:t>
      </w:r>
    </w:p>
    <w:p w:rsidR="00D9473B" w:rsidRPr="0014291B" w:rsidRDefault="00D9473B" w:rsidP="00FA3D92">
      <w:pPr>
        <w:rPr>
          <w:rStyle w:val="Strong"/>
          <w:rFonts w:cs="Arial"/>
          <w:b w:val="0"/>
          <w:szCs w:val="28"/>
          <w:u w:val="none"/>
        </w:rPr>
      </w:pPr>
      <w:r w:rsidRPr="0014291B">
        <w:rPr>
          <w:rStyle w:val="Strong"/>
          <w:rFonts w:cs="Arial"/>
          <w:b w:val="0"/>
          <w:szCs w:val="28"/>
          <w:u w:val="none"/>
        </w:rPr>
        <w:t xml:space="preserve">Read by Jim </w:t>
      </w:r>
      <w:proofErr w:type="spellStart"/>
      <w:r w:rsidRPr="0014291B">
        <w:rPr>
          <w:rStyle w:val="Strong"/>
          <w:rFonts w:cs="Arial"/>
          <w:b w:val="0"/>
          <w:szCs w:val="28"/>
          <w:u w:val="none"/>
        </w:rPr>
        <w:t>Zeiger</w:t>
      </w:r>
      <w:proofErr w:type="spellEnd"/>
      <w:r w:rsidRPr="0014291B">
        <w:rPr>
          <w:rStyle w:val="Strong"/>
          <w:rFonts w:cs="Arial"/>
          <w:b w:val="0"/>
          <w:szCs w:val="28"/>
          <w:u w:val="none"/>
        </w:rPr>
        <w:tab/>
      </w:r>
      <w:r w:rsidRPr="0014291B">
        <w:rPr>
          <w:rStyle w:val="Strong"/>
          <w:rFonts w:cs="Arial"/>
          <w:b w:val="0"/>
          <w:szCs w:val="28"/>
          <w:u w:val="none"/>
        </w:rPr>
        <w:tab/>
      </w:r>
      <w:r w:rsidRPr="0014291B">
        <w:rPr>
          <w:rStyle w:val="Strong"/>
          <w:rFonts w:cs="Arial"/>
          <w:b w:val="0"/>
          <w:szCs w:val="28"/>
          <w:u w:val="none"/>
        </w:rPr>
        <w:tab/>
        <w:t>Reading time 8 hours, 52 minutes</w:t>
      </w:r>
    </w:p>
    <w:p w:rsidR="00D9473B" w:rsidRPr="0014291B" w:rsidRDefault="00D9473B" w:rsidP="00FA3D92">
      <w:proofErr w:type="gramStart"/>
      <w:r w:rsidRPr="0014291B">
        <w:t>Two western novellas.</w:t>
      </w:r>
      <w:proofErr w:type="gramEnd"/>
      <w:r w:rsidRPr="0014291B">
        <w:t xml:space="preserve"> In Desert Rider </w:t>
      </w:r>
      <w:proofErr w:type="gramStart"/>
      <w:r w:rsidRPr="0014291B">
        <w:t>marshal</w:t>
      </w:r>
      <w:proofErr w:type="gramEnd"/>
      <w:r w:rsidRPr="0014291B">
        <w:t xml:space="preserve"> John Banning of Yucca Flats seeks revenge for the murder of his teenage nephew. In The </w:t>
      </w:r>
      <w:proofErr w:type="gramStart"/>
      <w:r w:rsidRPr="0014291B">
        <w:t>Outside</w:t>
      </w:r>
      <w:proofErr w:type="gramEnd"/>
      <w:r w:rsidRPr="0014291B">
        <w:t xml:space="preserve"> Gun lawman Little Bill </w:t>
      </w:r>
      <w:proofErr w:type="spellStart"/>
      <w:r w:rsidRPr="0014291B">
        <w:t>Krask</w:t>
      </w:r>
      <w:proofErr w:type="spellEnd"/>
      <w:r w:rsidRPr="0014291B">
        <w:t xml:space="preserve"> feuds with his rancher father Big Bill, and it is up to Dan Wade to intercede. 2011.</w:t>
      </w:r>
    </w:p>
    <w:p w:rsidR="00D9473B" w:rsidRPr="00B957D5" w:rsidRDefault="00D9473B" w:rsidP="00FA3D92">
      <w:r w:rsidRPr="00B957D5">
        <w:tab/>
      </w:r>
      <w:hyperlink r:id="rId12" w:history="1">
        <w:r w:rsidRPr="007C3059">
          <w:rPr>
            <w:rStyle w:val="Hyperlink"/>
            <w:rFonts w:cs="Arial"/>
            <w:szCs w:val="28"/>
          </w:rPr>
          <w:t>Download from BARD</w:t>
        </w:r>
        <w:r w:rsidR="00CC1695" w:rsidRPr="007C3059">
          <w:rPr>
            <w:rStyle w:val="Hyperlink"/>
            <w:rFonts w:cs="Arial"/>
            <w:szCs w:val="28"/>
          </w:rPr>
          <w:t>: Desert Rider a Western Duo</w:t>
        </w:r>
      </w:hyperlink>
    </w:p>
    <w:p w:rsidR="00D9473B" w:rsidRPr="00B957D5" w:rsidRDefault="00D9473B" w:rsidP="0014291B">
      <w:pPr>
        <w:ind w:firstLine="720"/>
      </w:pPr>
      <w:r w:rsidRPr="00B957D5">
        <w:t xml:space="preserve">Also available on digital cartridge </w:t>
      </w:r>
      <w:r w:rsidR="0064336A" w:rsidRPr="00B957D5">
        <w:t>DB0</w:t>
      </w:r>
      <w:r w:rsidRPr="00B957D5">
        <w:t>75172</w:t>
      </w:r>
    </w:p>
    <w:p w:rsidR="00D9473B" w:rsidRPr="00B957D5" w:rsidRDefault="00D9473B" w:rsidP="00FA3D92"/>
    <w:p w:rsidR="00D9473B" w:rsidRPr="00B957D5" w:rsidRDefault="00D9473B" w:rsidP="00FA3D92"/>
    <w:p w:rsidR="00D9473B" w:rsidRPr="00B957D5" w:rsidRDefault="00D9473B" w:rsidP="00FA3D92">
      <w:r w:rsidRPr="008D76CB">
        <w:rPr>
          <w:rStyle w:val="Strong"/>
        </w:rPr>
        <w:t>Sioux Dawn</w:t>
      </w:r>
      <w:r w:rsidR="0007170C">
        <w:rPr>
          <w:rStyle w:val="Strong"/>
        </w:rPr>
        <w:t xml:space="preserve"> a N</w:t>
      </w:r>
      <w:r w:rsidRPr="008D76CB">
        <w:rPr>
          <w:rStyle w:val="Strong"/>
        </w:rPr>
        <w:t xml:space="preserve">ovel of the </w:t>
      </w:r>
      <w:proofErr w:type="spellStart"/>
      <w:r w:rsidRPr="008D76CB">
        <w:rPr>
          <w:rStyle w:val="Strong"/>
        </w:rPr>
        <w:t>Fetterman</w:t>
      </w:r>
      <w:proofErr w:type="spellEnd"/>
      <w:r w:rsidRPr="00B957D5">
        <w:rPr>
          <w:b/>
          <w:u w:val="single"/>
        </w:rPr>
        <w:t xml:space="preserve"> Massacre</w:t>
      </w:r>
      <w:r w:rsidRPr="00B957D5">
        <w:t xml:space="preserve"> </w:t>
      </w:r>
      <w:proofErr w:type="gramStart"/>
      <w:r w:rsidRPr="00B957D5">
        <w:t>By</w:t>
      </w:r>
      <w:proofErr w:type="gramEnd"/>
      <w:r w:rsidRPr="00B957D5">
        <w:t xml:space="preserve"> Terry Johnston </w:t>
      </w:r>
    </w:p>
    <w:p w:rsidR="00D9473B" w:rsidRPr="00B957D5" w:rsidRDefault="008D76CB" w:rsidP="00FA3D92">
      <w:r>
        <w:t>Read by John Polk</w:t>
      </w:r>
      <w:r>
        <w:tab/>
      </w:r>
      <w:r>
        <w:tab/>
      </w:r>
      <w:r>
        <w:tab/>
      </w:r>
      <w:r w:rsidR="00D9473B" w:rsidRPr="00B957D5">
        <w:t>Reading time 14 hours, 31 minutes</w:t>
      </w:r>
    </w:p>
    <w:p w:rsidR="00D9473B" w:rsidRPr="00B957D5" w:rsidRDefault="00D9473B" w:rsidP="00FA3D92">
      <w:proofErr w:type="gramStart"/>
      <w:r w:rsidRPr="00B957D5">
        <w:t>First of a series of historical novels examining the tragedies that occurred at Fort Phil Kearny.</w:t>
      </w:r>
      <w:proofErr w:type="gramEnd"/>
      <w:r w:rsidRPr="00B957D5">
        <w:t xml:space="preserve"> Through the eyes of Sergeant Seamus </w:t>
      </w:r>
      <w:proofErr w:type="spellStart"/>
      <w:r w:rsidRPr="00B957D5">
        <w:t>Donegan</w:t>
      </w:r>
      <w:proofErr w:type="spellEnd"/>
      <w:r w:rsidRPr="00B957D5">
        <w:t xml:space="preserve">, Johnston examines the fate of the eighteenth infantry as they battled the Sioux Indians, led by Red Cloud, during the </w:t>
      </w:r>
      <w:proofErr w:type="spellStart"/>
      <w:r w:rsidRPr="00B957D5">
        <w:t>Fetterman</w:t>
      </w:r>
      <w:proofErr w:type="spellEnd"/>
      <w:r w:rsidRPr="00B957D5">
        <w:t xml:space="preserve"> Massacre of 1866. </w:t>
      </w:r>
      <w:proofErr w:type="gramStart"/>
      <w:r w:rsidRPr="00B957D5">
        <w:t>Prequel to Red Cloud's Revenge (</w:t>
      </w:r>
      <w:r w:rsidR="0064336A" w:rsidRPr="00B957D5">
        <w:t>RC0</w:t>
      </w:r>
      <w:r w:rsidRPr="00B957D5">
        <w:t xml:space="preserve"> 40640).</w:t>
      </w:r>
      <w:proofErr w:type="gramEnd"/>
      <w:r w:rsidRPr="00B957D5">
        <w:t xml:space="preserve"> </w:t>
      </w:r>
      <w:proofErr w:type="gramStart"/>
      <w:r w:rsidRPr="00B957D5">
        <w:t>Violence, strong language, and descriptions of sex.</w:t>
      </w:r>
      <w:proofErr w:type="gramEnd"/>
      <w:r w:rsidRPr="00B957D5">
        <w:t xml:space="preserve"> 1990.</w:t>
      </w:r>
    </w:p>
    <w:p w:rsidR="00D9473B" w:rsidRPr="00B957D5" w:rsidRDefault="00D9473B" w:rsidP="00FA3D92">
      <w:r w:rsidRPr="00B957D5">
        <w:tab/>
      </w:r>
      <w:hyperlink r:id="rId13" w:history="1">
        <w:r w:rsidRPr="007C3059">
          <w:rPr>
            <w:rStyle w:val="Hyperlink"/>
            <w:rFonts w:cs="Arial"/>
            <w:szCs w:val="28"/>
          </w:rPr>
          <w:t>Download from BARD</w:t>
        </w:r>
        <w:r w:rsidR="0007170C" w:rsidRPr="007C3059">
          <w:rPr>
            <w:rStyle w:val="Hyperlink"/>
            <w:rFonts w:cs="Arial"/>
            <w:szCs w:val="28"/>
          </w:rPr>
          <w:t xml:space="preserve">: Sioux Dawn a Novel of the </w:t>
        </w:r>
        <w:proofErr w:type="spellStart"/>
        <w:r w:rsidR="0007170C" w:rsidRPr="007C3059">
          <w:rPr>
            <w:rStyle w:val="Hyperlink"/>
            <w:rFonts w:cs="Arial"/>
            <w:szCs w:val="28"/>
          </w:rPr>
          <w:t>Fetterman</w:t>
        </w:r>
        <w:proofErr w:type="spellEnd"/>
        <w:r w:rsidR="0007170C" w:rsidRPr="007C3059">
          <w:rPr>
            <w:rStyle w:val="Hyperlink"/>
            <w:rFonts w:cs="Arial"/>
            <w:szCs w:val="28"/>
          </w:rPr>
          <w:t xml:space="preserve"> Massacre</w:t>
        </w:r>
      </w:hyperlink>
    </w:p>
    <w:p w:rsidR="00D9473B" w:rsidRPr="00B957D5" w:rsidRDefault="00D9473B" w:rsidP="008D76CB">
      <w:pPr>
        <w:ind w:firstLine="720"/>
      </w:pPr>
      <w:r w:rsidRPr="00B957D5">
        <w:t xml:space="preserve">Also available on digital cartridge </w:t>
      </w:r>
      <w:r w:rsidR="0064336A" w:rsidRPr="00B957D5">
        <w:t>DB0</w:t>
      </w:r>
      <w:r w:rsidRPr="00B957D5">
        <w:t>40639</w:t>
      </w:r>
    </w:p>
    <w:p w:rsidR="00D9473B" w:rsidRPr="00B957D5" w:rsidRDefault="00D9473B" w:rsidP="008D76CB">
      <w:pPr>
        <w:ind w:firstLine="720"/>
      </w:pPr>
      <w:r w:rsidRPr="00B957D5">
        <w:t xml:space="preserve">Also available on cassette </w:t>
      </w:r>
      <w:r w:rsidR="0064336A" w:rsidRPr="00B957D5">
        <w:t>RC0</w:t>
      </w:r>
      <w:r w:rsidRPr="00B957D5">
        <w:t>40639</w:t>
      </w:r>
    </w:p>
    <w:p w:rsidR="00D9473B" w:rsidRPr="00B957D5" w:rsidRDefault="00D9473B" w:rsidP="00FA3D92"/>
    <w:p w:rsidR="00D9473B" w:rsidRPr="00B957D5" w:rsidRDefault="00D9473B" w:rsidP="00FA3D92"/>
    <w:p w:rsidR="00D9473B" w:rsidRPr="00B957D5" w:rsidRDefault="00D9473B" w:rsidP="00FA3D92">
      <w:r w:rsidRPr="008D76CB">
        <w:rPr>
          <w:rStyle w:val="Strong"/>
        </w:rPr>
        <w:t>The First Mountain Man</w:t>
      </w:r>
      <w:r w:rsidRPr="00B957D5">
        <w:t xml:space="preserve"> </w:t>
      </w:r>
      <w:proofErr w:type="gramStart"/>
      <w:r w:rsidRPr="00B957D5">
        <w:t>By</w:t>
      </w:r>
      <w:proofErr w:type="gramEnd"/>
      <w:r w:rsidRPr="00B957D5">
        <w:t xml:space="preserve"> William W. </w:t>
      </w:r>
      <w:proofErr w:type="spellStart"/>
      <w:r w:rsidRPr="00B957D5">
        <w:t>Johnstone</w:t>
      </w:r>
      <w:proofErr w:type="spellEnd"/>
      <w:r w:rsidRPr="00B957D5">
        <w:t xml:space="preserve"> </w:t>
      </w:r>
    </w:p>
    <w:p w:rsidR="00D9473B" w:rsidRPr="00B957D5" w:rsidRDefault="008D76CB" w:rsidP="00FA3D92">
      <w:r>
        <w:t>Read by John Polk</w:t>
      </w:r>
      <w:r>
        <w:tab/>
      </w:r>
      <w:r>
        <w:tab/>
      </w:r>
      <w:r>
        <w:tab/>
      </w:r>
      <w:r w:rsidR="00D9473B" w:rsidRPr="00B957D5">
        <w:t>Reading time 10 hours, 17 minutes</w:t>
      </w:r>
    </w:p>
    <w:p w:rsidR="00D9473B" w:rsidRPr="00B957D5" w:rsidRDefault="00D9473B" w:rsidP="00FA3D92">
      <w:proofErr w:type="gramStart"/>
      <w:r w:rsidRPr="00B957D5">
        <w:t>Oregon Trail, 1837.</w:t>
      </w:r>
      <w:proofErr w:type="gramEnd"/>
      <w:r w:rsidRPr="00B957D5">
        <w:t xml:space="preserve"> East of the Absaroka Range, the mountain man called Preacher encounters an unfriendly band of Arapaho and their terrified captives. Preacher frees the missionaries--two men and two women--and promises them safety, although toting four greenhorns through hostile territory won't be easy. Precedes Blood on the Divide (</w:t>
      </w:r>
      <w:r w:rsidR="0064336A" w:rsidRPr="00B957D5">
        <w:t>RC0</w:t>
      </w:r>
      <w:r w:rsidRPr="00B957D5">
        <w:t xml:space="preserve"> 53030). 1991.</w:t>
      </w:r>
    </w:p>
    <w:p w:rsidR="00D9473B" w:rsidRPr="00604332" w:rsidRDefault="00604332" w:rsidP="008D76CB">
      <w:pPr>
        <w:ind w:firstLine="720"/>
        <w:rPr>
          <w:rStyle w:val="Hyperlink"/>
        </w:rPr>
      </w:pPr>
      <w:r>
        <w:rPr>
          <w:rFonts w:cs="Arial"/>
          <w:szCs w:val="28"/>
        </w:rPr>
        <w:fldChar w:fldCharType="begin"/>
      </w:r>
      <w:r w:rsidR="007C3059">
        <w:rPr>
          <w:rFonts w:cs="Arial"/>
          <w:szCs w:val="28"/>
        </w:rPr>
        <w:instrText>HYPERLINK "http://hdl.loc.gov/loc.nls/db.57247"</w:instrText>
      </w:r>
      <w:r>
        <w:rPr>
          <w:rFonts w:cs="Arial"/>
          <w:szCs w:val="28"/>
        </w:rPr>
        <w:fldChar w:fldCharType="separate"/>
      </w:r>
      <w:r w:rsidR="00D9473B" w:rsidRPr="00604332">
        <w:rPr>
          <w:rStyle w:val="Hyperlink"/>
          <w:rFonts w:cs="Arial"/>
          <w:szCs w:val="28"/>
        </w:rPr>
        <w:t>Download from BARD</w:t>
      </w:r>
      <w:r w:rsidR="005F1A1A">
        <w:rPr>
          <w:rStyle w:val="Hyperlink"/>
          <w:rFonts w:cs="Arial"/>
          <w:szCs w:val="28"/>
        </w:rPr>
        <w:t>: The First Mountain Man</w:t>
      </w:r>
    </w:p>
    <w:p w:rsidR="00D9473B" w:rsidRPr="00B957D5" w:rsidRDefault="00604332" w:rsidP="008D76CB">
      <w:pPr>
        <w:ind w:firstLine="720"/>
      </w:pPr>
      <w:r>
        <w:rPr>
          <w:rFonts w:cs="Arial"/>
          <w:szCs w:val="28"/>
        </w:rPr>
        <w:fldChar w:fldCharType="end"/>
      </w:r>
      <w:r w:rsidR="00D9473B" w:rsidRPr="00B957D5">
        <w:t xml:space="preserve">Also available on digital cartridge </w:t>
      </w:r>
      <w:r w:rsidR="0064336A" w:rsidRPr="00B957D5">
        <w:t>DB0</w:t>
      </w:r>
      <w:r w:rsidR="00D9473B" w:rsidRPr="00B957D5">
        <w:t>57247</w:t>
      </w:r>
    </w:p>
    <w:p w:rsidR="0007170C" w:rsidRDefault="00D9473B" w:rsidP="008D76CB">
      <w:pPr>
        <w:ind w:firstLine="720"/>
      </w:pPr>
      <w:r w:rsidRPr="00B957D5">
        <w:t xml:space="preserve">Also available on cassette </w:t>
      </w:r>
      <w:r w:rsidR="0064336A" w:rsidRPr="00B957D5">
        <w:t>RC0</w:t>
      </w:r>
      <w:r w:rsidRPr="00B957D5">
        <w:t>57247</w:t>
      </w:r>
    </w:p>
    <w:p w:rsidR="0007170C" w:rsidRDefault="0007170C">
      <w:r>
        <w:br w:type="page"/>
      </w:r>
    </w:p>
    <w:p w:rsidR="00D9473B" w:rsidRDefault="00D9473B" w:rsidP="00FA3D92"/>
    <w:p w:rsidR="003E2531" w:rsidRPr="00FA3D92" w:rsidRDefault="003E2531" w:rsidP="00FA3D92"/>
    <w:p w:rsidR="00D9473B" w:rsidRPr="00FA3D92" w:rsidRDefault="00D9473B" w:rsidP="00FA3D92">
      <w:r w:rsidRPr="008D76CB">
        <w:rPr>
          <w:rStyle w:val="Strong"/>
        </w:rPr>
        <w:t>Beggar’s Gulch</w:t>
      </w:r>
      <w:r w:rsidRPr="00FA3D92">
        <w:t xml:space="preserve"> </w:t>
      </w:r>
      <w:proofErr w:type="gramStart"/>
      <w:r w:rsidRPr="00FA3D92">
        <w:t>By</w:t>
      </w:r>
      <w:proofErr w:type="gramEnd"/>
      <w:r w:rsidRPr="00FA3D92">
        <w:t xml:space="preserve"> Cameron Judd</w:t>
      </w:r>
    </w:p>
    <w:p w:rsidR="00D9473B" w:rsidRPr="00FA3D92" w:rsidRDefault="00D9473B" w:rsidP="00FA3D92">
      <w:r w:rsidRPr="00FA3D92">
        <w:t xml:space="preserve">Read by Jim </w:t>
      </w:r>
      <w:proofErr w:type="spellStart"/>
      <w:r w:rsidRPr="00FA3D92">
        <w:t>Zeiger</w:t>
      </w:r>
      <w:proofErr w:type="spellEnd"/>
      <w:r w:rsidRPr="00FA3D92">
        <w:t xml:space="preserve"> </w:t>
      </w:r>
      <w:r w:rsidRPr="00FA3D92">
        <w:tab/>
      </w:r>
      <w:r w:rsidRPr="00FA3D92">
        <w:tab/>
      </w:r>
      <w:r w:rsidRPr="00FA3D92">
        <w:tab/>
        <w:t>Reading time 4 hours, 33 minutes</w:t>
      </w:r>
    </w:p>
    <w:p w:rsidR="00D9473B" w:rsidRPr="00FA3D92" w:rsidRDefault="00D9473B" w:rsidP="00FA3D92">
      <w:r w:rsidRPr="00FA3D92">
        <w:t xml:space="preserve">Facing a lynch mob after avenging his father's murder, nineteen-year-old Matt </w:t>
      </w:r>
      <w:proofErr w:type="spellStart"/>
      <w:r w:rsidRPr="00FA3D92">
        <w:t>McAllison</w:t>
      </w:r>
      <w:proofErr w:type="spellEnd"/>
      <w:r w:rsidRPr="00FA3D92">
        <w:t xml:space="preserve"> flees to Montana Territory. He works as a cowpuncher on Ezra Jernigan's ranch and falls in love with Jernigan's daughter Melissa. When thugs kidnap Melissa, Matt tracks them to the notorious outlaw hideout Beggar's Gulch. 1980.</w:t>
      </w:r>
    </w:p>
    <w:p w:rsidR="00D9473B" w:rsidRPr="0016166D" w:rsidRDefault="0016166D" w:rsidP="008D76CB">
      <w:pPr>
        <w:ind w:firstLine="720"/>
        <w:rPr>
          <w:rStyle w:val="Hyperlink"/>
        </w:rPr>
      </w:pPr>
      <w:r>
        <w:rPr>
          <w:rFonts w:cs="Arial"/>
          <w:szCs w:val="28"/>
        </w:rPr>
        <w:fldChar w:fldCharType="begin"/>
      </w:r>
      <w:r w:rsidR="007C3059">
        <w:rPr>
          <w:rFonts w:cs="Arial"/>
          <w:szCs w:val="28"/>
        </w:rPr>
        <w:instrText>HYPERLINK "http://hdl.loc.gov/loc.nls/db.68009"</w:instrText>
      </w:r>
      <w:r>
        <w:rPr>
          <w:rFonts w:cs="Arial"/>
          <w:szCs w:val="28"/>
        </w:rPr>
        <w:fldChar w:fldCharType="separate"/>
      </w:r>
      <w:r w:rsidR="00D9473B" w:rsidRPr="0016166D">
        <w:rPr>
          <w:rStyle w:val="Hyperlink"/>
          <w:rFonts w:cs="Arial"/>
          <w:szCs w:val="28"/>
        </w:rPr>
        <w:t>Download from BARD</w:t>
      </w:r>
      <w:r w:rsidR="007220C9">
        <w:rPr>
          <w:rStyle w:val="Hyperlink"/>
          <w:rFonts w:cs="Arial"/>
          <w:szCs w:val="28"/>
        </w:rPr>
        <w:t>: Beggar’s Gulch</w:t>
      </w:r>
    </w:p>
    <w:p w:rsidR="00D9473B" w:rsidRPr="00FA3D92" w:rsidRDefault="0016166D" w:rsidP="008D76CB">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68009</w:t>
      </w:r>
    </w:p>
    <w:p w:rsidR="00D9473B" w:rsidRPr="00FA3D92" w:rsidRDefault="00D9473B" w:rsidP="008D76CB">
      <w:pPr>
        <w:ind w:firstLine="720"/>
      </w:pPr>
      <w:r w:rsidRPr="00FA3D92">
        <w:t xml:space="preserve">Also available on cassette </w:t>
      </w:r>
      <w:r w:rsidR="0064336A" w:rsidRPr="00FA3D92">
        <w:t>RC0</w:t>
      </w:r>
      <w:r w:rsidRPr="00FA3D92">
        <w:t>68009</w:t>
      </w:r>
    </w:p>
    <w:p w:rsidR="00D9473B" w:rsidRPr="00FA3D92" w:rsidRDefault="00D9473B" w:rsidP="00FA3D92"/>
    <w:p w:rsidR="00D9473B" w:rsidRPr="00FA3D92" w:rsidRDefault="00D9473B" w:rsidP="00FA3D92"/>
    <w:p w:rsidR="00D9473B" w:rsidRPr="00FA3D92" w:rsidRDefault="00D9473B" w:rsidP="00FA3D92">
      <w:r w:rsidRPr="008D76CB">
        <w:rPr>
          <w:rStyle w:val="Strong"/>
        </w:rPr>
        <w:t>The Good Old Boys</w:t>
      </w:r>
      <w:r w:rsidRPr="00FA3D92">
        <w:t xml:space="preserve"> </w:t>
      </w:r>
      <w:proofErr w:type="gramStart"/>
      <w:r w:rsidRPr="00FA3D92">
        <w:t>By</w:t>
      </w:r>
      <w:proofErr w:type="gramEnd"/>
      <w:r w:rsidRPr="00FA3D92">
        <w:t xml:space="preserve"> Elmer Kelton </w:t>
      </w:r>
    </w:p>
    <w:p w:rsidR="00D9473B" w:rsidRPr="00FA3D92" w:rsidRDefault="00D9473B" w:rsidP="00FA3D92">
      <w:r w:rsidRPr="00FA3D92">
        <w:t xml:space="preserve">Read by Don </w:t>
      </w:r>
      <w:proofErr w:type="spellStart"/>
      <w:r w:rsidRPr="00FA3D92">
        <w:t>Feldheim</w:t>
      </w:r>
      <w:proofErr w:type="spellEnd"/>
      <w:r w:rsidRPr="00FA3D92">
        <w:tab/>
      </w:r>
      <w:r w:rsidRPr="00FA3D92">
        <w:tab/>
      </w:r>
      <w:r w:rsidRPr="00FA3D92">
        <w:tab/>
        <w:t>Reading time 10 hours, 49 minutes</w:t>
      </w:r>
    </w:p>
    <w:p w:rsidR="00D9473B" w:rsidRPr="00FA3D92" w:rsidRDefault="00D9473B" w:rsidP="00FA3D92">
      <w:r w:rsidRPr="00FA3D92">
        <w:t xml:space="preserve">Will easy-riding, old-time cowboy </w:t>
      </w:r>
      <w:proofErr w:type="spellStart"/>
      <w:r w:rsidRPr="00FA3D92">
        <w:t>Hewey</w:t>
      </w:r>
      <w:proofErr w:type="spellEnd"/>
      <w:r w:rsidRPr="00FA3D92">
        <w:t xml:space="preserve"> Calloway finally settle down? He realizes that a new era is coming to Texas in the early 1900s, but at the age of thirty-eight, he doesn't want to change with the times. Prequel to </w:t>
      </w:r>
      <w:proofErr w:type="gramStart"/>
      <w:r w:rsidRPr="00FA3D92">
        <w:t>The</w:t>
      </w:r>
      <w:proofErr w:type="gramEnd"/>
      <w:r w:rsidRPr="00FA3D92">
        <w:t xml:space="preserve"> Smiling Country (</w:t>
      </w:r>
      <w:r w:rsidR="0064336A" w:rsidRPr="00FA3D92">
        <w:t>RC0</w:t>
      </w:r>
      <w:r w:rsidRPr="00FA3D92">
        <w:t xml:space="preserve"> 48506). 1985.</w:t>
      </w:r>
    </w:p>
    <w:p w:rsidR="00D9473B" w:rsidRPr="0016166D" w:rsidRDefault="0016166D" w:rsidP="008D76CB">
      <w:pPr>
        <w:ind w:firstLine="720"/>
        <w:rPr>
          <w:rStyle w:val="Hyperlink"/>
        </w:rPr>
      </w:pPr>
      <w:r>
        <w:rPr>
          <w:rFonts w:cs="Arial"/>
          <w:szCs w:val="28"/>
        </w:rPr>
        <w:fldChar w:fldCharType="begin"/>
      </w:r>
      <w:r w:rsidR="007C3059">
        <w:rPr>
          <w:rFonts w:cs="Arial"/>
          <w:szCs w:val="28"/>
        </w:rPr>
        <w:instrText>HYPERLINK "http://hdl.loc.gov/loc.nls/db.48505"</w:instrText>
      </w:r>
      <w:r>
        <w:rPr>
          <w:rFonts w:cs="Arial"/>
          <w:szCs w:val="28"/>
        </w:rPr>
        <w:fldChar w:fldCharType="separate"/>
      </w:r>
      <w:r w:rsidR="007220C9">
        <w:rPr>
          <w:rStyle w:val="Hyperlink"/>
          <w:rFonts w:cs="Arial"/>
          <w:szCs w:val="28"/>
        </w:rPr>
        <w:t>Download from BARD: The Good Old Boys</w:t>
      </w:r>
    </w:p>
    <w:p w:rsidR="00D9473B" w:rsidRPr="00FA3D92" w:rsidRDefault="0016166D" w:rsidP="008D76CB">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48505</w:t>
      </w:r>
    </w:p>
    <w:p w:rsidR="00D9473B" w:rsidRPr="00FA3D92" w:rsidRDefault="00D9473B" w:rsidP="008D76CB">
      <w:pPr>
        <w:ind w:firstLine="720"/>
      </w:pPr>
      <w:r w:rsidRPr="00FA3D92">
        <w:t xml:space="preserve">Also available on cassette </w:t>
      </w:r>
      <w:r w:rsidR="0064336A" w:rsidRPr="00FA3D92">
        <w:t>RC0</w:t>
      </w:r>
      <w:r w:rsidRPr="00FA3D92">
        <w:t>48505</w:t>
      </w:r>
    </w:p>
    <w:p w:rsidR="00D9473B" w:rsidRPr="00FA3D92" w:rsidRDefault="00D9473B" w:rsidP="00FA3D92"/>
    <w:p w:rsidR="00D9473B" w:rsidRPr="00FA3D92" w:rsidRDefault="00D9473B" w:rsidP="00FA3D92"/>
    <w:p w:rsidR="00D9473B" w:rsidRPr="00FA3D92" w:rsidRDefault="00D9473B" w:rsidP="00FA3D92">
      <w:r w:rsidRPr="008D76CB">
        <w:rPr>
          <w:rStyle w:val="Strong"/>
        </w:rPr>
        <w:t>Hombre</w:t>
      </w:r>
      <w:r w:rsidRPr="00FA3D92">
        <w:t xml:space="preserve"> </w:t>
      </w:r>
      <w:proofErr w:type="gramStart"/>
      <w:r w:rsidRPr="00FA3D92">
        <w:t>By</w:t>
      </w:r>
      <w:proofErr w:type="gramEnd"/>
      <w:r w:rsidRPr="00FA3D92">
        <w:t xml:space="preserve"> Elmore Leonard</w:t>
      </w:r>
    </w:p>
    <w:p w:rsidR="00D9473B" w:rsidRPr="00FA3D92" w:rsidRDefault="008D76CB" w:rsidP="00FA3D92">
      <w:r>
        <w:t>Read by Chuck Benson</w:t>
      </w:r>
      <w:r>
        <w:tab/>
      </w:r>
      <w:r>
        <w:tab/>
      </w:r>
      <w:r w:rsidR="00D9473B" w:rsidRPr="00FA3D92">
        <w:t>Reading time 4 hours, 17 minutes</w:t>
      </w:r>
    </w:p>
    <w:p w:rsidR="00D9473B" w:rsidRPr="00FA3D92" w:rsidRDefault="00D9473B" w:rsidP="00FA3D92">
      <w:r w:rsidRPr="00FA3D92">
        <w:t xml:space="preserve">A stagecoach robbery in 1884 reveals the true character of the victims--especially of John Russell, known as Hombre. He was shunned for his Apache ties by his travel companions, until they needed his physical prowess to save them. </w:t>
      </w:r>
      <w:proofErr w:type="gramStart"/>
      <w:r w:rsidRPr="00FA3D92">
        <w:t>1967 movie with same title.</w:t>
      </w:r>
      <w:proofErr w:type="gramEnd"/>
      <w:r w:rsidRPr="00FA3D92">
        <w:t xml:space="preserve"> 1961.</w:t>
      </w:r>
    </w:p>
    <w:p w:rsidR="00D9473B" w:rsidRPr="0016166D" w:rsidRDefault="0016166D" w:rsidP="008D76CB">
      <w:pPr>
        <w:ind w:firstLine="720"/>
        <w:rPr>
          <w:rStyle w:val="Hyperlink"/>
        </w:rPr>
      </w:pPr>
      <w:r>
        <w:rPr>
          <w:rFonts w:cs="Arial"/>
          <w:szCs w:val="28"/>
        </w:rPr>
        <w:fldChar w:fldCharType="begin"/>
      </w:r>
      <w:r w:rsidR="007C3059">
        <w:rPr>
          <w:rFonts w:cs="Arial"/>
          <w:szCs w:val="28"/>
        </w:rPr>
        <w:instrText>HYPERLINK "http://hdl.loc.gov/loc.nls/db.56001"</w:instrText>
      </w:r>
      <w:r>
        <w:rPr>
          <w:rFonts w:cs="Arial"/>
          <w:szCs w:val="28"/>
        </w:rPr>
        <w:fldChar w:fldCharType="separate"/>
      </w:r>
      <w:r w:rsidR="003E2531">
        <w:rPr>
          <w:rStyle w:val="Hyperlink"/>
          <w:rFonts w:cs="Arial"/>
          <w:szCs w:val="28"/>
        </w:rPr>
        <w:t>Download from BARD: Hombre</w:t>
      </w:r>
    </w:p>
    <w:p w:rsidR="00D9473B" w:rsidRPr="00FA3D92" w:rsidRDefault="0016166D" w:rsidP="003E2531">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56001</w:t>
      </w:r>
    </w:p>
    <w:p w:rsidR="003E2531" w:rsidRDefault="00D9473B" w:rsidP="008D76CB">
      <w:pPr>
        <w:ind w:firstLine="720"/>
      </w:pPr>
      <w:r w:rsidRPr="00FA3D92">
        <w:t xml:space="preserve">Also available on cassette </w:t>
      </w:r>
      <w:r w:rsidR="0064336A" w:rsidRPr="00FA3D92">
        <w:t>RC0</w:t>
      </w:r>
      <w:r w:rsidRPr="00FA3D92">
        <w:t>56001</w:t>
      </w:r>
    </w:p>
    <w:p w:rsidR="00D9473B" w:rsidRPr="00FA3D92" w:rsidRDefault="003E2531" w:rsidP="00FA3D92">
      <w:r>
        <w:br w:type="page"/>
      </w:r>
    </w:p>
    <w:p w:rsidR="00D9473B" w:rsidRPr="00FA3D92" w:rsidRDefault="00D9473B" w:rsidP="00FA3D92"/>
    <w:p w:rsidR="00D9473B" w:rsidRPr="00FA3D92" w:rsidRDefault="00D9473B" w:rsidP="00FA3D92">
      <w:r w:rsidRPr="008D76CB">
        <w:rPr>
          <w:rStyle w:val="Strong"/>
        </w:rPr>
        <w:t>Comanche Moon</w:t>
      </w:r>
      <w:r w:rsidRPr="00FA3D92">
        <w:t xml:space="preserve"> </w:t>
      </w:r>
      <w:proofErr w:type="gramStart"/>
      <w:r w:rsidRPr="00FA3D92">
        <w:t>By</w:t>
      </w:r>
      <w:proofErr w:type="gramEnd"/>
      <w:r w:rsidRPr="00FA3D92">
        <w:t xml:space="preserve"> Larry </w:t>
      </w:r>
      <w:proofErr w:type="spellStart"/>
      <w:r w:rsidRPr="00FA3D92">
        <w:t>McMurtry</w:t>
      </w:r>
      <w:proofErr w:type="spellEnd"/>
      <w:r w:rsidRPr="00FA3D92">
        <w:t xml:space="preserve"> </w:t>
      </w:r>
    </w:p>
    <w:p w:rsidR="00D9473B" w:rsidRPr="00FA3D92" w:rsidRDefault="00D9473B" w:rsidP="00FA3D92">
      <w:r w:rsidRPr="00FA3D92">
        <w:t xml:space="preserve">Read by Bob </w:t>
      </w:r>
      <w:proofErr w:type="spellStart"/>
      <w:r w:rsidRPr="00FA3D92">
        <w:t>Askey</w:t>
      </w:r>
      <w:proofErr w:type="spellEnd"/>
      <w:r w:rsidRPr="00FA3D92">
        <w:tab/>
      </w:r>
      <w:r w:rsidRPr="00FA3D92">
        <w:tab/>
      </w:r>
      <w:r w:rsidRPr="00FA3D92">
        <w:tab/>
        <w:t>Reading time 25 hours, 9 minutes</w:t>
      </w:r>
    </w:p>
    <w:p w:rsidR="00D9473B" w:rsidRPr="00FA3D92" w:rsidRDefault="00D9473B" w:rsidP="00FA3D92">
      <w:r w:rsidRPr="00FA3D92">
        <w:t>In this sequel to Dead Man's Walk (</w:t>
      </w:r>
      <w:r w:rsidR="0064336A" w:rsidRPr="00FA3D92">
        <w:t>RC0</w:t>
      </w:r>
      <w:r w:rsidRPr="00FA3D92">
        <w:t xml:space="preserve"> 43928) and prequel to Lonesome Dove (</w:t>
      </w:r>
      <w:r w:rsidR="0064336A" w:rsidRPr="00FA3D92">
        <w:t>RC0</w:t>
      </w:r>
      <w:r w:rsidRPr="00FA3D92">
        <w:t xml:space="preserve"> 22959), Texas Rangers McCrae and Call face Comanche raids and attacks by bandits, aid white settlers in the region, and try to survive frontier hardships. </w:t>
      </w:r>
      <w:proofErr w:type="gramStart"/>
      <w:r w:rsidRPr="00FA3D92">
        <w:t>Some strong language and violence.</w:t>
      </w:r>
      <w:proofErr w:type="gramEnd"/>
      <w:r w:rsidRPr="00FA3D92">
        <w:t xml:space="preserve"> </w:t>
      </w:r>
      <w:proofErr w:type="gramStart"/>
      <w:r w:rsidRPr="00FA3D92">
        <w:t>Bestseller.</w:t>
      </w:r>
      <w:proofErr w:type="gramEnd"/>
      <w:r w:rsidRPr="00FA3D92">
        <w:t xml:space="preserve"> 1997.</w:t>
      </w:r>
    </w:p>
    <w:p w:rsidR="00D9473B" w:rsidRPr="0016166D" w:rsidRDefault="0016166D" w:rsidP="008D76CB">
      <w:pPr>
        <w:ind w:firstLine="720"/>
        <w:rPr>
          <w:rStyle w:val="Hyperlink"/>
        </w:rPr>
      </w:pPr>
      <w:r>
        <w:rPr>
          <w:rFonts w:cs="Arial"/>
          <w:szCs w:val="28"/>
        </w:rPr>
        <w:fldChar w:fldCharType="begin"/>
      </w:r>
      <w:r w:rsidR="007C3059">
        <w:rPr>
          <w:rFonts w:cs="Arial"/>
          <w:szCs w:val="28"/>
        </w:rPr>
        <w:instrText>HYPERLINK "http://hdl.loc.gov/loc.nls/db.45001"</w:instrText>
      </w:r>
      <w:r>
        <w:rPr>
          <w:rFonts w:cs="Arial"/>
          <w:szCs w:val="28"/>
        </w:rPr>
        <w:fldChar w:fldCharType="separate"/>
      </w:r>
      <w:r w:rsidR="00D9473B" w:rsidRPr="0016166D">
        <w:rPr>
          <w:rStyle w:val="Hyperlink"/>
          <w:rFonts w:cs="Arial"/>
          <w:szCs w:val="28"/>
        </w:rPr>
        <w:t>Download from BARD</w:t>
      </w:r>
      <w:r w:rsidR="00707D94">
        <w:rPr>
          <w:rStyle w:val="Hyperlink"/>
          <w:rFonts w:cs="Arial"/>
          <w:szCs w:val="28"/>
        </w:rPr>
        <w:t>: Comanche Moon</w:t>
      </w:r>
    </w:p>
    <w:p w:rsidR="00D9473B" w:rsidRPr="00FA3D92" w:rsidRDefault="0016166D" w:rsidP="008D76CB">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45001</w:t>
      </w:r>
    </w:p>
    <w:p w:rsidR="00D9473B" w:rsidRPr="00FA3D92" w:rsidRDefault="00D9473B" w:rsidP="008D76CB">
      <w:pPr>
        <w:ind w:firstLine="720"/>
      </w:pPr>
      <w:r w:rsidRPr="00FA3D92">
        <w:t xml:space="preserve">Also available on cassette </w:t>
      </w:r>
      <w:r w:rsidR="0064336A" w:rsidRPr="00FA3D92">
        <w:t>RC0</w:t>
      </w:r>
      <w:r w:rsidRPr="00FA3D92">
        <w:t>45001</w:t>
      </w:r>
    </w:p>
    <w:p w:rsidR="00387AFD" w:rsidRPr="0016166D" w:rsidRDefault="0016166D" w:rsidP="008D76CB">
      <w:pPr>
        <w:ind w:firstLine="720"/>
        <w:rPr>
          <w:rStyle w:val="Hyperlink"/>
        </w:rPr>
      </w:pPr>
      <w:r>
        <w:rPr>
          <w:rFonts w:cs="Arial"/>
          <w:szCs w:val="28"/>
        </w:rPr>
        <w:fldChar w:fldCharType="begin"/>
      </w:r>
      <w:r w:rsidR="007C3059">
        <w:rPr>
          <w:rFonts w:cs="Arial"/>
          <w:szCs w:val="28"/>
        </w:rPr>
        <w:instrText>HYPERLINK "https://bard.loc.gov"</w:instrText>
      </w:r>
      <w:r>
        <w:rPr>
          <w:rFonts w:cs="Arial"/>
          <w:szCs w:val="28"/>
        </w:rPr>
        <w:fldChar w:fldCharType="separate"/>
      </w:r>
      <w:r w:rsidR="00387AFD" w:rsidRPr="0016166D">
        <w:rPr>
          <w:rStyle w:val="Hyperlink"/>
          <w:rFonts w:cs="Arial"/>
          <w:szCs w:val="28"/>
        </w:rPr>
        <w:t>Download from BARD as Electronic Braille</w:t>
      </w:r>
      <w:r w:rsidR="007C3059">
        <w:rPr>
          <w:rStyle w:val="Hyperlink"/>
          <w:rFonts w:cs="Arial"/>
          <w:szCs w:val="28"/>
        </w:rPr>
        <w:t xml:space="preserve"> BR12758</w:t>
      </w:r>
    </w:p>
    <w:p w:rsidR="00D9473B" w:rsidRPr="00FA3D92" w:rsidRDefault="0016166D" w:rsidP="008D76CB">
      <w:pPr>
        <w:ind w:firstLine="720"/>
      </w:pPr>
      <w:r>
        <w:rPr>
          <w:rFonts w:cs="Arial"/>
          <w:szCs w:val="28"/>
        </w:rPr>
        <w:fldChar w:fldCharType="end"/>
      </w:r>
      <w:r w:rsidR="00D9473B" w:rsidRPr="00FA3D92">
        <w:t xml:space="preserve">Also available in braille </w:t>
      </w:r>
      <w:r w:rsidR="00387AFD" w:rsidRPr="00FA3D92">
        <w:t>BR</w:t>
      </w:r>
      <w:r w:rsidR="00D9473B" w:rsidRPr="00FA3D92">
        <w:t>012758</w:t>
      </w:r>
    </w:p>
    <w:p w:rsidR="00D9473B" w:rsidRPr="00FA3D92" w:rsidRDefault="00D9473B" w:rsidP="00FA3D92"/>
    <w:p w:rsidR="00D9473B" w:rsidRPr="00FA3D92" w:rsidRDefault="00D9473B" w:rsidP="00FA3D92"/>
    <w:p w:rsidR="00D9473B" w:rsidRPr="00FA3D92" w:rsidRDefault="00D9473B" w:rsidP="00FA3D92">
      <w:r w:rsidRPr="008D76CB">
        <w:rPr>
          <w:rStyle w:val="Strong"/>
        </w:rPr>
        <w:t>Deadly Pursuit</w:t>
      </w:r>
      <w:r w:rsidRPr="00FA3D92">
        <w:t xml:space="preserve"> </w:t>
      </w:r>
      <w:proofErr w:type="gramStart"/>
      <w:r w:rsidRPr="00FA3D92">
        <w:t>By</w:t>
      </w:r>
      <w:proofErr w:type="gramEnd"/>
      <w:r w:rsidRPr="00FA3D92">
        <w:t xml:space="preserve"> Theodore Olsen</w:t>
      </w:r>
    </w:p>
    <w:p w:rsidR="00D9473B" w:rsidRPr="00FA3D92" w:rsidRDefault="008D76CB" w:rsidP="00FA3D92">
      <w:r>
        <w:t>Read by Jack Fox</w:t>
      </w:r>
      <w:r>
        <w:tab/>
      </w:r>
      <w:r>
        <w:tab/>
      </w:r>
      <w:r>
        <w:tab/>
      </w:r>
      <w:r w:rsidR="00D9473B" w:rsidRPr="00FA3D92">
        <w:t>Reading time 5 hours, 57 minutes</w:t>
      </w:r>
    </w:p>
    <w:p w:rsidR="00D9473B" w:rsidRPr="00FA3D92" w:rsidRDefault="00D9473B" w:rsidP="00FA3D92">
      <w:r w:rsidRPr="00FA3D92">
        <w:t xml:space="preserve">Wyoming. Aging trapper Silas Pine rides into Grafton in a last attempt to reconcile with his estranged son, Noah, the town marshal. Silas, who arrives in the middle of a bank robbery, finds himself a member of a posse led by Noah--not exactly the reunion he planned. </w:t>
      </w:r>
      <w:proofErr w:type="gramStart"/>
      <w:r w:rsidRPr="00FA3D92">
        <w:t>Some violence.</w:t>
      </w:r>
      <w:proofErr w:type="gramEnd"/>
      <w:r w:rsidRPr="00FA3D92">
        <w:t xml:space="preserve"> 1995.</w:t>
      </w:r>
    </w:p>
    <w:p w:rsidR="00D9473B" w:rsidRPr="00FA3D92" w:rsidRDefault="00D9473B" w:rsidP="00FA3D92">
      <w:r w:rsidRPr="00FA3D92">
        <w:tab/>
      </w:r>
      <w:hyperlink r:id="rId14" w:history="1">
        <w:r w:rsidRPr="007C3059">
          <w:rPr>
            <w:rStyle w:val="Hyperlink"/>
            <w:rFonts w:cs="Arial"/>
            <w:szCs w:val="28"/>
          </w:rPr>
          <w:t>Download from BARD</w:t>
        </w:r>
        <w:r w:rsidR="00707D94" w:rsidRPr="007C3059">
          <w:rPr>
            <w:rStyle w:val="Hyperlink"/>
            <w:rFonts w:cs="Arial"/>
            <w:szCs w:val="28"/>
          </w:rPr>
          <w:t>: Deadly Pursuit</w:t>
        </w:r>
      </w:hyperlink>
    </w:p>
    <w:p w:rsidR="00D9473B" w:rsidRPr="00FA3D92" w:rsidRDefault="00D9473B" w:rsidP="008D76CB">
      <w:pPr>
        <w:ind w:firstLine="720"/>
      </w:pPr>
      <w:r w:rsidRPr="00FA3D92">
        <w:t xml:space="preserve">Also available on digital cartridge </w:t>
      </w:r>
      <w:r w:rsidR="0064336A" w:rsidRPr="00FA3D92">
        <w:t>DB0</w:t>
      </w:r>
      <w:r w:rsidRPr="00FA3D92">
        <w:t>70298</w:t>
      </w:r>
    </w:p>
    <w:p w:rsidR="00D9473B" w:rsidRPr="00FA3D92" w:rsidRDefault="00D9473B" w:rsidP="00FA3D92"/>
    <w:p w:rsidR="00D9473B" w:rsidRPr="00FA3D92" w:rsidRDefault="00D9473B" w:rsidP="00FA3D92"/>
    <w:p w:rsidR="00D9473B" w:rsidRPr="00E14E5B" w:rsidRDefault="00D9473B" w:rsidP="00FA3D92">
      <w:pPr>
        <w:rPr>
          <w:lang w:val="en"/>
        </w:rPr>
      </w:pPr>
      <w:r w:rsidRPr="008D76CB">
        <w:rPr>
          <w:rStyle w:val="Strong"/>
        </w:rPr>
        <w:t xml:space="preserve">Sheriff of </w:t>
      </w:r>
      <w:proofErr w:type="spellStart"/>
      <w:r w:rsidRPr="008D76CB">
        <w:rPr>
          <w:rStyle w:val="Strong"/>
        </w:rPr>
        <w:t>Hangtown</w:t>
      </w:r>
      <w:proofErr w:type="spellEnd"/>
      <w:r w:rsidRPr="008D76CB">
        <w:rPr>
          <w:rStyle w:val="Strong"/>
        </w:rPr>
        <w:t>: a Western Duo</w:t>
      </w:r>
      <w:r w:rsidRPr="00FA3D92">
        <w:t xml:space="preserve"> </w:t>
      </w:r>
      <w:proofErr w:type="gramStart"/>
      <w:r w:rsidRPr="00E14E5B">
        <w:t>By</w:t>
      </w:r>
      <w:proofErr w:type="gramEnd"/>
      <w:r w:rsidRPr="00E14E5B">
        <w:t xml:space="preserve"> </w:t>
      </w:r>
      <w:hyperlink r:id="rId15" w:tooltip="Lauran Paine" w:history="1">
        <w:r w:rsidRPr="00E14E5B">
          <w:rPr>
            <w:rStyle w:val="Hyperlink"/>
            <w:rFonts w:cs="Arial"/>
            <w:color w:val="auto"/>
            <w:szCs w:val="28"/>
            <w:u w:val="none"/>
            <w:lang w:val="en"/>
          </w:rPr>
          <w:t>Lauran Paine</w:t>
        </w:r>
      </w:hyperlink>
      <w:r w:rsidRPr="00E14E5B">
        <w:rPr>
          <w:lang w:val="en"/>
        </w:rPr>
        <w:t xml:space="preserve"> </w:t>
      </w:r>
    </w:p>
    <w:p w:rsidR="00D9473B" w:rsidRPr="00FA3D92" w:rsidRDefault="008D76CB" w:rsidP="00FA3D92">
      <w:pPr>
        <w:rPr>
          <w:lang w:val="en"/>
        </w:rPr>
      </w:pPr>
      <w:r>
        <w:rPr>
          <w:lang w:val="en"/>
        </w:rPr>
        <w:t>Read by Joe Peck</w:t>
      </w:r>
      <w:r>
        <w:rPr>
          <w:lang w:val="en"/>
        </w:rPr>
        <w:tab/>
      </w:r>
      <w:r>
        <w:rPr>
          <w:lang w:val="en"/>
        </w:rPr>
        <w:tab/>
      </w:r>
      <w:r>
        <w:rPr>
          <w:lang w:val="en"/>
        </w:rPr>
        <w:tab/>
      </w:r>
      <w:r w:rsidR="00D9473B" w:rsidRPr="00FA3D92">
        <w:rPr>
          <w:lang w:val="en"/>
        </w:rPr>
        <w:t>Reading time 8 hours, 28 minutes</w:t>
      </w:r>
    </w:p>
    <w:p w:rsidR="00D9473B" w:rsidRPr="00FA3D92" w:rsidRDefault="00D9473B" w:rsidP="00FA3D92">
      <w:pPr>
        <w:rPr>
          <w:lang w:val="en"/>
        </w:rPr>
      </w:pPr>
      <w:r w:rsidRPr="00FA3D92">
        <w:rPr>
          <w:lang w:val="en"/>
        </w:rPr>
        <w:t xml:space="preserve">In the title story lawman Wesley Potter of </w:t>
      </w:r>
      <w:proofErr w:type="spellStart"/>
      <w:r w:rsidRPr="00FA3D92">
        <w:rPr>
          <w:lang w:val="en"/>
        </w:rPr>
        <w:t>Hangtown</w:t>
      </w:r>
      <w:proofErr w:type="spellEnd"/>
      <w:r w:rsidRPr="00FA3D92">
        <w:rPr>
          <w:lang w:val="en"/>
        </w:rPr>
        <w:t>, California, vows to find out who killed horse rancher Dick Ruffin and why. In "Outlaw's Hide-Out" fugitive bank robber Hap Thompson risks his freedom to save the life of a young woman thrown from a horse. 2009.</w:t>
      </w:r>
    </w:p>
    <w:p w:rsidR="00D9473B" w:rsidRPr="004311F0" w:rsidRDefault="004311F0" w:rsidP="008D76CB">
      <w:pPr>
        <w:ind w:firstLine="720"/>
        <w:rPr>
          <w:rStyle w:val="Hyperlink"/>
        </w:rPr>
      </w:pPr>
      <w:r>
        <w:rPr>
          <w:rFonts w:cs="Arial"/>
          <w:szCs w:val="28"/>
        </w:rPr>
        <w:fldChar w:fldCharType="begin"/>
      </w:r>
      <w:r w:rsidR="007C3059">
        <w:rPr>
          <w:rFonts w:cs="Arial"/>
          <w:szCs w:val="28"/>
        </w:rPr>
        <w:instrText>HYPERLINK "http://hdl.loc.gov/loc.nls/db.70112"</w:instrText>
      </w:r>
      <w:r>
        <w:rPr>
          <w:rFonts w:cs="Arial"/>
          <w:szCs w:val="28"/>
        </w:rPr>
        <w:fldChar w:fldCharType="separate"/>
      </w:r>
      <w:r w:rsidR="00D9473B" w:rsidRPr="004311F0">
        <w:rPr>
          <w:rStyle w:val="Hyperlink"/>
          <w:rFonts w:cs="Arial"/>
          <w:szCs w:val="28"/>
        </w:rPr>
        <w:t>Download from BARD</w:t>
      </w:r>
      <w:r w:rsidR="00707D94">
        <w:rPr>
          <w:rStyle w:val="Hyperlink"/>
          <w:rFonts w:cs="Arial"/>
          <w:szCs w:val="28"/>
        </w:rPr>
        <w:t xml:space="preserve">: Sherif of </w:t>
      </w:r>
      <w:proofErr w:type="spellStart"/>
      <w:r w:rsidR="00707D94">
        <w:rPr>
          <w:rStyle w:val="Hyperlink"/>
          <w:rFonts w:cs="Arial"/>
          <w:szCs w:val="28"/>
        </w:rPr>
        <w:t>Hangtown</w:t>
      </w:r>
      <w:proofErr w:type="spellEnd"/>
      <w:r w:rsidR="00707D94">
        <w:rPr>
          <w:rStyle w:val="Hyperlink"/>
          <w:rFonts w:cs="Arial"/>
          <w:szCs w:val="28"/>
        </w:rPr>
        <w:t>: a Western Duo</w:t>
      </w:r>
    </w:p>
    <w:p w:rsidR="00707D94" w:rsidRDefault="004311F0" w:rsidP="008D76CB">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70112</w:t>
      </w:r>
    </w:p>
    <w:p w:rsidR="00707D94" w:rsidRDefault="00707D94">
      <w:r>
        <w:br w:type="page"/>
      </w:r>
    </w:p>
    <w:p w:rsidR="00D9473B" w:rsidRPr="00FA3D92" w:rsidRDefault="00D9473B" w:rsidP="00FA3D92">
      <w:pPr>
        <w:rPr>
          <w:lang w:val="en"/>
        </w:rPr>
      </w:pPr>
    </w:p>
    <w:p w:rsidR="00D9473B" w:rsidRPr="008D76CB" w:rsidRDefault="00D9473B" w:rsidP="008D76CB">
      <w:pPr>
        <w:rPr>
          <w:rStyle w:val="Strong"/>
          <w:rFonts w:cs="Arial"/>
          <w:b w:val="0"/>
          <w:szCs w:val="28"/>
          <w:u w:val="none"/>
        </w:rPr>
      </w:pPr>
      <w:r w:rsidRPr="008D76CB">
        <w:rPr>
          <w:rStyle w:val="Strong"/>
        </w:rPr>
        <w:t>The Ruthless Range; Death Rides a Black Horse</w:t>
      </w:r>
      <w:r w:rsidRPr="008D76CB">
        <w:rPr>
          <w:rStyle w:val="Strong"/>
          <w:rFonts w:cs="Arial"/>
          <w:szCs w:val="28"/>
          <w:u w:val="none"/>
        </w:rPr>
        <w:t xml:space="preserve"> </w:t>
      </w:r>
      <w:proofErr w:type="gramStart"/>
      <w:r w:rsidRPr="008D76CB">
        <w:rPr>
          <w:rStyle w:val="Strong"/>
          <w:rFonts w:cs="Arial"/>
          <w:b w:val="0"/>
          <w:szCs w:val="28"/>
          <w:u w:val="none"/>
        </w:rPr>
        <w:t>By</w:t>
      </w:r>
      <w:proofErr w:type="gramEnd"/>
      <w:r w:rsidRPr="008D76CB">
        <w:rPr>
          <w:rStyle w:val="Strong"/>
          <w:rFonts w:cs="Arial"/>
          <w:b w:val="0"/>
          <w:szCs w:val="28"/>
          <w:u w:val="none"/>
        </w:rPr>
        <w:t xml:space="preserve"> Lewis Patten</w:t>
      </w:r>
    </w:p>
    <w:p w:rsidR="00D9473B" w:rsidRPr="008D76CB" w:rsidRDefault="00D9473B" w:rsidP="008D76CB">
      <w:pPr>
        <w:rPr>
          <w:rStyle w:val="Strong"/>
          <w:rFonts w:cs="Arial"/>
          <w:b w:val="0"/>
          <w:szCs w:val="28"/>
          <w:u w:val="none"/>
        </w:rPr>
      </w:pPr>
      <w:r w:rsidRPr="008D76CB">
        <w:rPr>
          <w:rStyle w:val="Strong"/>
          <w:rFonts w:cs="Arial"/>
          <w:b w:val="0"/>
          <w:szCs w:val="28"/>
          <w:u w:val="none"/>
        </w:rPr>
        <w:t>Read by Ray Childs</w:t>
      </w:r>
      <w:r w:rsidRPr="008D76CB">
        <w:rPr>
          <w:rStyle w:val="Strong"/>
          <w:rFonts w:cs="Arial"/>
          <w:b w:val="0"/>
          <w:szCs w:val="28"/>
          <w:u w:val="none"/>
        </w:rPr>
        <w:tab/>
      </w:r>
      <w:r w:rsidRPr="008D76CB">
        <w:rPr>
          <w:rStyle w:val="Strong"/>
          <w:rFonts w:cs="Arial"/>
          <w:b w:val="0"/>
          <w:szCs w:val="28"/>
          <w:u w:val="none"/>
        </w:rPr>
        <w:tab/>
      </w:r>
      <w:r w:rsidRPr="008D76CB">
        <w:rPr>
          <w:rStyle w:val="Strong"/>
          <w:rFonts w:cs="Arial"/>
          <w:b w:val="0"/>
          <w:szCs w:val="28"/>
          <w:u w:val="none"/>
        </w:rPr>
        <w:tab/>
        <w:t>Reading time 10 hours, 24 minutes</w:t>
      </w:r>
    </w:p>
    <w:p w:rsidR="00D9473B" w:rsidRPr="008D76CB" w:rsidRDefault="00D9473B" w:rsidP="00E30692">
      <w:pPr>
        <w:rPr>
          <w:rStyle w:val="Strong"/>
          <w:rFonts w:cs="Arial"/>
          <w:b w:val="0"/>
          <w:szCs w:val="28"/>
          <w:u w:val="none"/>
        </w:rPr>
      </w:pPr>
      <w:proofErr w:type="gramStart"/>
      <w:r w:rsidRPr="008D76CB">
        <w:rPr>
          <w:rStyle w:val="Strong"/>
          <w:rFonts w:cs="Arial"/>
          <w:b w:val="0"/>
          <w:szCs w:val="28"/>
          <w:u w:val="none"/>
        </w:rPr>
        <w:t>Two novels by Spur Award-winning western writer.</w:t>
      </w:r>
      <w:proofErr w:type="gramEnd"/>
      <w:r w:rsidRPr="008D76CB">
        <w:rPr>
          <w:rStyle w:val="Strong"/>
          <w:rFonts w:cs="Arial"/>
          <w:b w:val="0"/>
          <w:szCs w:val="28"/>
          <w:u w:val="none"/>
        </w:rPr>
        <w:t xml:space="preserve"> In The Ruthless Range, reluctant gunfighter Jason Mellor helps defend a lovely widow's ranch. In Death Rides a Black Horse, fifteen-year-old Frank Halliday stands to inherit his late father's spread when he comes of age--if he lives that long. </w:t>
      </w:r>
      <w:proofErr w:type="gramStart"/>
      <w:r w:rsidRPr="008D76CB">
        <w:rPr>
          <w:rStyle w:val="Strong"/>
          <w:rFonts w:cs="Arial"/>
          <w:b w:val="0"/>
          <w:szCs w:val="28"/>
          <w:u w:val="none"/>
        </w:rPr>
        <w:t>Some violence.</w:t>
      </w:r>
      <w:proofErr w:type="gramEnd"/>
      <w:r w:rsidRPr="008D76CB">
        <w:rPr>
          <w:rStyle w:val="Strong"/>
          <w:rFonts w:cs="Arial"/>
          <w:b w:val="0"/>
          <w:szCs w:val="28"/>
          <w:u w:val="none"/>
        </w:rPr>
        <w:t xml:space="preserve"> 1963.</w:t>
      </w:r>
    </w:p>
    <w:p w:rsidR="00D9473B" w:rsidRPr="004311F0" w:rsidRDefault="004311F0" w:rsidP="00E30692">
      <w:pPr>
        <w:ind w:firstLine="720"/>
        <w:rPr>
          <w:rStyle w:val="Hyperlink"/>
        </w:rPr>
      </w:pPr>
      <w:r>
        <w:fldChar w:fldCharType="begin"/>
      </w:r>
      <w:r w:rsidR="007C3059">
        <w:instrText>HYPERLINK "http://hdl.loc.gov/loc.nls/db.59126"</w:instrText>
      </w:r>
      <w:r>
        <w:fldChar w:fldCharType="separate"/>
      </w:r>
      <w:r w:rsidR="00D9473B" w:rsidRPr="004311F0">
        <w:rPr>
          <w:rStyle w:val="Hyperlink"/>
          <w:rFonts w:cs="Arial"/>
          <w:szCs w:val="28"/>
        </w:rPr>
        <w:t>Download from BARD</w:t>
      </w:r>
      <w:r w:rsidR="00962217">
        <w:rPr>
          <w:rStyle w:val="Hyperlink"/>
          <w:rFonts w:cs="Arial"/>
          <w:szCs w:val="28"/>
        </w:rPr>
        <w:t>: the Ruthless Range; Death Rides a Black Horse</w:t>
      </w:r>
      <w:r w:rsidR="00D9473B" w:rsidRPr="004311F0">
        <w:rPr>
          <w:rStyle w:val="Hyperlink"/>
          <w:rFonts w:cs="Arial"/>
          <w:szCs w:val="28"/>
        </w:rPr>
        <w:t xml:space="preserve"> </w:t>
      </w:r>
    </w:p>
    <w:p w:rsidR="00D9473B" w:rsidRPr="00FA3D92" w:rsidRDefault="004311F0" w:rsidP="00E30692">
      <w:pPr>
        <w:ind w:firstLine="720"/>
      </w:pPr>
      <w:r>
        <w:fldChar w:fldCharType="end"/>
      </w:r>
      <w:r w:rsidR="00D9473B" w:rsidRPr="00FA3D92">
        <w:t xml:space="preserve">Also available on digital cartridge </w:t>
      </w:r>
      <w:r w:rsidR="0064336A" w:rsidRPr="00FA3D92">
        <w:t>DB0</w:t>
      </w:r>
      <w:r w:rsidR="00D9473B" w:rsidRPr="00FA3D92">
        <w:t>59126</w:t>
      </w:r>
    </w:p>
    <w:p w:rsidR="00D9473B" w:rsidRPr="00FA3D92" w:rsidRDefault="00D9473B" w:rsidP="008D76CB">
      <w:pPr>
        <w:ind w:firstLine="720"/>
      </w:pPr>
      <w:r w:rsidRPr="00FA3D92">
        <w:t xml:space="preserve">Also available on cassette </w:t>
      </w:r>
      <w:r w:rsidR="0064336A" w:rsidRPr="00FA3D92">
        <w:t>RC0</w:t>
      </w:r>
      <w:r w:rsidRPr="00FA3D92">
        <w:t>59126</w:t>
      </w:r>
    </w:p>
    <w:p w:rsidR="00D9473B" w:rsidRPr="00FA3D92" w:rsidRDefault="00D9473B" w:rsidP="00FA3D92">
      <w:pPr>
        <w:rPr>
          <w:rStyle w:val="Strong"/>
          <w:rFonts w:cs="Arial"/>
          <w:b w:val="0"/>
          <w:szCs w:val="28"/>
        </w:rPr>
      </w:pPr>
    </w:p>
    <w:p w:rsidR="00D9473B" w:rsidRPr="00FA3D92" w:rsidRDefault="00D9473B" w:rsidP="00FA3D92">
      <w:pPr>
        <w:rPr>
          <w:rStyle w:val="Strong"/>
          <w:rFonts w:cs="Arial"/>
          <w:b w:val="0"/>
          <w:szCs w:val="28"/>
        </w:rPr>
      </w:pPr>
    </w:p>
    <w:p w:rsidR="00D9473B" w:rsidRPr="008D76CB" w:rsidRDefault="00D9473B" w:rsidP="00FA3D92">
      <w:pPr>
        <w:rPr>
          <w:rStyle w:val="Strong"/>
          <w:rFonts w:cs="Arial"/>
          <w:b w:val="0"/>
          <w:szCs w:val="28"/>
          <w:u w:val="none"/>
        </w:rPr>
      </w:pPr>
      <w:r w:rsidRPr="008D76CB">
        <w:rPr>
          <w:rStyle w:val="Strong"/>
        </w:rPr>
        <w:t>The Last Days of Horse-Shy Halloran</w:t>
      </w:r>
      <w:r w:rsidRPr="00FA3D92">
        <w:rPr>
          <w:rStyle w:val="Strong"/>
          <w:rFonts w:cs="Arial"/>
          <w:szCs w:val="28"/>
        </w:rPr>
        <w:t xml:space="preserve"> </w:t>
      </w:r>
      <w:proofErr w:type="gramStart"/>
      <w:r w:rsidRPr="008D76CB">
        <w:rPr>
          <w:rStyle w:val="Strong"/>
          <w:rFonts w:cs="Arial"/>
          <w:b w:val="0"/>
          <w:szCs w:val="28"/>
          <w:u w:val="none"/>
        </w:rPr>
        <w:t>By</w:t>
      </w:r>
      <w:proofErr w:type="gramEnd"/>
      <w:r w:rsidRPr="008D76CB">
        <w:rPr>
          <w:rStyle w:val="Strong"/>
          <w:rFonts w:cs="Arial"/>
          <w:b w:val="0"/>
          <w:szCs w:val="28"/>
          <w:u w:val="none"/>
        </w:rPr>
        <w:t xml:space="preserve"> Bill </w:t>
      </w:r>
      <w:proofErr w:type="spellStart"/>
      <w:r w:rsidRPr="008D76CB">
        <w:rPr>
          <w:rStyle w:val="Strong"/>
          <w:rFonts w:cs="Arial"/>
          <w:b w:val="0"/>
          <w:szCs w:val="28"/>
          <w:u w:val="none"/>
        </w:rPr>
        <w:t>Pronzini</w:t>
      </w:r>
      <w:proofErr w:type="spellEnd"/>
    </w:p>
    <w:p w:rsidR="00D9473B" w:rsidRPr="008D76CB" w:rsidRDefault="00D9473B" w:rsidP="00FA3D92">
      <w:pPr>
        <w:rPr>
          <w:rStyle w:val="Strong"/>
          <w:rFonts w:cs="Arial"/>
          <w:b w:val="0"/>
          <w:szCs w:val="28"/>
          <w:u w:val="none"/>
        </w:rPr>
      </w:pPr>
      <w:r w:rsidRPr="008D76CB">
        <w:rPr>
          <w:rStyle w:val="Strong"/>
          <w:rFonts w:cs="Arial"/>
          <w:b w:val="0"/>
          <w:szCs w:val="28"/>
          <w:u w:val="none"/>
        </w:rPr>
        <w:t xml:space="preserve">Read by Ted </w:t>
      </w:r>
      <w:proofErr w:type="spellStart"/>
      <w:r w:rsidRPr="008D76CB">
        <w:rPr>
          <w:rStyle w:val="Strong"/>
          <w:rFonts w:cs="Arial"/>
          <w:b w:val="0"/>
          <w:szCs w:val="28"/>
          <w:u w:val="none"/>
        </w:rPr>
        <w:t>Eiland</w:t>
      </w:r>
      <w:proofErr w:type="spellEnd"/>
      <w:r w:rsidRPr="008D76CB">
        <w:rPr>
          <w:rStyle w:val="Strong"/>
          <w:rFonts w:cs="Arial"/>
          <w:b w:val="0"/>
          <w:szCs w:val="28"/>
          <w:u w:val="none"/>
        </w:rPr>
        <w:tab/>
      </w:r>
      <w:r w:rsidRPr="008D76CB">
        <w:rPr>
          <w:rStyle w:val="Strong"/>
          <w:rFonts w:cs="Arial"/>
          <w:b w:val="0"/>
          <w:szCs w:val="28"/>
          <w:u w:val="none"/>
        </w:rPr>
        <w:tab/>
      </w:r>
      <w:r w:rsidRPr="008D76CB">
        <w:rPr>
          <w:rStyle w:val="Strong"/>
          <w:rFonts w:cs="Arial"/>
          <w:b w:val="0"/>
          <w:szCs w:val="28"/>
          <w:u w:val="none"/>
        </w:rPr>
        <w:tab/>
        <w:t>Reading time 5 hours, 7 minutes</w:t>
      </w:r>
    </w:p>
    <w:p w:rsidR="00D9473B" w:rsidRPr="008D76CB" w:rsidRDefault="00D9473B" w:rsidP="00FA3D92">
      <w:pPr>
        <w:rPr>
          <w:rStyle w:val="Strong"/>
          <w:rFonts w:cs="Arial"/>
          <w:b w:val="0"/>
          <w:szCs w:val="28"/>
          <w:u w:val="none"/>
        </w:rPr>
      </w:pPr>
      <w:r w:rsidRPr="008D76CB">
        <w:rPr>
          <w:rStyle w:val="Strong"/>
          <w:rFonts w:cs="Arial"/>
          <w:b w:val="0"/>
          <w:szCs w:val="28"/>
          <w:u w:val="none"/>
        </w:rPr>
        <w:t>As he rides out of town, Henry W. Halloran counts the many victories of the most glorious day of his intermittently honest life. Now, he heads for San Francisco, the rich widows, and the soft beds. But Henry finds that his happy ending is just the beginning of trouble.</w:t>
      </w:r>
    </w:p>
    <w:p w:rsidR="00D9473B" w:rsidRPr="004311F0" w:rsidRDefault="00D9473B" w:rsidP="008D76CB">
      <w:pPr>
        <w:tabs>
          <w:tab w:val="left" w:pos="720"/>
          <w:tab w:val="left" w:pos="1440"/>
          <w:tab w:val="left" w:pos="2160"/>
          <w:tab w:val="left" w:pos="2880"/>
          <w:tab w:val="left" w:pos="3600"/>
          <w:tab w:val="left" w:pos="4320"/>
          <w:tab w:val="left" w:pos="5040"/>
        </w:tabs>
        <w:rPr>
          <w:u w:val="single"/>
        </w:rPr>
      </w:pPr>
      <w:r w:rsidRPr="008D76CB">
        <w:rPr>
          <w:rStyle w:val="Strong"/>
          <w:rFonts w:cs="Arial"/>
          <w:szCs w:val="28"/>
          <w:u w:val="none"/>
        </w:rPr>
        <w:tab/>
      </w:r>
      <w:hyperlink r:id="rId16" w:history="1">
        <w:r w:rsidRPr="007C3059">
          <w:rPr>
            <w:rStyle w:val="Hyperlink"/>
            <w:rFonts w:cs="Arial"/>
            <w:szCs w:val="28"/>
          </w:rPr>
          <w:t>Download from BARD</w:t>
        </w:r>
        <w:r w:rsidR="00C059D8" w:rsidRPr="007C3059">
          <w:rPr>
            <w:rStyle w:val="Hyperlink"/>
            <w:rFonts w:cs="Arial"/>
            <w:szCs w:val="28"/>
          </w:rPr>
          <w:t>: the Last Days of Horse-Shy Halloran</w:t>
        </w:r>
      </w:hyperlink>
    </w:p>
    <w:p w:rsidR="00D9473B" w:rsidRPr="008D76CB" w:rsidRDefault="00D9473B" w:rsidP="008D76CB">
      <w:pPr>
        <w:ind w:firstLine="720"/>
      </w:pPr>
      <w:r w:rsidRPr="008D76CB">
        <w:t xml:space="preserve">Also available on cassette </w:t>
      </w:r>
      <w:r w:rsidR="0064336A" w:rsidRPr="008D76CB">
        <w:t>RC0</w:t>
      </w:r>
      <w:r w:rsidRPr="008D76CB">
        <w:t>28875</w:t>
      </w:r>
    </w:p>
    <w:p w:rsidR="00D9473B" w:rsidRPr="00FA3D92" w:rsidRDefault="00D9473B" w:rsidP="00FA3D92"/>
    <w:p w:rsidR="00D9473B" w:rsidRPr="00FA3D92" w:rsidRDefault="00D9473B" w:rsidP="00FA3D92"/>
    <w:p w:rsidR="00D9473B" w:rsidRPr="00FA3D92" w:rsidRDefault="00D9473B" w:rsidP="00FA3D92">
      <w:r w:rsidRPr="0064410F">
        <w:rPr>
          <w:rStyle w:val="Strong"/>
        </w:rPr>
        <w:t xml:space="preserve">Honor! Wagon West: The </w:t>
      </w:r>
      <w:proofErr w:type="gramStart"/>
      <w:r w:rsidRPr="0064410F">
        <w:rPr>
          <w:rStyle w:val="Strong"/>
        </w:rPr>
        <w:t>Empire  Trilogy</w:t>
      </w:r>
      <w:proofErr w:type="gramEnd"/>
      <w:r w:rsidRPr="0064410F">
        <w:rPr>
          <w:rStyle w:val="Strong"/>
        </w:rPr>
        <w:t>, Volume 1</w:t>
      </w:r>
      <w:r w:rsidRPr="00FA3D92">
        <w:t xml:space="preserve"> By Dana Fuller Ross </w:t>
      </w:r>
    </w:p>
    <w:p w:rsidR="00D9473B" w:rsidRPr="00FA3D92" w:rsidRDefault="00D9473B" w:rsidP="00FA3D92">
      <w:r w:rsidRPr="00FA3D92">
        <w:t xml:space="preserve">Read by Jim </w:t>
      </w:r>
      <w:proofErr w:type="spellStart"/>
      <w:r w:rsidRPr="00FA3D92">
        <w:t>Zeiger</w:t>
      </w:r>
      <w:proofErr w:type="spellEnd"/>
      <w:r w:rsidRPr="00FA3D92">
        <w:tab/>
      </w:r>
      <w:r w:rsidRPr="00FA3D92">
        <w:tab/>
      </w:r>
      <w:r w:rsidRPr="00FA3D92">
        <w:tab/>
        <w:t>Reading time 12 hours, 47 minutes</w:t>
      </w:r>
    </w:p>
    <w:p w:rsidR="00D9473B" w:rsidRPr="00FA3D92" w:rsidRDefault="00D9473B" w:rsidP="00FA3D92">
      <w:r w:rsidRPr="00FA3D92">
        <w:t xml:space="preserve">Frontier brothers Clay and Jeff Holt travel to Washington, D.C., to claim a land grant Clay earned on the Lewis and Clark expedition. Former president Jefferson recruits them to investigate a </w:t>
      </w:r>
      <w:proofErr w:type="spellStart"/>
      <w:r w:rsidRPr="00FA3D92">
        <w:t>landgrab</w:t>
      </w:r>
      <w:proofErr w:type="spellEnd"/>
      <w:r w:rsidRPr="00FA3D92">
        <w:t xml:space="preserve"> that may have caused Meriwether Lewis's death. </w:t>
      </w:r>
      <w:proofErr w:type="gramStart"/>
      <w:r w:rsidRPr="00FA3D92">
        <w:t>Follows the Frontier Trilogy.</w:t>
      </w:r>
      <w:proofErr w:type="gramEnd"/>
      <w:r w:rsidRPr="00FA3D92">
        <w:t xml:space="preserve"> </w:t>
      </w:r>
      <w:proofErr w:type="gramStart"/>
      <w:r w:rsidRPr="00FA3D92">
        <w:t>Some violence and some strong language.</w:t>
      </w:r>
      <w:proofErr w:type="gramEnd"/>
      <w:r w:rsidRPr="00FA3D92">
        <w:t xml:space="preserve"> 1998.</w:t>
      </w:r>
    </w:p>
    <w:p w:rsidR="00D9473B" w:rsidRPr="004311F0" w:rsidRDefault="004311F0" w:rsidP="0064410F">
      <w:pPr>
        <w:ind w:firstLine="720"/>
        <w:rPr>
          <w:rStyle w:val="Hyperlink"/>
        </w:rPr>
      </w:pPr>
      <w:r>
        <w:rPr>
          <w:rFonts w:cs="Arial"/>
          <w:szCs w:val="28"/>
        </w:rPr>
        <w:fldChar w:fldCharType="begin"/>
      </w:r>
      <w:r w:rsidR="007C3059">
        <w:rPr>
          <w:rFonts w:cs="Arial"/>
          <w:szCs w:val="28"/>
        </w:rPr>
        <w:instrText>HYPERLINK "http://hdl.loc.gov/loc.nls/db.62209"</w:instrText>
      </w:r>
      <w:r>
        <w:rPr>
          <w:rFonts w:cs="Arial"/>
          <w:szCs w:val="28"/>
        </w:rPr>
        <w:fldChar w:fldCharType="separate"/>
      </w:r>
      <w:r w:rsidR="00D9473B" w:rsidRPr="004311F0">
        <w:rPr>
          <w:rStyle w:val="Hyperlink"/>
          <w:rFonts w:cs="Arial"/>
          <w:szCs w:val="28"/>
        </w:rPr>
        <w:t>Download from BARD</w:t>
      </w:r>
      <w:r w:rsidR="00C059D8">
        <w:rPr>
          <w:rStyle w:val="Hyperlink"/>
          <w:rFonts w:cs="Arial"/>
          <w:szCs w:val="28"/>
        </w:rPr>
        <w:t>: Honor! Wagon West: The Empire Trilogy, Vol. 1</w:t>
      </w:r>
    </w:p>
    <w:p w:rsidR="00D9473B" w:rsidRPr="00FA3D92" w:rsidRDefault="004311F0" w:rsidP="0064410F">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62209</w:t>
      </w:r>
    </w:p>
    <w:p w:rsidR="00F11C89" w:rsidRDefault="00D9473B" w:rsidP="0064410F">
      <w:pPr>
        <w:ind w:firstLine="720"/>
      </w:pPr>
      <w:r w:rsidRPr="00FA3D92">
        <w:t xml:space="preserve">Also available on cassette </w:t>
      </w:r>
      <w:r w:rsidR="0064336A" w:rsidRPr="00FA3D92">
        <w:t>RC0</w:t>
      </w:r>
      <w:r w:rsidRPr="00FA3D92">
        <w:t>62209</w:t>
      </w:r>
    </w:p>
    <w:p w:rsidR="00F11C89" w:rsidRDefault="00F11C89">
      <w:r>
        <w:br w:type="page"/>
      </w:r>
    </w:p>
    <w:p w:rsidR="00D9473B" w:rsidRPr="00FA3D92" w:rsidRDefault="00D9473B" w:rsidP="00FA3D92"/>
    <w:p w:rsidR="00D9473B" w:rsidRPr="00FA3D92" w:rsidRDefault="00D9473B" w:rsidP="00FA3D92">
      <w:r w:rsidRPr="0064410F">
        <w:rPr>
          <w:rStyle w:val="Strong"/>
        </w:rPr>
        <w:t>Shane</w:t>
      </w:r>
      <w:r w:rsidRPr="00FA3D92">
        <w:t xml:space="preserve"> </w:t>
      </w:r>
      <w:proofErr w:type="gramStart"/>
      <w:r w:rsidRPr="00FA3D92">
        <w:t>By</w:t>
      </w:r>
      <w:proofErr w:type="gramEnd"/>
      <w:r w:rsidRPr="00FA3D92">
        <w:t xml:space="preserve"> Jack Schaefer</w:t>
      </w:r>
    </w:p>
    <w:p w:rsidR="00D9473B" w:rsidRPr="00FA3D92" w:rsidRDefault="00D9473B" w:rsidP="00FA3D92">
      <w:r w:rsidRPr="00FA3D92">
        <w:t>Read by John Polk</w:t>
      </w:r>
      <w:r w:rsidRPr="00FA3D92">
        <w:tab/>
      </w:r>
      <w:r w:rsidRPr="00FA3D92">
        <w:tab/>
      </w:r>
      <w:r w:rsidR="0064410F">
        <w:tab/>
      </w:r>
      <w:r w:rsidRPr="00FA3D92">
        <w:t>Reading time 4 hours, 52 minutes</w:t>
      </w:r>
    </w:p>
    <w:p w:rsidR="00D9473B" w:rsidRPr="00FA3D92" w:rsidRDefault="00D9473B" w:rsidP="00FA3D92">
      <w:proofErr w:type="gramStart"/>
      <w:r w:rsidRPr="00FA3D92">
        <w:t>Wyoming territory, 1889.</w:t>
      </w:r>
      <w:proofErr w:type="gramEnd"/>
      <w:r w:rsidRPr="00FA3D92">
        <w:t xml:space="preserve"> A mysterious stranger named Shane rides into the </w:t>
      </w:r>
      <w:proofErr w:type="spellStart"/>
      <w:r w:rsidRPr="00FA3D92">
        <w:t>Starretts</w:t>
      </w:r>
      <w:proofErr w:type="spellEnd"/>
      <w:r w:rsidRPr="00FA3D92">
        <w:t xml:space="preserve">' ranch and learns of trouble between cattle baron Fletcher and the homesteaders. Shane decides to stay and help the family keep their stake. </w:t>
      </w:r>
      <w:proofErr w:type="gramStart"/>
      <w:r w:rsidRPr="00FA3D92">
        <w:t>Some violence.</w:t>
      </w:r>
      <w:proofErr w:type="gramEnd"/>
      <w:r w:rsidRPr="00FA3D92">
        <w:t xml:space="preserve"> </w:t>
      </w:r>
      <w:proofErr w:type="gramStart"/>
      <w:r w:rsidRPr="00FA3D92">
        <w:t>For senior high and older readers.</w:t>
      </w:r>
      <w:proofErr w:type="gramEnd"/>
      <w:r w:rsidRPr="00FA3D92">
        <w:t xml:space="preserve"> 1949.</w:t>
      </w:r>
    </w:p>
    <w:p w:rsidR="00D9473B" w:rsidRPr="004311F0" w:rsidRDefault="004311F0" w:rsidP="0064410F">
      <w:pPr>
        <w:ind w:firstLine="720"/>
        <w:rPr>
          <w:rStyle w:val="Hyperlink"/>
        </w:rPr>
      </w:pPr>
      <w:r>
        <w:rPr>
          <w:rFonts w:cs="Arial"/>
          <w:szCs w:val="28"/>
        </w:rPr>
        <w:fldChar w:fldCharType="begin"/>
      </w:r>
      <w:r w:rsidR="007C3059">
        <w:rPr>
          <w:rFonts w:cs="Arial"/>
          <w:szCs w:val="28"/>
        </w:rPr>
        <w:instrText>HYPERLINK "http://hdl.loc.gov/loc.nls/db.60163"</w:instrText>
      </w:r>
      <w:r>
        <w:rPr>
          <w:rFonts w:cs="Arial"/>
          <w:szCs w:val="28"/>
        </w:rPr>
        <w:fldChar w:fldCharType="separate"/>
      </w:r>
      <w:r w:rsidR="00D9473B" w:rsidRPr="004311F0">
        <w:rPr>
          <w:rStyle w:val="Hyperlink"/>
          <w:rFonts w:cs="Arial"/>
          <w:szCs w:val="28"/>
        </w:rPr>
        <w:t>Download from BARD</w:t>
      </w:r>
      <w:r w:rsidR="009346FD">
        <w:rPr>
          <w:rStyle w:val="Hyperlink"/>
          <w:rFonts w:cs="Arial"/>
          <w:szCs w:val="28"/>
        </w:rPr>
        <w:t>: Shane</w:t>
      </w:r>
    </w:p>
    <w:p w:rsidR="00D9473B" w:rsidRPr="00FA3D92" w:rsidRDefault="004311F0" w:rsidP="0064410F">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60163</w:t>
      </w:r>
    </w:p>
    <w:p w:rsidR="00D9473B" w:rsidRPr="00FA3D92" w:rsidRDefault="00D9473B" w:rsidP="0064410F">
      <w:pPr>
        <w:ind w:firstLine="720"/>
      </w:pPr>
      <w:r w:rsidRPr="00FA3D92">
        <w:t xml:space="preserve">Also available on cassette </w:t>
      </w:r>
      <w:r w:rsidR="0064336A" w:rsidRPr="00FA3D92">
        <w:t>RC0</w:t>
      </w:r>
      <w:r w:rsidRPr="00FA3D92">
        <w:t>60163</w:t>
      </w:r>
    </w:p>
    <w:p w:rsidR="003B0032" w:rsidRPr="004311F0" w:rsidRDefault="004311F0" w:rsidP="0064410F">
      <w:pPr>
        <w:ind w:firstLine="720"/>
        <w:rPr>
          <w:rStyle w:val="Hyperlink"/>
        </w:rPr>
      </w:pPr>
      <w:r>
        <w:rPr>
          <w:rFonts w:cs="Arial"/>
          <w:szCs w:val="28"/>
        </w:rPr>
        <w:fldChar w:fldCharType="begin"/>
      </w:r>
      <w:r w:rsidR="007C3059">
        <w:rPr>
          <w:rFonts w:cs="Arial"/>
          <w:szCs w:val="28"/>
        </w:rPr>
        <w:instrText>HYPERLINK "https://bard.loc.gov"</w:instrText>
      </w:r>
      <w:r>
        <w:rPr>
          <w:rFonts w:cs="Arial"/>
          <w:szCs w:val="28"/>
        </w:rPr>
        <w:fldChar w:fldCharType="separate"/>
      </w:r>
      <w:r w:rsidR="003B0032" w:rsidRPr="004311F0">
        <w:rPr>
          <w:rStyle w:val="Hyperlink"/>
          <w:rFonts w:cs="Arial"/>
          <w:szCs w:val="28"/>
        </w:rPr>
        <w:t>Download from BARD as Electronic Braille</w:t>
      </w:r>
      <w:r w:rsidR="007C3059">
        <w:rPr>
          <w:rStyle w:val="Hyperlink"/>
          <w:rFonts w:cs="Arial"/>
          <w:szCs w:val="28"/>
        </w:rPr>
        <w:t xml:space="preserve"> BR13561</w:t>
      </w:r>
    </w:p>
    <w:p w:rsidR="00D9473B" w:rsidRPr="00FA3D92" w:rsidRDefault="004311F0" w:rsidP="0064410F">
      <w:pPr>
        <w:ind w:firstLine="720"/>
      </w:pPr>
      <w:r>
        <w:rPr>
          <w:rFonts w:cs="Arial"/>
          <w:szCs w:val="28"/>
        </w:rPr>
        <w:fldChar w:fldCharType="end"/>
      </w:r>
      <w:r w:rsidR="00D9473B" w:rsidRPr="00FA3D92">
        <w:t xml:space="preserve">Also available in braille </w:t>
      </w:r>
      <w:r w:rsidR="0064336A" w:rsidRPr="00FA3D92">
        <w:t>BR0</w:t>
      </w:r>
      <w:r w:rsidR="00D9473B" w:rsidRPr="00FA3D92">
        <w:t>13561</w:t>
      </w:r>
    </w:p>
    <w:p w:rsidR="00D9473B" w:rsidRPr="00FA3D92" w:rsidRDefault="00D9473B" w:rsidP="00FA3D92"/>
    <w:p w:rsidR="00D9473B" w:rsidRPr="00FA3D92" w:rsidRDefault="00D9473B" w:rsidP="00FA3D92"/>
    <w:p w:rsidR="00D9473B" w:rsidRPr="00FA3D92" w:rsidRDefault="00D9473B" w:rsidP="00FA3D92">
      <w:r w:rsidRPr="0064410F">
        <w:rPr>
          <w:rStyle w:val="Strong"/>
        </w:rPr>
        <w:t>The Rio Grande</w:t>
      </w:r>
      <w:r w:rsidRPr="00FA3D92">
        <w:t xml:space="preserve"> </w:t>
      </w:r>
      <w:proofErr w:type="gramStart"/>
      <w:r w:rsidRPr="00FA3D92">
        <w:t>By</w:t>
      </w:r>
      <w:proofErr w:type="gramEnd"/>
      <w:r w:rsidRPr="00FA3D92">
        <w:t xml:space="preserve"> Jory Sherman</w:t>
      </w:r>
    </w:p>
    <w:p w:rsidR="00D9473B" w:rsidRPr="00FA3D92" w:rsidRDefault="0064410F" w:rsidP="00FA3D92">
      <w:r>
        <w:t>Read by Roy Avers</w:t>
      </w:r>
      <w:r>
        <w:tab/>
      </w:r>
      <w:r>
        <w:tab/>
      </w:r>
      <w:r>
        <w:tab/>
      </w:r>
      <w:r w:rsidR="00D9473B" w:rsidRPr="00FA3D92">
        <w:t>Reading time 7 hours, 38 minutes</w:t>
      </w:r>
    </w:p>
    <w:p w:rsidR="00D9473B" w:rsidRPr="00FA3D92" w:rsidRDefault="00D9473B" w:rsidP="00FA3D92">
      <w:r w:rsidRPr="00FA3D92">
        <w:t xml:space="preserve">Matthew Caine, an agent of the U.S. government and a friend to the Shoshone and Arapaho Indians, has spent his life along the Rio Grande. This big, powerful man is known as "El </w:t>
      </w:r>
      <w:proofErr w:type="spellStart"/>
      <w:r w:rsidRPr="00FA3D92">
        <w:t>Gigante</w:t>
      </w:r>
      <w:proofErr w:type="spellEnd"/>
      <w:r w:rsidRPr="00FA3D92">
        <w:t xml:space="preserve">" by the Spanish, who fear he is a spy planning to help take away their land. As war rages between the nations, Caine, who has come to love a Shoshone woman, will find his life endangered along the banks of his beloved river. </w:t>
      </w:r>
      <w:proofErr w:type="gramStart"/>
      <w:r w:rsidRPr="00FA3D92">
        <w:t>Strong language and some violence.</w:t>
      </w:r>
      <w:proofErr w:type="gramEnd"/>
    </w:p>
    <w:p w:rsidR="00D9473B" w:rsidRPr="004311F0" w:rsidRDefault="004311F0" w:rsidP="0064410F">
      <w:pPr>
        <w:ind w:firstLine="720"/>
        <w:rPr>
          <w:rStyle w:val="Hyperlink"/>
        </w:rPr>
      </w:pPr>
      <w:r>
        <w:rPr>
          <w:rFonts w:cs="Arial"/>
          <w:szCs w:val="28"/>
        </w:rPr>
        <w:fldChar w:fldCharType="begin"/>
      </w:r>
      <w:r w:rsidR="007C3059">
        <w:rPr>
          <w:rFonts w:cs="Arial"/>
          <w:szCs w:val="28"/>
        </w:rPr>
        <w:instrText>HYPERLINK "http://hdl.loc.gov/loc.nls/db.43279"</w:instrText>
      </w:r>
      <w:r>
        <w:rPr>
          <w:rFonts w:cs="Arial"/>
          <w:szCs w:val="28"/>
        </w:rPr>
        <w:fldChar w:fldCharType="separate"/>
      </w:r>
      <w:r w:rsidR="00D9473B" w:rsidRPr="004311F0">
        <w:rPr>
          <w:rStyle w:val="Hyperlink"/>
          <w:rFonts w:cs="Arial"/>
          <w:szCs w:val="28"/>
        </w:rPr>
        <w:t>Download from BARD</w:t>
      </w:r>
      <w:r w:rsidR="00491B00">
        <w:rPr>
          <w:rStyle w:val="Hyperlink"/>
          <w:rFonts w:cs="Arial"/>
          <w:szCs w:val="28"/>
        </w:rPr>
        <w:t>: The Rio Grande</w:t>
      </w:r>
    </w:p>
    <w:p w:rsidR="00D9473B" w:rsidRPr="00FA3D92" w:rsidRDefault="004311F0" w:rsidP="0064410F">
      <w:pPr>
        <w:ind w:firstLine="720"/>
      </w:pPr>
      <w:r>
        <w:rPr>
          <w:rFonts w:cs="Arial"/>
          <w:szCs w:val="28"/>
        </w:rPr>
        <w:fldChar w:fldCharType="end"/>
      </w:r>
      <w:r w:rsidR="00D9473B" w:rsidRPr="00FA3D92">
        <w:t xml:space="preserve">Also available on cassette </w:t>
      </w:r>
      <w:r w:rsidR="0064336A" w:rsidRPr="00FA3D92">
        <w:t>RC0</w:t>
      </w:r>
      <w:r w:rsidR="00D9473B" w:rsidRPr="00FA3D92">
        <w:t>43279</w:t>
      </w:r>
    </w:p>
    <w:p w:rsidR="00D9473B" w:rsidRPr="00FA3D92" w:rsidRDefault="00D9473B" w:rsidP="00FA3D92"/>
    <w:p w:rsidR="00D9473B" w:rsidRPr="00FA3D92" w:rsidRDefault="00D9473B" w:rsidP="00FA3D92"/>
    <w:p w:rsidR="00D9473B" w:rsidRPr="00FA3D92" w:rsidRDefault="00D9473B" w:rsidP="00FA3D92">
      <w:r w:rsidRPr="00D23C02">
        <w:rPr>
          <w:rStyle w:val="Strong"/>
        </w:rPr>
        <w:t>Ride the Man Down</w:t>
      </w:r>
      <w:r w:rsidRPr="00FA3D92">
        <w:t xml:space="preserve"> By Luke Short </w:t>
      </w:r>
    </w:p>
    <w:p w:rsidR="00D9473B" w:rsidRPr="00FA3D92" w:rsidRDefault="00D23C02" w:rsidP="00FA3D92">
      <w:r>
        <w:t>Read by Jack Fox</w:t>
      </w:r>
      <w:r>
        <w:tab/>
      </w:r>
      <w:r>
        <w:tab/>
      </w:r>
      <w:r>
        <w:tab/>
      </w:r>
      <w:r w:rsidR="00D9473B" w:rsidRPr="00FA3D92">
        <w:t>Reading time 6 hours, 4 minutes</w:t>
      </w:r>
    </w:p>
    <w:p w:rsidR="00D9473B" w:rsidRPr="00FA3D92" w:rsidRDefault="00D9473B" w:rsidP="00FA3D92">
      <w:r w:rsidRPr="00FA3D92">
        <w:t xml:space="preserve">With owner Phil Evarts's death, the Hatchet spread is up for grabs. Seventy thousand acres of range is a lot of loot, and Bide </w:t>
      </w:r>
      <w:proofErr w:type="spellStart"/>
      <w:r w:rsidRPr="00FA3D92">
        <w:t>Marriner</w:t>
      </w:r>
      <w:proofErr w:type="spellEnd"/>
      <w:r w:rsidRPr="00FA3D92">
        <w:t xml:space="preserve"> wants it all--the grass, the water, and the power that comes with it. Only one man stands in his way--foreman Will Ballard. 1942.</w:t>
      </w:r>
    </w:p>
    <w:p w:rsidR="00D9473B" w:rsidRPr="004311F0" w:rsidRDefault="004311F0" w:rsidP="00D23C02">
      <w:pPr>
        <w:ind w:firstLine="720"/>
        <w:rPr>
          <w:rStyle w:val="Hyperlink"/>
        </w:rPr>
      </w:pPr>
      <w:r>
        <w:rPr>
          <w:rFonts w:cs="Arial"/>
          <w:szCs w:val="28"/>
        </w:rPr>
        <w:fldChar w:fldCharType="begin"/>
      </w:r>
      <w:r w:rsidR="007C3059">
        <w:rPr>
          <w:rFonts w:cs="Arial"/>
          <w:szCs w:val="28"/>
        </w:rPr>
        <w:instrText>HYPERLINK "http://hdl.loc.gov/loc.nls/db.72236"</w:instrText>
      </w:r>
      <w:r>
        <w:rPr>
          <w:rFonts w:cs="Arial"/>
          <w:szCs w:val="28"/>
        </w:rPr>
        <w:fldChar w:fldCharType="separate"/>
      </w:r>
      <w:r w:rsidR="00D9473B" w:rsidRPr="004311F0">
        <w:rPr>
          <w:rStyle w:val="Hyperlink"/>
          <w:rFonts w:cs="Arial"/>
          <w:szCs w:val="28"/>
        </w:rPr>
        <w:t>Download from BARD</w:t>
      </w:r>
      <w:r w:rsidR="00491B00">
        <w:rPr>
          <w:rStyle w:val="Hyperlink"/>
          <w:rFonts w:cs="Arial"/>
          <w:szCs w:val="28"/>
        </w:rPr>
        <w:t>: Ride the Man Down</w:t>
      </w:r>
    </w:p>
    <w:p w:rsidR="00D9473B" w:rsidRPr="00FA3D92" w:rsidRDefault="004311F0" w:rsidP="00D23C02">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72236</w:t>
      </w:r>
    </w:p>
    <w:p w:rsidR="00BD5045" w:rsidRPr="004311F0" w:rsidRDefault="004311F0" w:rsidP="00D23C02">
      <w:pPr>
        <w:ind w:firstLine="720"/>
        <w:rPr>
          <w:rStyle w:val="Hyperlink"/>
        </w:rPr>
      </w:pPr>
      <w:r>
        <w:rPr>
          <w:rFonts w:cs="Arial"/>
          <w:szCs w:val="28"/>
        </w:rPr>
        <w:fldChar w:fldCharType="begin"/>
      </w:r>
      <w:r w:rsidR="007C3059">
        <w:rPr>
          <w:rFonts w:cs="Arial"/>
          <w:szCs w:val="28"/>
        </w:rPr>
        <w:instrText>HYPERLINK "https://bard.loc.gov"</w:instrText>
      </w:r>
      <w:r>
        <w:rPr>
          <w:rFonts w:cs="Arial"/>
          <w:szCs w:val="28"/>
        </w:rPr>
        <w:fldChar w:fldCharType="separate"/>
      </w:r>
      <w:r w:rsidR="00BD5045" w:rsidRPr="004311F0">
        <w:rPr>
          <w:rStyle w:val="Hyperlink"/>
          <w:rFonts w:cs="Arial"/>
          <w:szCs w:val="28"/>
        </w:rPr>
        <w:t>Download from BARD as Electronic Braille</w:t>
      </w:r>
      <w:r w:rsidR="007C3059">
        <w:rPr>
          <w:rStyle w:val="Hyperlink"/>
          <w:rFonts w:cs="Arial"/>
          <w:szCs w:val="28"/>
        </w:rPr>
        <w:t xml:space="preserve"> BR19200</w:t>
      </w:r>
    </w:p>
    <w:p w:rsidR="00D9473B" w:rsidRPr="00FA3D92" w:rsidRDefault="004311F0" w:rsidP="00D23C02">
      <w:pPr>
        <w:ind w:firstLine="720"/>
      </w:pPr>
      <w:r>
        <w:rPr>
          <w:rFonts w:cs="Arial"/>
          <w:szCs w:val="28"/>
        </w:rPr>
        <w:fldChar w:fldCharType="end"/>
      </w:r>
      <w:r w:rsidR="00D9473B" w:rsidRPr="00FA3D92">
        <w:t xml:space="preserve">Also available in braille </w:t>
      </w:r>
      <w:r w:rsidR="0064336A" w:rsidRPr="00FA3D92">
        <w:t>BR0</w:t>
      </w:r>
      <w:r w:rsidR="00D9473B" w:rsidRPr="00FA3D92">
        <w:t>19200</w:t>
      </w:r>
    </w:p>
    <w:p w:rsidR="00491B00" w:rsidRDefault="00491B00">
      <w:r>
        <w:br w:type="page"/>
      </w:r>
    </w:p>
    <w:p w:rsidR="00D9473B" w:rsidRPr="00FA3D92" w:rsidRDefault="00D9473B" w:rsidP="00FA3D92"/>
    <w:p w:rsidR="00D9473B" w:rsidRPr="00FA3D92" w:rsidRDefault="00D9473B" w:rsidP="00FA3D92">
      <w:r w:rsidRPr="00D23C02">
        <w:rPr>
          <w:rStyle w:val="Strong"/>
        </w:rPr>
        <w:t>The Bounty Trail</w:t>
      </w:r>
      <w:r w:rsidRPr="00FA3D92">
        <w:t xml:space="preserve"> </w:t>
      </w:r>
      <w:proofErr w:type="gramStart"/>
      <w:r w:rsidRPr="00FA3D92">
        <w:t>By</w:t>
      </w:r>
      <w:proofErr w:type="gramEnd"/>
      <w:r w:rsidRPr="00FA3D92">
        <w:t xml:space="preserve"> Richard S. Wheeler</w:t>
      </w:r>
    </w:p>
    <w:p w:rsidR="00D9473B" w:rsidRPr="00FA3D92" w:rsidRDefault="00D9473B" w:rsidP="00FA3D92">
      <w:r w:rsidRPr="00FA3D92">
        <w:t>Read by Ted Stoddard</w:t>
      </w:r>
      <w:r w:rsidRPr="00FA3D92">
        <w:tab/>
      </w:r>
      <w:r w:rsidRPr="00FA3D92">
        <w:tab/>
      </w:r>
      <w:r w:rsidRPr="00FA3D92">
        <w:tab/>
        <w:t>Reading time 8 hours, 58 minutes</w:t>
      </w:r>
    </w:p>
    <w:p w:rsidR="00D9473B" w:rsidRPr="00FA3D92" w:rsidRDefault="00D9473B" w:rsidP="00FA3D92">
      <w:r w:rsidRPr="00FA3D92">
        <w:t xml:space="preserve">Nevada. Charming down-and-out swindler Claudius Raines wanders into the once-booming but now abandoned mining town of </w:t>
      </w:r>
      <w:proofErr w:type="spellStart"/>
      <w:r w:rsidRPr="00FA3D92">
        <w:t>Pearlygates</w:t>
      </w:r>
      <w:proofErr w:type="spellEnd"/>
      <w:r w:rsidRPr="00FA3D92">
        <w:t xml:space="preserve"> and introduces himself to the owner and sole inhabitant, feisty divorcée </w:t>
      </w:r>
      <w:proofErr w:type="spellStart"/>
      <w:r w:rsidRPr="00FA3D92">
        <w:t>MayBelle</w:t>
      </w:r>
      <w:proofErr w:type="spellEnd"/>
      <w:r w:rsidRPr="00FA3D92">
        <w:t xml:space="preserve"> Haggerty. Together they concoct a scheme to revive the town and restore their fortunes by starting a gold rush. 2004.</w:t>
      </w:r>
    </w:p>
    <w:p w:rsidR="00D9473B" w:rsidRPr="00770F08" w:rsidRDefault="00770F08" w:rsidP="00D23C02">
      <w:pPr>
        <w:ind w:firstLine="720"/>
        <w:rPr>
          <w:rStyle w:val="Hyperlink"/>
        </w:rPr>
      </w:pPr>
      <w:r>
        <w:rPr>
          <w:rFonts w:cs="Arial"/>
          <w:szCs w:val="28"/>
        </w:rPr>
        <w:fldChar w:fldCharType="begin"/>
      </w:r>
      <w:r w:rsidR="007C3059">
        <w:rPr>
          <w:rFonts w:cs="Arial"/>
          <w:szCs w:val="28"/>
        </w:rPr>
        <w:instrText>HYPERLINK "http://hdl.loc.gov/loc.nls/db.61912"</w:instrText>
      </w:r>
      <w:r>
        <w:rPr>
          <w:rFonts w:cs="Arial"/>
          <w:szCs w:val="28"/>
        </w:rPr>
        <w:fldChar w:fldCharType="separate"/>
      </w:r>
      <w:r w:rsidR="00D9473B" w:rsidRPr="00770F08">
        <w:rPr>
          <w:rStyle w:val="Hyperlink"/>
          <w:rFonts w:cs="Arial"/>
          <w:szCs w:val="28"/>
        </w:rPr>
        <w:t>Download from BARD</w:t>
      </w:r>
      <w:r w:rsidR="00CB2454">
        <w:rPr>
          <w:rStyle w:val="Hyperlink"/>
          <w:rFonts w:cs="Arial"/>
          <w:szCs w:val="28"/>
        </w:rPr>
        <w:t>: The Bounty Trail</w:t>
      </w:r>
    </w:p>
    <w:p w:rsidR="00D9473B" w:rsidRPr="00FA3D92" w:rsidRDefault="00770F08" w:rsidP="00D23C02">
      <w:pPr>
        <w:ind w:firstLine="720"/>
      </w:pPr>
      <w:r>
        <w:rPr>
          <w:rFonts w:cs="Arial"/>
          <w:szCs w:val="28"/>
        </w:rPr>
        <w:fldChar w:fldCharType="end"/>
      </w:r>
      <w:r w:rsidR="00D9473B" w:rsidRPr="00FA3D92">
        <w:t xml:space="preserve">Also available on digital cartridge </w:t>
      </w:r>
      <w:r w:rsidR="0064336A" w:rsidRPr="00FA3D92">
        <w:t>DB0</w:t>
      </w:r>
      <w:r w:rsidR="00D9473B" w:rsidRPr="00FA3D92">
        <w:t>61912</w:t>
      </w:r>
    </w:p>
    <w:p w:rsidR="00D9473B" w:rsidRPr="00FA3D92" w:rsidRDefault="00D9473B" w:rsidP="00D23C02">
      <w:pPr>
        <w:ind w:firstLine="720"/>
      </w:pPr>
      <w:r w:rsidRPr="00FA3D92">
        <w:t xml:space="preserve">Also available on cassette </w:t>
      </w:r>
      <w:r w:rsidR="0064336A" w:rsidRPr="00FA3D92">
        <w:t>RC0</w:t>
      </w:r>
      <w:r w:rsidRPr="00FA3D92">
        <w:t>61912</w:t>
      </w:r>
    </w:p>
    <w:p w:rsidR="00D9473B" w:rsidRPr="00FA3D92" w:rsidRDefault="00D9473B" w:rsidP="00FA3D92"/>
    <w:p w:rsidR="00D9473B" w:rsidRPr="00FA3D92" w:rsidRDefault="00D9473B" w:rsidP="00FA3D92"/>
    <w:p w:rsidR="00D9473B" w:rsidRPr="00FA3D92" w:rsidRDefault="00D9473B" w:rsidP="00FA3D92">
      <w:pPr>
        <w:rPr>
          <w:b/>
          <w:u w:val="single"/>
        </w:rPr>
      </w:pPr>
    </w:p>
    <w:p w:rsidR="000B190D" w:rsidRPr="00FA3D92" w:rsidRDefault="000B190D" w:rsidP="00FA3D92"/>
    <w:sectPr w:rsidR="000B190D" w:rsidRPr="00FA3D92" w:rsidSect="00EC1A7E">
      <w:footerReference w:type="default" r:id="rId17"/>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BCB" w:rsidRDefault="00F25BCB" w:rsidP="00F25BCB">
      <w:r>
        <w:separator/>
      </w:r>
    </w:p>
  </w:endnote>
  <w:endnote w:type="continuationSeparator" w:id="0">
    <w:p w:rsidR="00F25BCB" w:rsidRDefault="00F25BCB" w:rsidP="00F2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080"/>
      <w:docPartObj>
        <w:docPartGallery w:val="Page Numbers (Bottom of Page)"/>
        <w:docPartUnique/>
      </w:docPartObj>
    </w:sdtPr>
    <w:sdtEndPr/>
    <w:sdtContent>
      <w:sdt>
        <w:sdtPr>
          <w:id w:val="860082579"/>
          <w:docPartObj>
            <w:docPartGallery w:val="Page Numbers (Top of Page)"/>
            <w:docPartUnique/>
          </w:docPartObj>
        </w:sdtPr>
        <w:sdtEndPr/>
        <w:sdtContent>
          <w:p w:rsidR="00F25BCB" w:rsidRDefault="00F25BCB">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F3315A">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F3315A">
              <w:rPr>
                <w:b/>
                <w:bCs/>
                <w:noProof/>
              </w:rPr>
              <w:t>10</w:t>
            </w:r>
            <w:r>
              <w:rPr>
                <w:b/>
                <w:bCs/>
                <w:sz w:val="24"/>
              </w:rPr>
              <w:fldChar w:fldCharType="end"/>
            </w:r>
          </w:p>
        </w:sdtContent>
      </w:sdt>
    </w:sdtContent>
  </w:sdt>
  <w:p w:rsidR="00F25BCB" w:rsidRDefault="00FB5CD2">
    <w:pPr>
      <w:pStyle w:val="Footer"/>
    </w:pPr>
    <w:r>
      <w:t>Read-</w:t>
    </w:r>
    <w:proofErr w:type="spellStart"/>
    <w:r w:rsidR="00F25BCB">
      <w:t>Alikes</w:t>
    </w:r>
    <w:proofErr w:type="spellEnd"/>
    <w:r w:rsidR="00F25BCB">
      <w:t xml:space="preserve"> for Zane Grey and Louis </w:t>
    </w:r>
    <w:proofErr w:type="spellStart"/>
    <w:r w:rsidR="00F25BCB">
      <w:t>L’Amour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BCB" w:rsidRDefault="00F25BCB" w:rsidP="00F25BCB">
      <w:r>
        <w:separator/>
      </w:r>
    </w:p>
  </w:footnote>
  <w:footnote w:type="continuationSeparator" w:id="0">
    <w:p w:rsidR="00F25BCB" w:rsidRDefault="00F25BCB" w:rsidP="00F25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7170C"/>
    <w:rsid w:val="00076BD6"/>
    <w:rsid w:val="000B190D"/>
    <w:rsid w:val="00103483"/>
    <w:rsid w:val="00135016"/>
    <w:rsid w:val="0014291B"/>
    <w:rsid w:val="0016166D"/>
    <w:rsid w:val="001A6E54"/>
    <w:rsid w:val="00214147"/>
    <w:rsid w:val="00227362"/>
    <w:rsid w:val="00255DF0"/>
    <w:rsid w:val="00272739"/>
    <w:rsid w:val="002B56CA"/>
    <w:rsid w:val="002F0778"/>
    <w:rsid w:val="00387AFD"/>
    <w:rsid w:val="003B0032"/>
    <w:rsid w:val="003D1E48"/>
    <w:rsid w:val="003E2531"/>
    <w:rsid w:val="004018ED"/>
    <w:rsid w:val="004311F0"/>
    <w:rsid w:val="00440F0F"/>
    <w:rsid w:val="004821E3"/>
    <w:rsid w:val="00484DDA"/>
    <w:rsid w:val="00491384"/>
    <w:rsid w:val="00491B00"/>
    <w:rsid w:val="0050215B"/>
    <w:rsid w:val="005203CC"/>
    <w:rsid w:val="0054386D"/>
    <w:rsid w:val="005734FA"/>
    <w:rsid w:val="005F1A1A"/>
    <w:rsid w:val="00604332"/>
    <w:rsid w:val="0064336A"/>
    <w:rsid w:val="0064410F"/>
    <w:rsid w:val="00665070"/>
    <w:rsid w:val="0069421E"/>
    <w:rsid w:val="006E48CD"/>
    <w:rsid w:val="00707D94"/>
    <w:rsid w:val="007220C9"/>
    <w:rsid w:val="00745D8D"/>
    <w:rsid w:val="00753E7B"/>
    <w:rsid w:val="00770F08"/>
    <w:rsid w:val="007829C9"/>
    <w:rsid w:val="007C3059"/>
    <w:rsid w:val="008B7054"/>
    <w:rsid w:val="008D76CB"/>
    <w:rsid w:val="009346FD"/>
    <w:rsid w:val="00962217"/>
    <w:rsid w:val="009A34EA"/>
    <w:rsid w:val="00A74684"/>
    <w:rsid w:val="00AA19B9"/>
    <w:rsid w:val="00B611F2"/>
    <w:rsid w:val="00B72CA8"/>
    <w:rsid w:val="00B82342"/>
    <w:rsid w:val="00B87F2C"/>
    <w:rsid w:val="00B957D5"/>
    <w:rsid w:val="00BD5045"/>
    <w:rsid w:val="00C059D8"/>
    <w:rsid w:val="00C57C82"/>
    <w:rsid w:val="00C67D4E"/>
    <w:rsid w:val="00C9054F"/>
    <w:rsid w:val="00CB2454"/>
    <w:rsid w:val="00CB782E"/>
    <w:rsid w:val="00CC1695"/>
    <w:rsid w:val="00CD1F61"/>
    <w:rsid w:val="00CF0088"/>
    <w:rsid w:val="00CF14B4"/>
    <w:rsid w:val="00D035B1"/>
    <w:rsid w:val="00D23C02"/>
    <w:rsid w:val="00D24ADB"/>
    <w:rsid w:val="00D803A1"/>
    <w:rsid w:val="00D82262"/>
    <w:rsid w:val="00D9473B"/>
    <w:rsid w:val="00D96D7E"/>
    <w:rsid w:val="00DE3BF2"/>
    <w:rsid w:val="00E14E5B"/>
    <w:rsid w:val="00E30692"/>
    <w:rsid w:val="00EC1A7E"/>
    <w:rsid w:val="00EE4ABC"/>
    <w:rsid w:val="00F11C89"/>
    <w:rsid w:val="00F25BCB"/>
    <w:rsid w:val="00F3315A"/>
    <w:rsid w:val="00F93394"/>
    <w:rsid w:val="00F9451C"/>
    <w:rsid w:val="00FA3D92"/>
    <w:rsid w:val="00FB5CD2"/>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57D5"/>
    <w:rPr>
      <w:rFonts w:ascii="Arial" w:hAnsi="Arial"/>
      <w:sz w:val="28"/>
      <w:szCs w:val="24"/>
    </w:rPr>
  </w:style>
  <w:style w:type="paragraph" w:styleId="Heading1">
    <w:name w:val="heading 1"/>
    <w:basedOn w:val="Normal"/>
    <w:next w:val="Normal"/>
    <w:link w:val="Heading1Char"/>
    <w:qFormat/>
    <w:rsid w:val="00B957D5"/>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FA3D92"/>
    <w:rPr>
      <w:rFonts w:ascii="Arial" w:hAnsi="Arial"/>
      <w:b/>
      <w:bCs/>
      <w:sz w:val="28"/>
      <w:u w:val="single"/>
    </w:rPr>
  </w:style>
  <w:style w:type="paragraph" w:styleId="BalloonText">
    <w:name w:val="Balloon Text"/>
    <w:basedOn w:val="Normal"/>
    <w:link w:val="BalloonTextChar"/>
    <w:rsid w:val="0064336A"/>
    <w:rPr>
      <w:rFonts w:ascii="Tahoma" w:hAnsi="Tahoma" w:cs="Tahoma"/>
      <w:sz w:val="16"/>
      <w:szCs w:val="16"/>
    </w:rPr>
  </w:style>
  <w:style w:type="character" w:customStyle="1" w:styleId="BalloonTextChar">
    <w:name w:val="Balloon Text Char"/>
    <w:basedOn w:val="DefaultParagraphFont"/>
    <w:link w:val="BalloonText"/>
    <w:rsid w:val="0064336A"/>
    <w:rPr>
      <w:rFonts w:ascii="Tahoma" w:hAnsi="Tahoma" w:cs="Tahoma"/>
      <w:sz w:val="16"/>
      <w:szCs w:val="16"/>
    </w:rPr>
  </w:style>
  <w:style w:type="character" w:customStyle="1" w:styleId="Heading1Char">
    <w:name w:val="Heading 1 Char"/>
    <w:basedOn w:val="DefaultParagraphFont"/>
    <w:link w:val="Heading1"/>
    <w:rsid w:val="00B957D5"/>
    <w:rPr>
      <w:rFonts w:ascii="Arial" w:eastAsiaTheme="majorEastAsia" w:hAnsi="Arial" w:cstheme="majorBidi"/>
      <w:b/>
      <w:bCs/>
      <w:sz w:val="32"/>
      <w:szCs w:val="28"/>
    </w:rPr>
  </w:style>
  <w:style w:type="paragraph" w:styleId="Header">
    <w:name w:val="header"/>
    <w:basedOn w:val="Normal"/>
    <w:link w:val="HeaderChar"/>
    <w:rsid w:val="00F25BCB"/>
    <w:pPr>
      <w:tabs>
        <w:tab w:val="center" w:pos="4680"/>
        <w:tab w:val="right" w:pos="9360"/>
      </w:tabs>
    </w:pPr>
  </w:style>
  <w:style w:type="character" w:customStyle="1" w:styleId="HeaderChar">
    <w:name w:val="Header Char"/>
    <w:basedOn w:val="DefaultParagraphFont"/>
    <w:link w:val="Header"/>
    <w:rsid w:val="00F25BCB"/>
    <w:rPr>
      <w:rFonts w:ascii="Arial" w:hAnsi="Arial"/>
      <w:sz w:val="28"/>
      <w:szCs w:val="24"/>
    </w:rPr>
  </w:style>
  <w:style w:type="paragraph" w:styleId="Footer">
    <w:name w:val="footer"/>
    <w:basedOn w:val="Normal"/>
    <w:link w:val="FooterChar"/>
    <w:uiPriority w:val="99"/>
    <w:rsid w:val="00F25BCB"/>
    <w:pPr>
      <w:tabs>
        <w:tab w:val="center" w:pos="4680"/>
        <w:tab w:val="right" w:pos="9360"/>
      </w:tabs>
    </w:pPr>
  </w:style>
  <w:style w:type="character" w:customStyle="1" w:styleId="FooterChar">
    <w:name w:val="Footer Char"/>
    <w:basedOn w:val="DefaultParagraphFont"/>
    <w:link w:val="Footer"/>
    <w:uiPriority w:val="99"/>
    <w:rsid w:val="00F25BCB"/>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57D5"/>
    <w:rPr>
      <w:rFonts w:ascii="Arial" w:hAnsi="Arial"/>
      <w:sz w:val="28"/>
      <w:szCs w:val="24"/>
    </w:rPr>
  </w:style>
  <w:style w:type="paragraph" w:styleId="Heading1">
    <w:name w:val="heading 1"/>
    <w:basedOn w:val="Normal"/>
    <w:next w:val="Normal"/>
    <w:link w:val="Heading1Char"/>
    <w:qFormat/>
    <w:rsid w:val="00B957D5"/>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FA3D92"/>
    <w:rPr>
      <w:rFonts w:ascii="Arial" w:hAnsi="Arial"/>
      <w:b/>
      <w:bCs/>
      <w:sz w:val="28"/>
      <w:u w:val="single"/>
    </w:rPr>
  </w:style>
  <w:style w:type="paragraph" w:styleId="BalloonText">
    <w:name w:val="Balloon Text"/>
    <w:basedOn w:val="Normal"/>
    <w:link w:val="BalloonTextChar"/>
    <w:rsid w:val="0064336A"/>
    <w:rPr>
      <w:rFonts w:ascii="Tahoma" w:hAnsi="Tahoma" w:cs="Tahoma"/>
      <w:sz w:val="16"/>
      <w:szCs w:val="16"/>
    </w:rPr>
  </w:style>
  <w:style w:type="character" w:customStyle="1" w:styleId="BalloonTextChar">
    <w:name w:val="Balloon Text Char"/>
    <w:basedOn w:val="DefaultParagraphFont"/>
    <w:link w:val="BalloonText"/>
    <w:rsid w:val="0064336A"/>
    <w:rPr>
      <w:rFonts w:ascii="Tahoma" w:hAnsi="Tahoma" w:cs="Tahoma"/>
      <w:sz w:val="16"/>
      <w:szCs w:val="16"/>
    </w:rPr>
  </w:style>
  <w:style w:type="character" w:customStyle="1" w:styleId="Heading1Char">
    <w:name w:val="Heading 1 Char"/>
    <w:basedOn w:val="DefaultParagraphFont"/>
    <w:link w:val="Heading1"/>
    <w:rsid w:val="00B957D5"/>
    <w:rPr>
      <w:rFonts w:ascii="Arial" w:eastAsiaTheme="majorEastAsia" w:hAnsi="Arial" w:cstheme="majorBidi"/>
      <w:b/>
      <w:bCs/>
      <w:sz w:val="32"/>
      <w:szCs w:val="28"/>
    </w:rPr>
  </w:style>
  <w:style w:type="paragraph" w:styleId="Header">
    <w:name w:val="header"/>
    <w:basedOn w:val="Normal"/>
    <w:link w:val="HeaderChar"/>
    <w:rsid w:val="00F25BCB"/>
    <w:pPr>
      <w:tabs>
        <w:tab w:val="center" w:pos="4680"/>
        <w:tab w:val="right" w:pos="9360"/>
      </w:tabs>
    </w:pPr>
  </w:style>
  <w:style w:type="character" w:customStyle="1" w:styleId="HeaderChar">
    <w:name w:val="Header Char"/>
    <w:basedOn w:val="DefaultParagraphFont"/>
    <w:link w:val="Header"/>
    <w:rsid w:val="00F25BCB"/>
    <w:rPr>
      <w:rFonts w:ascii="Arial" w:hAnsi="Arial"/>
      <w:sz w:val="28"/>
      <w:szCs w:val="24"/>
    </w:rPr>
  </w:style>
  <w:style w:type="paragraph" w:styleId="Footer">
    <w:name w:val="footer"/>
    <w:basedOn w:val="Normal"/>
    <w:link w:val="FooterChar"/>
    <w:uiPriority w:val="99"/>
    <w:rsid w:val="00F25BCB"/>
    <w:pPr>
      <w:tabs>
        <w:tab w:val="center" w:pos="4680"/>
        <w:tab w:val="right" w:pos="9360"/>
      </w:tabs>
    </w:pPr>
  </w:style>
  <w:style w:type="character" w:customStyle="1" w:styleId="FooterChar">
    <w:name w:val="Footer Char"/>
    <w:basedOn w:val="DefaultParagraphFont"/>
    <w:link w:val="Footer"/>
    <w:uiPriority w:val="99"/>
    <w:rsid w:val="00F25BCB"/>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40639"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dl.loc.gov/loc.nls/db.7517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dl.loc.gov/loc.nls/db.2887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17066" TargetMode="External"/><Relationship Id="rId5" Type="http://schemas.openxmlformats.org/officeDocument/2006/relationships/webSettings" Target="webSettings.xml"/><Relationship Id="rId15" Type="http://schemas.openxmlformats.org/officeDocument/2006/relationships/hyperlink" Target="http://en.wikipedia.org/wiki/Lauran_Paine" TargetMode="External"/><Relationship Id="rId10" Type="http://schemas.openxmlformats.org/officeDocument/2006/relationships/hyperlink" Target="https://nlsbard.loc.gov/login/N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0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AC299F19</Template>
  <TotalTime>66</TotalTime>
  <Pages>10</Pages>
  <Words>2487</Words>
  <Characters>14578</Characters>
  <Application>Microsoft Office Word</Application>
  <DocSecurity>0</DocSecurity>
  <Lines>373</Lines>
  <Paragraphs>198</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16867</CharactersWithSpaces>
  <SharedDoc>false</SharedDoc>
  <HLinks>
    <vt:vector size="84" baseType="variant">
      <vt:variant>
        <vt:i4>7864431</vt:i4>
      </vt:variant>
      <vt:variant>
        <vt:i4>39</vt:i4>
      </vt:variant>
      <vt:variant>
        <vt:i4>0</vt:i4>
      </vt:variant>
      <vt:variant>
        <vt:i4>5</vt:i4>
      </vt:variant>
      <vt:variant>
        <vt:lpwstr>https://nlsbard.loc.gov/download/book/srch/60946/prefix/DB</vt:lpwstr>
      </vt:variant>
      <vt:variant>
        <vt:lpwstr/>
      </vt:variant>
      <vt:variant>
        <vt:i4>7602273</vt:i4>
      </vt:variant>
      <vt:variant>
        <vt:i4>36</vt:i4>
      </vt:variant>
      <vt:variant>
        <vt:i4>0</vt:i4>
      </vt:variant>
      <vt:variant>
        <vt:i4>5</vt:i4>
      </vt:variant>
      <vt:variant>
        <vt:lpwstr>https://nlsbard.loc.gov/download/book/srch/42485/prefix/DB</vt:lpwstr>
      </vt:variant>
      <vt:variant>
        <vt:lpwstr/>
      </vt:variant>
      <vt:variant>
        <vt:i4>7798891</vt:i4>
      </vt:variant>
      <vt:variant>
        <vt:i4>33</vt:i4>
      </vt:variant>
      <vt:variant>
        <vt:i4>0</vt:i4>
      </vt:variant>
      <vt:variant>
        <vt:i4>5</vt:i4>
      </vt:variant>
      <vt:variant>
        <vt:lpwstr>https://nlsbard.loc.gov/download/book/srch/63535/prefix/DB</vt:lpwstr>
      </vt:variant>
      <vt:variant>
        <vt:lpwstr/>
      </vt:variant>
      <vt:variant>
        <vt:i4>7995503</vt:i4>
      </vt:variant>
      <vt:variant>
        <vt:i4>30</vt:i4>
      </vt:variant>
      <vt:variant>
        <vt:i4>0</vt:i4>
      </vt:variant>
      <vt:variant>
        <vt:i4>5</vt:i4>
      </vt:variant>
      <vt:variant>
        <vt:lpwstr>https://nlsbard.loc.gov/download/book/srch/60944/prefix/DB</vt:lpwstr>
      </vt:variant>
      <vt:variant>
        <vt:lpwstr/>
      </vt:variant>
      <vt:variant>
        <vt:i4>7929966</vt:i4>
      </vt:variant>
      <vt:variant>
        <vt:i4>27</vt:i4>
      </vt:variant>
      <vt:variant>
        <vt:i4>0</vt:i4>
      </vt:variant>
      <vt:variant>
        <vt:i4>5</vt:i4>
      </vt:variant>
      <vt:variant>
        <vt:lpwstr>https://nlsbard.loc.gov/download/book/srch/71847/prefix/DB</vt:lpwstr>
      </vt:variant>
      <vt:variant>
        <vt:lpwstr/>
      </vt:variant>
      <vt:variant>
        <vt:i4>8061032</vt:i4>
      </vt:variant>
      <vt:variant>
        <vt:i4>24</vt:i4>
      </vt:variant>
      <vt:variant>
        <vt:i4>0</vt:i4>
      </vt:variant>
      <vt:variant>
        <vt:i4>5</vt:i4>
      </vt:variant>
      <vt:variant>
        <vt:lpwstr>https://nlsbard.loc.gov/download/book/srch/61925/prefix/DB</vt:lpwstr>
      </vt:variant>
      <vt:variant>
        <vt:lpwstr/>
      </vt:variant>
      <vt:variant>
        <vt:i4>7340138</vt:i4>
      </vt:variant>
      <vt:variant>
        <vt:i4>21</vt:i4>
      </vt:variant>
      <vt:variant>
        <vt:i4>0</vt:i4>
      </vt:variant>
      <vt:variant>
        <vt:i4>5</vt:i4>
      </vt:variant>
      <vt:variant>
        <vt:lpwstr>https://nlsbard.loc.gov/download/book/srch/54054/prefix/DB</vt:lpwstr>
      </vt:variant>
      <vt:variant>
        <vt:lpwstr/>
      </vt:variant>
      <vt:variant>
        <vt:i4>7798891</vt:i4>
      </vt:variant>
      <vt:variant>
        <vt:i4>18</vt:i4>
      </vt:variant>
      <vt:variant>
        <vt:i4>0</vt:i4>
      </vt:variant>
      <vt:variant>
        <vt:i4>5</vt:i4>
      </vt:variant>
      <vt:variant>
        <vt:lpwstr>https://nlsbard.loc.gov/download/book/srch/22327/prefix/DB</vt:lpwstr>
      </vt:variant>
      <vt:variant>
        <vt:lpwstr/>
      </vt:variant>
      <vt:variant>
        <vt:i4>7995496</vt:i4>
      </vt:variant>
      <vt:variant>
        <vt:i4>15</vt:i4>
      </vt:variant>
      <vt:variant>
        <vt:i4>0</vt:i4>
      </vt:variant>
      <vt:variant>
        <vt:i4>5</vt:i4>
      </vt:variant>
      <vt:variant>
        <vt:lpwstr>https://nlsbard.loc.gov/download/book/srch/60538/prefix/DB</vt:lpwstr>
      </vt:variant>
      <vt:variant>
        <vt:lpwstr/>
      </vt:variant>
      <vt:variant>
        <vt:i4>7405677</vt:i4>
      </vt:variant>
      <vt:variant>
        <vt:i4>12</vt:i4>
      </vt:variant>
      <vt:variant>
        <vt:i4>0</vt:i4>
      </vt:variant>
      <vt:variant>
        <vt:i4>5</vt:i4>
      </vt:variant>
      <vt:variant>
        <vt:lpwstr>https://nlsbard.loc.gov/download/book/srch/55134/prefix/DB</vt:lpwstr>
      </vt:variant>
      <vt:variant>
        <vt:lpwstr/>
      </vt:variant>
      <vt:variant>
        <vt:i4>7405679</vt:i4>
      </vt:variant>
      <vt:variant>
        <vt:i4>9</vt:i4>
      </vt:variant>
      <vt:variant>
        <vt:i4>0</vt:i4>
      </vt:variant>
      <vt:variant>
        <vt:i4>5</vt:i4>
      </vt:variant>
      <vt:variant>
        <vt:lpwstr>https://nlsbard.loc.gov/download/book/srch/66620/prefix/DB</vt:lpwstr>
      </vt:variant>
      <vt:variant>
        <vt:lpwstr/>
      </vt:variant>
      <vt:variant>
        <vt:i4>7667818</vt:i4>
      </vt:variant>
      <vt:variant>
        <vt:i4>6</vt:i4>
      </vt:variant>
      <vt:variant>
        <vt:i4>0</vt:i4>
      </vt:variant>
      <vt:variant>
        <vt:i4>5</vt:i4>
      </vt:variant>
      <vt:variant>
        <vt:lpwstr>https://nlsbard.loc.gov/download/book/srch/23325/prefix/DB</vt:lpwstr>
      </vt:variant>
      <vt:variant>
        <vt:lpwstr/>
      </vt:variant>
      <vt:variant>
        <vt:i4>7733355</vt:i4>
      </vt:variant>
      <vt:variant>
        <vt:i4>3</vt:i4>
      </vt:variant>
      <vt:variant>
        <vt:i4>0</vt:i4>
      </vt:variant>
      <vt:variant>
        <vt:i4>5</vt:i4>
      </vt:variant>
      <vt:variant>
        <vt:lpwstr>https://nlsbard.loc.gov/download/book/srch/72929/prefix/DB</vt:lpwstr>
      </vt:variant>
      <vt:variant>
        <vt:lpwstr/>
      </vt:variant>
      <vt:variant>
        <vt:i4>7667822</vt:i4>
      </vt:variant>
      <vt:variant>
        <vt:i4>0</vt:i4>
      </vt:variant>
      <vt:variant>
        <vt:i4>0</vt:i4>
      </vt:variant>
      <vt:variant>
        <vt:i4>5</vt:i4>
      </vt:variant>
      <vt:variant>
        <vt:lpwstr>https://nlsbard.loc.gov/download/book/srch/76437/prefix/DB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Anderson, Sarah@CSL</cp:lastModifiedBy>
  <cp:revision>57</cp:revision>
  <cp:lastPrinted>2011-06-15T16:03:00Z</cp:lastPrinted>
  <dcterms:created xsi:type="dcterms:W3CDTF">2014-03-27T17:22:00Z</dcterms:created>
  <dcterms:modified xsi:type="dcterms:W3CDTF">2014-07-09T23:20:00Z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